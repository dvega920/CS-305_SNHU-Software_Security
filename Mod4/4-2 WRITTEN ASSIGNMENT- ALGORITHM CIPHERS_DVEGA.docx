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A2D8" w14:textId="14E87AE8" w:rsidR="004D6B86" w:rsidRPr="00D37FB4" w:rsidRDefault="00B5511D" w:rsidP="004A7CDA">
      <w:pPr>
        <w:pStyle w:val="Title"/>
        <w:rPr>
          <w:rFonts w:ascii="Times New Roman" w:hAnsi="Times New Roman" w:cs="Times New Roman"/>
        </w:rPr>
      </w:pPr>
      <w:r w:rsidRPr="00D37FB4">
        <w:rPr>
          <w:rFonts w:ascii="Times New Roman" w:hAnsi="Times New Roman" w:cs="Times New Roman"/>
        </w:rPr>
        <w:t>Southern New Hampshire University</w:t>
      </w:r>
    </w:p>
    <w:p w14:paraId="35BFE3FC" w14:textId="03F07B69" w:rsidR="00B5511D" w:rsidRPr="00D37FB4" w:rsidRDefault="00B5511D" w:rsidP="004A7CDA">
      <w:pPr>
        <w:ind w:firstLine="0"/>
        <w:jc w:val="center"/>
        <w:rPr>
          <w:rFonts w:ascii="Times New Roman" w:hAnsi="Times New Roman" w:cs="Times New Roman"/>
        </w:rPr>
      </w:pPr>
      <w:r w:rsidRPr="00D37FB4">
        <w:rPr>
          <w:rFonts w:ascii="Times New Roman" w:hAnsi="Times New Roman" w:cs="Times New Roman"/>
        </w:rPr>
        <w:t>4-2 Written Assignment: Algorithm Ciphers</w:t>
      </w:r>
    </w:p>
    <w:p w14:paraId="37733380" w14:textId="0C1062F3" w:rsidR="004D6B86" w:rsidRPr="00D37FB4" w:rsidRDefault="00775B91" w:rsidP="004A7CDA">
      <w:pPr>
        <w:pStyle w:val="Title2"/>
        <w:rPr>
          <w:rFonts w:ascii="Times New Roman" w:hAnsi="Times New Roman" w:cs="Times New Roman"/>
        </w:rPr>
      </w:pPr>
      <w:r w:rsidRPr="00D37FB4">
        <w:rPr>
          <w:rFonts w:ascii="Times New Roman" w:hAnsi="Times New Roman" w:cs="Times New Roman"/>
        </w:rPr>
        <w:t>David Vega</w:t>
      </w:r>
    </w:p>
    <w:p w14:paraId="6BB0B401" w14:textId="46B3B2BE" w:rsidR="00775B91" w:rsidRPr="00D37FB4" w:rsidRDefault="00775B91" w:rsidP="004A7CDA">
      <w:pPr>
        <w:pStyle w:val="Title2"/>
        <w:rPr>
          <w:rFonts w:ascii="Times New Roman" w:hAnsi="Times New Roman" w:cs="Times New Roman"/>
        </w:rPr>
      </w:pPr>
      <w:r w:rsidRPr="00D37FB4">
        <w:rPr>
          <w:rFonts w:ascii="Times New Roman" w:hAnsi="Times New Roman" w:cs="Times New Roman"/>
        </w:rPr>
        <w:t>Dr. Vivian Lyon</w:t>
      </w:r>
    </w:p>
    <w:p w14:paraId="76DCFB23" w14:textId="71C53F80" w:rsidR="00775B91" w:rsidRPr="00D37FB4" w:rsidRDefault="00775B91" w:rsidP="004A7CDA">
      <w:pPr>
        <w:pStyle w:val="Title2"/>
        <w:rPr>
          <w:rFonts w:ascii="Times New Roman" w:hAnsi="Times New Roman" w:cs="Times New Roman"/>
        </w:rPr>
      </w:pPr>
      <w:r w:rsidRPr="00D37FB4">
        <w:rPr>
          <w:rFonts w:ascii="Times New Roman" w:hAnsi="Times New Roman" w:cs="Times New Roman"/>
        </w:rPr>
        <w:t>CS-305 – Software Security</w:t>
      </w:r>
    </w:p>
    <w:p w14:paraId="3721F814" w14:textId="3940FAF3" w:rsidR="00775B91" w:rsidRPr="00D37FB4" w:rsidRDefault="00775B91" w:rsidP="004A7CDA">
      <w:pPr>
        <w:pStyle w:val="Title2"/>
        <w:rPr>
          <w:rFonts w:ascii="Times New Roman" w:hAnsi="Times New Roman" w:cs="Times New Roman"/>
        </w:rPr>
      </w:pPr>
      <w:r w:rsidRPr="00D37FB4">
        <w:rPr>
          <w:rFonts w:ascii="Times New Roman" w:hAnsi="Times New Roman" w:cs="Times New Roman"/>
        </w:rPr>
        <w:t>01/</w:t>
      </w:r>
      <w:r w:rsidR="00E22C7E" w:rsidRPr="00D37FB4">
        <w:rPr>
          <w:rFonts w:ascii="Times New Roman" w:hAnsi="Times New Roman" w:cs="Times New Roman"/>
        </w:rPr>
        <w:t>29</w:t>
      </w:r>
      <w:r w:rsidRPr="00D37FB4">
        <w:rPr>
          <w:rFonts w:ascii="Times New Roman" w:hAnsi="Times New Roman" w:cs="Times New Roman"/>
        </w:rPr>
        <w:t>/2023</w:t>
      </w:r>
    </w:p>
    <w:p w14:paraId="11D0CC22" w14:textId="143A7A44" w:rsidR="006D7EE9" w:rsidRPr="00D37FB4" w:rsidRDefault="005C4434" w:rsidP="004A7CDA">
      <w:pPr>
        <w:pStyle w:val="SectionTitle"/>
        <w:rPr>
          <w:rFonts w:ascii="Times New Roman" w:hAnsi="Times New Roman" w:cs="Times New Roman"/>
          <w:b/>
          <w:bCs/>
        </w:rPr>
      </w:pPr>
      <w:r w:rsidRPr="00D37FB4">
        <w:rPr>
          <w:rFonts w:ascii="Times New Roman" w:hAnsi="Times New Roman" w:cs="Times New Roman"/>
          <w:b/>
          <w:bCs/>
        </w:rPr>
        <w:lastRenderedPageBreak/>
        <w:t>Al</w:t>
      </w:r>
      <w:r w:rsidR="005C09CD" w:rsidRPr="00D37FB4">
        <w:rPr>
          <w:rFonts w:ascii="Times New Roman" w:hAnsi="Times New Roman" w:cs="Times New Roman"/>
          <w:b/>
          <w:bCs/>
        </w:rPr>
        <w:t>gorithm Cipher</w:t>
      </w:r>
    </w:p>
    <w:p w14:paraId="050B2B01" w14:textId="530C3782" w:rsidR="00CD4C46" w:rsidRPr="00D37FB4" w:rsidRDefault="002308A9" w:rsidP="004A7CDA">
      <w:pPr>
        <w:rPr>
          <w:rFonts w:ascii="Times New Roman" w:hAnsi="Times New Roman" w:cs="Times New Roman"/>
        </w:rPr>
      </w:pPr>
      <w:r w:rsidRPr="00D37FB4">
        <w:rPr>
          <w:rFonts w:ascii="Times New Roman" w:hAnsi="Times New Roman" w:cs="Times New Roman"/>
        </w:rPr>
        <w:t>There is more to security tha</w:t>
      </w:r>
      <w:r w:rsidR="0052098B" w:rsidRPr="00D37FB4">
        <w:rPr>
          <w:rFonts w:ascii="Times New Roman" w:hAnsi="Times New Roman" w:cs="Times New Roman"/>
        </w:rPr>
        <w:t>n</w:t>
      </w:r>
      <w:r w:rsidRPr="00D37FB4">
        <w:rPr>
          <w:rFonts w:ascii="Times New Roman" w:hAnsi="Times New Roman" w:cs="Times New Roman"/>
        </w:rPr>
        <w:t xml:space="preserve"> implementing ciphers. </w:t>
      </w:r>
      <w:r w:rsidR="00910EC7" w:rsidRPr="00D37FB4">
        <w:rPr>
          <w:rFonts w:ascii="Times New Roman" w:hAnsi="Times New Roman" w:cs="Times New Roman"/>
        </w:rPr>
        <w:t>Security should be</w:t>
      </w:r>
      <w:r w:rsidR="00AB456D" w:rsidRPr="00D37FB4">
        <w:rPr>
          <w:rFonts w:ascii="Times New Roman" w:hAnsi="Times New Roman" w:cs="Times New Roman"/>
        </w:rPr>
        <w:t>gi</w:t>
      </w:r>
      <w:r w:rsidR="00910EC7" w:rsidRPr="00D37FB4">
        <w:rPr>
          <w:rFonts w:ascii="Times New Roman" w:hAnsi="Times New Roman" w:cs="Times New Roman"/>
        </w:rPr>
        <w:t>n at the development phase</w:t>
      </w:r>
      <w:r w:rsidR="00AB456D" w:rsidRPr="00D37FB4">
        <w:rPr>
          <w:rFonts w:ascii="Times New Roman" w:hAnsi="Times New Roman" w:cs="Times New Roman"/>
        </w:rPr>
        <w:t>. Developers should be collaborating with IT se</w:t>
      </w:r>
      <w:r w:rsidR="00593B26" w:rsidRPr="00D37FB4">
        <w:rPr>
          <w:rFonts w:ascii="Times New Roman" w:hAnsi="Times New Roman" w:cs="Times New Roman"/>
        </w:rPr>
        <w:t>curity to design code with</w:t>
      </w:r>
      <w:r w:rsidR="000A1973" w:rsidRPr="00D37FB4">
        <w:rPr>
          <w:rFonts w:ascii="Times New Roman" w:hAnsi="Times New Roman" w:cs="Times New Roman"/>
        </w:rPr>
        <w:t xml:space="preserve"> </w:t>
      </w:r>
      <w:r w:rsidR="00A34769" w:rsidRPr="00D37FB4">
        <w:rPr>
          <w:rFonts w:ascii="Times New Roman" w:hAnsi="Times New Roman" w:cs="Times New Roman"/>
        </w:rPr>
        <w:t xml:space="preserve">security as the basis. </w:t>
      </w:r>
      <w:r w:rsidR="00E838AC" w:rsidRPr="00D37FB4">
        <w:rPr>
          <w:rFonts w:ascii="Times New Roman" w:hAnsi="Times New Roman" w:cs="Times New Roman"/>
        </w:rPr>
        <w:t>This will only strengthen the integrity of your code</w:t>
      </w:r>
      <w:r w:rsidR="001A011E" w:rsidRPr="00D37FB4">
        <w:rPr>
          <w:rFonts w:ascii="Times New Roman" w:hAnsi="Times New Roman" w:cs="Times New Roman"/>
        </w:rPr>
        <w:t xml:space="preserve"> as it progresses through various environments for testing before eventually </w:t>
      </w:r>
      <w:r w:rsidR="005B2794" w:rsidRPr="00D37FB4">
        <w:rPr>
          <w:rFonts w:ascii="Times New Roman" w:hAnsi="Times New Roman" w:cs="Times New Roman"/>
        </w:rPr>
        <w:t>deploying to production.</w:t>
      </w:r>
      <w:r w:rsidR="00421C26" w:rsidRPr="00D37FB4">
        <w:rPr>
          <w:rFonts w:ascii="Times New Roman" w:hAnsi="Times New Roman" w:cs="Times New Roman"/>
        </w:rPr>
        <w:t xml:space="preserve"> </w:t>
      </w:r>
    </w:p>
    <w:p w14:paraId="79AA03E2" w14:textId="609B5CB0" w:rsidR="007A75F7" w:rsidRPr="00D37FB4" w:rsidRDefault="00913085" w:rsidP="004A7CDA">
      <w:pPr>
        <w:rPr>
          <w:rFonts w:ascii="Times New Roman" w:hAnsi="Times New Roman" w:cs="Times New Roman"/>
        </w:rPr>
      </w:pPr>
      <w:r w:rsidRPr="00D37FB4">
        <w:rPr>
          <w:rFonts w:ascii="Times New Roman" w:hAnsi="Times New Roman" w:cs="Times New Roman"/>
        </w:rPr>
        <w:t>T</w:t>
      </w:r>
      <w:r w:rsidR="003B7C35" w:rsidRPr="00D37FB4">
        <w:rPr>
          <w:rFonts w:ascii="Times New Roman" w:hAnsi="Times New Roman" w:cs="Times New Roman"/>
        </w:rPr>
        <w:t>o illustrate the importance of security</w:t>
      </w:r>
      <w:r w:rsidR="00D400A6" w:rsidRPr="00D37FB4">
        <w:rPr>
          <w:rFonts w:ascii="Times New Roman" w:hAnsi="Times New Roman" w:cs="Times New Roman"/>
        </w:rPr>
        <w:t>, let’s discuss</w:t>
      </w:r>
      <w:r w:rsidR="003B7C35" w:rsidRPr="00D37FB4">
        <w:rPr>
          <w:rFonts w:ascii="Times New Roman" w:hAnsi="Times New Roman" w:cs="Times New Roman"/>
        </w:rPr>
        <w:t xml:space="preserve"> the</w:t>
      </w:r>
      <w:r w:rsidR="003B078A" w:rsidRPr="00D37FB4">
        <w:rPr>
          <w:rFonts w:ascii="Times New Roman" w:hAnsi="Times New Roman" w:cs="Times New Roman"/>
        </w:rPr>
        <w:t xml:space="preserve"> remote work paradigm that </w:t>
      </w:r>
      <w:r w:rsidR="007B28EA" w:rsidRPr="00D37FB4">
        <w:rPr>
          <w:rFonts w:ascii="Times New Roman" w:hAnsi="Times New Roman" w:cs="Times New Roman"/>
        </w:rPr>
        <w:t>the world was</w:t>
      </w:r>
      <w:r w:rsidR="003B078A" w:rsidRPr="00D37FB4">
        <w:rPr>
          <w:rFonts w:ascii="Times New Roman" w:hAnsi="Times New Roman" w:cs="Times New Roman"/>
        </w:rPr>
        <w:t xml:space="preserve"> forced </w:t>
      </w:r>
      <w:r w:rsidR="00641BC1" w:rsidRPr="00D37FB4">
        <w:rPr>
          <w:rFonts w:ascii="Times New Roman" w:hAnsi="Times New Roman" w:cs="Times New Roman"/>
        </w:rPr>
        <w:t>into</w:t>
      </w:r>
      <w:r w:rsidR="003B078A" w:rsidRPr="00D37FB4">
        <w:rPr>
          <w:rFonts w:ascii="Times New Roman" w:hAnsi="Times New Roman" w:cs="Times New Roman"/>
        </w:rPr>
        <w:t xml:space="preserve"> </w:t>
      </w:r>
      <w:r w:rsidR="00606562" w:rsidRPr="00D37FB4">
        <w:rPr>
          <w:rFonts w:ascii="Times New Roman" w:hAnsi="Times New Roman" w:cs="Times New Roman"/>
        </w:rPr>
        <w:t xml:space="preserve">during the COVID-19 pandemic. There were not many organizations that were prepared to deal with the shift from secure </w:t>
      </w:r>
      <w:r w:rsidR="008C0A61" w:rsidRPr="00D37FB4">
        <w:rPr>
          <w:rFonts w:ascii="Times New Roman" w:hAnsi="Times New Roman" w:cs="Times New Roman"/>
        </w:rPr>
        <w:t xml:space="preserve">environments to </w:t>
      </w:r>
      <w:r w:rsidR="009F3F5D" w:rsidRPr="00D37FB4">
        <w:rPr>
          <w:rFonts w:ascii="Times New Roman" w:hAnsi="Times New Roman" w:cs="Times New Roman"/>
        </w:rPr>
        <w:t xml:space="preserve">unsecured environments. </w:t>
      </w:r>
      <w:r w:rsidR="00EC56D4" w:rsidRPr="00D37FB4">
        <w:rPr>
          <w:rFonts w:ascii="Times New Roman" w:hAnsi="Times New Roman" w:cs="Times New Roman"/>
        </w:rPr>
        <w:t>Remote access to systems and applications were available for some</w:t>
      </w:r>
      <w:r w:rsidR="003E628F" w:rsidRPr="00D37FB4">
        <w:rPr>
          <w:rFonts w:ascii="Times New Roman" w:hAnsi="Times New Roman" w:cs="Times New Roman"/>
        </w:rPr>
        <w:t xml:space="preserve"> employees. However,</w:t>
      </w:r>
      <w:r w:rsidR="00EC56D4" w:rsidRPr="00D37FB4">
        <w:rPr>
          <w:rFonts w:ascii="Times New Roman" w:hAnsi="Times New Roman" w:cs="Times New Roman"/>
        </w:rPr>
        <w:t xml:space="preserve"> </w:t>
      </w:r>
      <w:r w:rsidR="00895A66" w:rsidRPr="00D37FB4">
        <w:rPr>
          <w:rFonts w:ascii="Times New Roman" w:hAnsi="Times New Roman" w:cs="Times New Roman"/>
        </w:rPr>
        <w:t>company issued device</w:t>
      </w:r>
      <w:r w:rsidR="00402DC3" w:rsidRPr="00D37FB4">
        <w:rPr>
          <w:rFonts w:ascii="Times New Roman" w:hAnsi="Times New Roman" w:cs="Times New Roman"/>
        </w:rPr>
        <w:t>s</w:t>
      </w:r>
      <w:r w:rsidR="00895A66" w:rsidRPr="00D37FB4">
        <w:rPr>
          <w:rFonts w:ascii="Times New Roman" w:hAnsi="Times New Roman" w:cs="Times New Roman"/>
        </w:rPr>
        <w:t xml:space="preserve"> (i.e. – phone, laptop)</w:t>
      </w:r>
      <w:r w:rsidR="001E639E" w:rsidRPr="00D37FB4">
        <w:rPr>
          <w:rFonts w:ascii="Times New Roman" w:hAnsi="Times New Roman" w:cs="Times New Roman"/>
        </w:rPr>
        <w:t xml:space="preserve"> </w:t>
      </w:r>
      <w:r w:rsidR="00A756C2" w:rsidRPr="00D37FB4">
        <w:rPr>
          <w:rFonts w:ascii="Times New Roman" w:hAnsi="Times New Roman" w:cs="Times New Roman"/>
        </w:rPr>
        <w:t xml:space="preserve">were </w:t>
      </w:r>
      <w:r w:rsidR="008D2720" w:rsidRPr="00D37FB4">
        <w:rPr>
          <w:rFonts w:ascii="Times New Roman" w:hAnsi="Times New Roman" w:cs="Times New Roman"/>
        </w:rPr>
        <w:t xml:space="preserve">reserved </w:t>
      </w:r>
      <w:r w:rsidR="000C53CB" w:rsidRPr="00D37FB4">
        <w:rPr>
          <w:rFonts w:ascii="Times New Roman" w:hAnsi="Times New Roman" w:cs="Times New Roman"/>
        </w:rPr>
        <w:t xml:space="preserve">only </w:t>
      </w:r>
      <w:r w:rsidR="008D2720" w:rsidRPr="00D37FB4">
        <w:rPr>
          <w:rFonts w:ascii="Times New Roman" w:hAnsi="Times New Roman" w:cs="Times New Roman"/>
        </w:rPr>
        <w:t xml:space="preserve">for employees whose roles </w:t>
      </w:r>
      <w:r w:rsidR="00CD5A4B" w:rsidRPr="00D37FB4">
        <w:rPr>
          <w:rFonts w:ascii="Times New Roman" w:hAnsi="Times New Roman" w:cs="Times New Roman"/>
        </w:rPr>
        <w:t>required</w:t>
      </w:r>
      <w:r w:rsidR="008D2720" w:rsidRPr="00D37FB4">
        <w:rPr>
          <w:rFonts w:ascii="Times New Roman" w:hAnsi="Times New Roman" w:cs="Times New Roman"/>
        </w:rPr>
        <w:t xml:space="preserve"> them</w:t>
      </w:r>
      <w:r w:rsidR="000C53CB" w:rsidRPr="00D37FB4">
        <w:rPr>
          <w:rFonts w:ascii="Times New Roman" w:hAnsi="Times New Roman" w:cs="Times New Roman"/>
        </w:rPr>
        <w:t xml:space="preserve">. </w:t>
      </w:r>
      <w:r w:rsidR="0097249B" w:rsidRPr="00D37FB4">
        <w:rPr>
          <w:rFonts w:ascii="Times New Roman" w:hAnsi="Times New Roman" w:cs="Times New Roman"/>
        </w:rPr>
        <w:t xml:space="preserve">Employees without a company issued device </w:t>
      </w:r>
      <w:r w:rsidR="001E639E" w:rsidRPr="00D37FB4">
        <w:rPr>
          <w:rFonts w:ascii="Times New Roman" w:hAnsi="Times New Roman" w:cs="Times New Roman"/>
        </w:rPr>
        <w:t>were reliant on personal devices to access these systems.</w:t>
      </w:r>
      <w:r w:rsidR="0073271F" w:rsidRPr="00D37FB4">
        <w:rPr>
          <w:rFonts w:ascii="Times New Roman" w:hAnsi="Times New Roman" w:cs="Times New Roman"/>
        </w:rPr>
        <w:t xml:space="preserve"> </w:t>
      </w:r>
      <w:r w:rsidR="0097249B" w:rsidRPr="00D37FB4">
        <w:rPr>
          <w:rFonts w:ascii="Times New Roman" w:hAnsi="Times New Roman" w:cs="Times New Roman"/>
        </w:rPr>
        <w:t>This</w:t>
      </w:r>
      <w:r w:rsidR="00F24EA5" w:rsidRPr="00D37FB4">
        <w:rPr>
          <w:rFonts w:ascii="Times New Roman" w:hAnsi="Times New Roman" w:cs="Times New Roman"/>
        </w:rPr>
        <w:t>, of course, cause</w:t>
      </w:r>
      <w:r w:rsidR="000D6C8B" w:rsidRPr="00D37FB4">
        <w:rPr>
          <w:rFonts w:ascii="Times New Roman" w:hAnsi="Times New Roman" w:cs="Times New Roman"/>
        </w:rPr>
        <w:t>d</w:t>
      </w:r>
      <w:r w:rsidR="00F24EA5" w:rsidRPr="00D37FB4">
        <w:rPr>
          <w:rFonts w:ascii="Times New Roman" w:hAnsi="Times New Roman" w:cs="Times New Roman"/>
        </w:rPr>
        <w:t xml:space="preserve"> a</w:t>
      </w:r>
      <w:r w:rsidR="002D4A3B" w:rsidRPr="00D37FB4">
        <w:rPr>
          <w:rFonts w:ascii="Times New Roman" w:hAnsi="Times New Roman" w:cs="Times New Roman"/>
        </w:rPr>
        <w:t xml:space="preserve">n increase in cybersecurity </w:t>
      </w:r>
      <w:r w:rsidR="00D455B0" w:rsidRPr="00D37FB4">
        <w:rPr>
          <w:rFonts w:ascii="Times New Roman" w:hAnsi="Times New Roman" w:cs="Times New Roman"/>
        </w:rPr>
        <w:t>attacks</w:t>
      </w:r>
      <w:r w:rsidR="002D4A3B" w:rsidRPr="00D37FB4">
        <w:rPr>
          <w:rFonts w:ascii="Times New Roman" w:hAnsi="Times New Roman" w:cs="Times New Roman"/>
        </w:rPr>
        <w:t xml:space="preserve"> as </w:t>
      </w:r>
      <w:r w:rsidR="00A90904" w:rsidRPr="00D37FB4">
        <w:rPr>
          <w:rFonts w:ascii="Times New Roman" w:hAnsi="Times New Roman" w:cs="Times New Roman"/>
        </w:rPr>
        <w:t xml:space="preserve">the shift from </w:t>
      </w:r>
      <w:r w:rsidR="000D6C8B" w:rsidRPr="00D37FB4">
        <w:rPr>
          <w:rFonts w:ascii="Times New Roman" w:hAnsi="Times New Roman" w:cs="Times New Roman"/>
        </w:rPr>
        <w:t xml:space="preserve">an on-site workforce to </w:t>
      </w:r>
      <w:r w:rsidR="00D455B0" w:rsidRPr="00D37FB4">
        <w:rPr>
          <w:rFonts w:ascii="Times New Roman" w:hAnsi="Times New Roman" w:cs="Times New Roman"/>
        </w:rPr>
        <w:t xml:space="preserve">a </w:t>
      </w:r>
      <w:r w:rsidR="000D6C8B" w:rsidRPr="00D37FB4">
        <w:rPr>
          <w:rFonts w:ascii="Times New Roman" w:hAnsi="Times New Roman" w:cs="Times New Roman"/>
        </w:rPr>
        <w:t xml:space="preserve">remote workforce </w:t>
      </w:r>
      <w:r w:rsidR="00D455B0" w:rsidRPr="00D37FB4">
        <w:rPr>
          <w:rFonts w:ascii="Times New Roman" w:hAnsi="Times New Roman" w:cs="Times New Roman"/>
        </w:rPr>
        <w:t xml:space="preserve">allowed attackers to </w:t>
      </w:r>
      <w:r w:rsidR="0039341E" w:rsidRPr="00D37FB4">
        <w:rPr>
          <w:rFonts w:ascii="Times New Roman" w:hAnsi="Times New Roman" w:cs="Times New Roman"/>
        </w:rPr>
        <w:t xml:space="preserve">exploit personal devices to </w:t>
      </w:r>
      <w:r w:rsidR="00473B7B" w:rsidRPr="00D37FB4">
        <w:rPr>
          <w:rFonts w:ascii="Times New Roman" w:hAnsi="Times New Roman" w:cs="Times New Roman"/>
        </w:rPr>
        <w:t>extract otherwise sensitive company data</w:t>
      </w:r>
      <w:r w:rsidR="00EF1A05" w:rsidRPr="00D37FB4">
        <w:rPr>
          <w:rFonts w:ascii="Times New Roman" w:hAnsi="Times New Roman" w:cs="Times New Roman"/>
        </w:rPr>
        <w:t xml:space="preserve"> </w:t>
      </w:r>
      <w:r w:rsidR="00D60B55" w:rsidRPr="00D37FB4">
        <w:rPr>
          <w:rFonts w:ascii="Times New Roman" w:hAnsi="Times New Roman" w:cs="Times New Roman"/>
        </w:rPr>
        <w:t>(</w:t>
      </w:r>
      <w:proofErr w:type="spellStart"/>
      <w:r w:rsidR="00D60B55" w:rsidRPr="00D37FB4">
        <w:rPr>
          <w:rFonts w:ascii="Times New Roman" w:hAnsi="Times New Roman" w:cs="Times New Roman"/>
        </w:rPr>
        <w:t>Soni</w:t>
      </w:r>
      <w:proofErr w:type="spellEnd"/>
      <w:r w:rsidR="00D2259F" w:rsidRPr="00D37FB4">
        <w:rPr>
          <w:rFonts w:ascii="Times New Roman" w:hAnsi="Times New Roman" w:cs="Times New Roman"/>
        </w:rPr>
        <w:t xml:space="preserve"> et al</w:t>
      </w:r>
      <w:r w:rsidR="003F4F60" w:rsidRPr="00D37FB4">
        <w:rPr>
          <w:rFonts w:ascii="Times New Roman" w:hAnsi="Times New Roman" w:cs="Times New Roman"/>
        </w:rPr>
        <w:t>.</w:t>
      </w:r>
      <w:r w:rsidR="00D2259F" w:rsidRPr="00D37FB4">
        <w:rPr>
          <w:rFonts w:ascii="Times New Roman" w:hAnsi="Times New Roman" w:cs="Times New Roman"/>
        </w:rPr>
        <w:t>, 2020)</w:t>
      </w:r>
      <w:r w:rsidR="003F4F60" w:rsidRPr="00D37FB4">
        <w:rPr>
          <w:rFonts w:ascii="Times New Roman" w:hAnsi="Times New Roman" w:cs="Times New Roman"/>
        </w:rPr>
        <w:t>.</w:t>
      </w:r>
    </w:p>
    <w:p w14:paraId="0860835C" w14:textId="698F02A9" w:rsidR="00802B16" w:rsidRPr="00D37FB4" w:rsidRDefault="00EB2AE5" w:rsidP="004A7CDA">
      <w:pPr>
        <w:rPr>
          <w:rFonts w:ascii="Times New Roman" w:hAnsi="Times New Roman" w:cs="Times New Roman"/>
        </w:rPr>
      </w:pPr>
      <w:r w:rsidRPr="00D37FB4">
        <w:rPr>
          <w:rFonts w:ascii="Times New Roman" w:hAnsi="Times New Roman" w:cs="Times New Roman"/>
        </w:rPr>
        <w:t>Additionally, t</w:t>
      </w:r>
      <w:r w:rsidR="0087721D" w:rsidRPr="00D37FB4">
        <w:rPr>
          <w:rFonts w:ascii="Times New Roman" w:hAnsi="Times New Roman" w:cs="Times New Roman"/>
        </w:rPr>
        <w:t xml:space="preserve">he pandemic essentially gave birth to a new </w:t>
      </w:r>
      <w:r w:rsidR="00BF61A6" w:rsidRPr="00D37FB4">
        <w:rPr>
          <w:rFonts w:ascii="Times New Roman" w:hAnsi="Times New Roman" w:cs="Times New Roman"/>
        </w:rPr>
        <w:t xml:space="preserve">way for consumers to </w:t>
      </w:r>
      <w:r w:rsidR="0010569B" w:rsidRPr="00D37FB4">
        <w:rPr>
          <w:rFonts w:ascii="Times New Roman" w:hAnsi="Times New Roman" w:cs="Times New Roman"/>
        </w:rPr>
        <w:t xml:space="preserve">shop without </w:t>
      </w:r>
      <w:r w:rsidR="00ED2ACD" w:rsidRPr="00D37FB4">
        <w:rPr>
          <w:rFonts w:ascii="Times New Roman" w:hAnsi="Times New Roman" w:cs="Times New Roman"/>
        </w:rPr>
        <w:t>having</w:t>
      </w:r>
      <w:r w:rsidR="003046DD" w:rsidRPr="00D37FB4">
        <w:rPr>
          <w:rFonts w:ascii="Times New Roman" w:hAnsi="Times New Roman" w:cs="Times New Roman"/>
        </w:rPr>
        <w:t xml:space="preserve"> a </w:t>
      </w:r>
      <w:r w:rsidR="00ED2ACD" w:rsidRPr="00D37FB4">
        <w:rPr>
          <w:rFonts w:ascii="Times New Roman" w:hAnsi="Times New Roman" w:cs="Times New Roman"/>
        </w:rPr>
        <w:t>significant</w:t>
      </w:r>
      <w:r w:rsidR="003046DD" w:rsidRPr="00D37FB4">
        <w:rPr>
          <w:rFonts w:ascii="Times New Roman" w:hAnsi="Times New Roman" w:cs="Times New Roman"/>
        </w:rPr>
        <w:t xml:space="preserve"> </w:t>
      </w:r>
      <w:r w:rsidR="00EA3C14" w:rsidRPr="00D37FB4">
        <w:rPr>
          <w:rFonts w:ascii="Times New Roman" w:hAnsi="Times New Roman" w:cs="Times New Roman"/>
        </w:rPr>
        <w:t>impact</w:t>
      </w:r>
      <w:r w:rsidR="003046DD" w:rsidRPr="00D37FB4">
        <w:rPr>
          <w:rFonts w:ascii="Times New Roman" w:hAnsi="Times New Roman" w:cs="Times New Roman"/>
        </w:rPr>
        <w:t xml:space="preserve"> on</w:t>
      </w:r>
      <w:r w:rsidR="00C62009" w:rsidRPr="00D37FB4">
        <w:rPr>
          <w:rFonts w:ascii="Times New Roman" w:hAnsi="Times New Roman" w:cs="Times New Roman"/>
        </w:rPr>
        <w:t xml:space="preserve"> the customer experience. This led companies to</w:t>
      </w:r>
      <w:r w:rsidR="00CD7FE5" w:rsidRPr="00D37FB4">
        <w:rPr>
          <w:rFonts w:ascii="Times New Roman" w:hAnsi="Times New Roman" w:cs="Times New Roman"/>
        </w:rPr>
        <w:t xml:space="preserve"> develop </w:t>
      </w:r>
      <w:r w:rsidR="00C62009" w:rsidRPr="00D37FB4">
        <w:rPr>
          <w:rFonts w:ascii="Times New Roman" w:hAnsi="Times New Roman" w:cs="Times New Roman"/>
        </w:rPr>
        <w:t xml:space="preserve">many applications </w:t>
      </w:r>
      <w:r w:rsidR="008029B2" w:rsidRPr="00D37FB4">
        <w:rPr>
          <w:rFonts w:ascii="Times New Roman" w:hAnsi="Times New Roman" w:cs="Times New Roman"/>
        </w:rPr>
        <w:t>quickly</w:t>
      </w:r>
      <w:r w:rsidR="00CC58A1" w:rsidRPr="00D37FB4">
        <w:rPr>
          <w:rFonts w:ascii="Times New Roman" w:hAnsi="Times New Roman" w:cs="Times New Roman"/>
        </w:rPr>
        <w:t xml:space="preserve"> to </w:t>
      </w:r>
      <w:r w:rsidR="00126980" w:rsidRPr="00D37FB4">
        <w:rPr>
          <w:rFonts w:ascii="Times New Roman" w:hAnsi="Times New Roman" w:cs="Times New Roman"/>
        </w:rPr>
        <w:t>m</w:t>
      </w:r>
      <w:r w:rsidR="005C4BE9" w:rsidRPr="00D37FB4">
        <w:rPr>
          <w:rFonts w:ascii="Times New Roman" w:hAnsi="Times New Roman" w:cs="Times New Roman"/>
        </w:rPr>
        <w:t>itigate the impact to production</w:t>
      </w:r>
      <w:r w:rsidR="00EE73E2" w:rsidRPr="00D37FB4">
        <w:rPr>
          <w:rFonts w:ascii="Times New Roman" w:hAnsi="Times New Roman" w:cs="Times New Roman"/>
        </w:rPr>
        <w:t xml:space="preserve"> and revenue stream. </w:t>
      </w:r>
      <w:r w:rsidR="001547D3" w:rsidRPr="00D37FB4">
        <w:rPr>
          <w:rFonts w:ascii="Times New Roman" w:hAnsi="Times New Roman" w:cs="Times New Roman"/>
        </w:rPr>
        <w:t xml:space="preserve">This </w:t>
      </w:r>
      <w:r w:rsidR="00416F9D" w:rsidRPr="00D37FB4">
        <w:rPr>
          <w:rFonts w:ascii="Times New Roman" w:hAnsi="Times New Roman" w:cs="Times New Roman"/>
        </w:rPr>
        <w:t xml:space="preserve">was </w:t>
      </w:r>
      <w:r w:rsidR="0044559B" w:rsidRPr="00D37FB4">
        <w:rPr>
          <w:rFonts w:ascii="Times New Roman" w:hAnsi="Times New Roman" w:cs="Times New Roman"/>
        </w:rPr>
        <w:t xml:space="preserve">evident in the </w:t>
      </w:r>
      <w:r w:rsidR="00ED2ACD" w:rsidRPr="00D37FB4">
        <w:rPr>
          <w:rFonts w:ascii="Times New Roman" w:hAnsi="Times New Roman" w:cs="Times New Roman"/>
        </w:rPr>
        <w:t>fast-food</w:t>
      </w:r>
      <w:r w:rsidR="0044559B" w:rsidRPr="00D37FB4">
        <w:rPr>
          <w:rFonts w:ascii="Times New Roman" w:hAnsi="Times New Roman" w:cs="Times New Roman"/>
        </w:rPr>
        <w:t xml:space="preserve"> industry wh</w:t>
      </w:r>
      <w:r w:rsidR="00E62C15" w:rsidRPr="00D37FB4">
        <w:rPr>
          <w:rFonts w:ascii="Times New Roman" w:hAnsi="Times New Roman" w:cs="Times New Roman"/>
        </w:rPr>
        <w:t xml:space="preserve">ere food delivery apps </w:t>
      </w:r>
      <w:r w:rsidR="00CC4EDC" w:rsidRPr="00D37FB4">
        <w:rPr>
          <w:rFonts w:ascii="Times New Roman" w:hAnsi="Times New Roman" w:cs="Times New Roman"/>
        </w:rPr>
        <w:t xml:space="preserve">were being developed and deployed </w:t>
      </w:r>
      <w:r w:rsidR="00CE6E75" w:rsidRPr="00D37FB4">
        <w:rPr>
          <w:rFonts w:ascii="Times New Roman" w:hAnsi="Times New Roman" w:cs="Times New Roman"/>
        </w:rPr>
        <w:t xml:space="preserve">to accommodate social distancing protocols </w:t>
      </w:r>
      <w:r w:rsidR="00D32086" w:rsidRPr="00D37FB4">
        <w:rPr>
          <w:rFonts w:ascii="Times New Roman" w:hAnsi="Times New Roman" w:cs="Times New Roman"/>
        </w:rPr>
        <w:t>with little consideration for security</w:t>
      </w:r>
      <w:r w:rsidR="00620EE8" w:rsidRPr="00D37FB4">
        <w:rPr>
          <w:rFonts w:ascii="Times New Roman" w:hAnsi="Times New Roman" w:cs="Times New Roman"/>
        </w:rPr>
        <w:t xml:space="preserve"> (</w:t>
      </w:r>
      <w:proofErr w:type="spellStart"/>
      <w:r w:rsidR="00620EE8" w:rsidRPr="00D37FB4">
        <w:rPr>
          <w:rFonts w:ascii="Times New Roman" w:hAnsi="Times New Roman" w:cs="Times New Roman"/>
        </w:rPr>
        <w:t>Soni</w:t>
      </w:r>
      <w:proofErr w:type="spellEnd"/>
      <w:r w:rsidR="00620EE8" w:rsidRPr="00D37FB4">
        <w:rPr>
          <w:rFonts w:ascii="Times New Roman" w:hAnsi="Times New Roman" w:cs="Times New Roman"/>
        </w:rPr>
        <w:t xml:space="preserve"> et al., 2020).</w:t>
      </w:r>
    </w:p>
    <w:p w14:paraId="1F794936" w14:textId="77777777" w:rsidR="00441FEC" w:rsidRPr="00D37FB4" w:rsidRDefault="007361BA" w:rsidP="004A7CDA">
      <w:pPr>
        <w:rPr>
          <w:rFonts w:ascii="Times New Roman" w:hAnsi="Times New Roman" w:cs="Times New Roman"/>
        </w:rPr>
      </w:pPr>
      <w:r w:rsidRPr="00D37FB4">
        <w:rPr>
          <w:rFonts w:ascii="Times New Roman" w:hAnsi="Times New Roman" w:cs="Times New Roman"/>
        </w:rPr>
        <w:t>T</w:t>
      </w:r>
      <w:r w:rsidR="00DD37E3" w:rsidRPr="00D37FB4">
        <w:rPr>
          <w:rFonts w:ascii="Times New Roman" w:hAnsi="Times New Roman" w:cs="Times New Roman"/>
        </w:rPr>
        <w:t xml:space="preserve">he </w:t>
      </w:r>
      <w:r w:rsidR="002C414D" w:rsidRPr="00D37FB4">
        <w:rPr>
          <w:rFonts w:ascii="Times New Roman" w:hAnsi="Times New Roman" w:cs="Times New Roman"/>
        </w:rPr>
        <w:t xml:space="preserve">consequential price for flexibility and </w:t>
      </w:r>
      <w:r w:rsidR="00197EF9" w:rsidRPr="00D37FB4">
        <w:rPr>
          <w:rFonts w:ascii="Times New Roman" w:hAnsi="Times New Roman" w:cs="Times New Roman"/>
        </w:rPr>
        <w:t>the bottom line</w:t>
      </w:r>
      <w:r w:rsidRPr="00D37FB4">
        <w:rPr>
          <w:rFonts w:ascii="Times New Roman" w:hAnsi="Times New Roman" w:cs="Times New Roman"/>
        </w:rPr>
        <w:t xml:space="preserve"> is usually </w:t>
      </w:r>
      <w:r w:rsidR="000C4036" w:rsidRPr="00D37FB4">
        <w:rPr>
          <w:rFonts w:ascii="Times New Roman" w:hAnsi="Times New Roman" w:cs="Times New Roman"/>
        </w:rPr>
        <w:t>personal identifiable information</w:t>
      </w:r>
      <w:r w:rsidRPr="00D37FB4">
        <w:rPr>
          <w:rFonts w:ascii="Times New Roman" w:hAnsi="Times New Roman" w:cs="Times New Roman"/>
        </w:rPr>
        <w:t>.</w:t>
      </w:r>
      <w:r w:rsidR="00197EF9" w:rsidRPr="00D37FB4">
        <w:rPr>
          <w:rFonts w:ascii="Times New Roman" w:hAnsi="Times New Roman" w:cs="Times New Roman"/>
        </w:rPr>
        <w:t xml:space="preserve"> </w:t>
      </w:r>
      <w:r w:rsidR="000C4036" w:rsidRPr="00D37FB4">
        <w:rPr>
          <w:rFonts w:ascii="Times New Roman" w:hAnsi="Times New Roman" w:cs="Times New Roman"/>
        </w:rPr>
        <w:t>T</w:t>
      </w:r>
      <w:r w:rsidR="00197EF9" w:rsidRPr="00D37FB4">
        <w:rPr>
          <w:rFonts w:ascii="Times New Roman" w:hAnsi="Times New Roman" w:cs="Times New Roman"/>
        </w:rPr>
        <w:t xml:space="preserve">hese </w:t>
      </w:r>
      <w:r w:rsidR="000C4036" w:rsidRPr="00D37FB4">
        <w:rPr>
          <w:rFonts w:ascii="Times New Roman" w:hAnsi="Times New Roman" w:cs="Times New Roman"/>
        </w:rPr>
        <w:t xml:space="preserve">applications with a </w:t>
      </w:r>
      <w:r w:rsidR="005342BE" w:rsidRPr="00D37FB4">
        <w:rPr>
          <w:rFonts w:ascii="Times New Roman" w:hAnsi="Times New Roman" w:cs="Times New Roman"/>
        </w:rPr>
        <w:t>customer-centric</w:t>
      </w:r>
      <w:r w:rsidR="00843102" w:rsidRPr="00D37FB4">
        <w:rPr>
          <w:rFonts w:ascii="Times New Roman" w:hAnsi="Times New Roman" w:cs="Times New Roman"/>
        </w:rPr>
        <w:t xml:space="preserve"> approach may have birthed new </w:t>
      </w:r>
      <w:r w:rsidR="00D265F4" w:rsidRPr="00D37FB4">
        <w:rPr>
          <w:rFonts w:ascii="Times New Roman" w:hAnsi="Times New Roman" w:cs="Times New Roman"/>
        </w:rPr>
        <w:t>exploits that have yet to be discovered.</w:t>
      </w:r>
      <w:r w:rsidR="003C412B" w:rsidRPr="00D37FB4">
        <w:rPr>
          <w:rFonts w:ascii="Times New Roman" w:hAnsi="Times New Roman" w:cs="Times New Roman"/>
        </w:rPr>
        <w:t xml:space="preserve"> </w:t>
      </w:r>
      <w:r w:rsidR="003B7EFF" w:rsidRPr="00D37FB4">
        <w:rPr>
          <w:rFonts w:ascii="Times New Roman" w:hAnsi="Times New Roman" w:cs="Times New Roman"/>
        </w:rPr>
        <w:t>Now that the threat of the pandemic has somewhat subsided</w:t>
      </w:r>
      <w:r w:rsidR="000E78DF" w:rsidRPr="00D37FB4">
        <w:rPr>
          <w:rFonts w:ascii="Times New Roman" w:hAnsi="Times New Roman" w:cs="Times New Roman"/>
        </w:rPr>
        <w:t>,</w:t>
      </w:r>
      <w:r w:rsidR="003B7EFF" w:rsidRPr="00D37FB4">
        <w:rPr>
          <w:rFonts w:ascii="Times New Roman" w:hAnsi="Times New Roman" w:cs="Times New Roman"/>
        </w:rPr>
        <w:t xml:space="preserve"> the </w:t>
      </w:r>
      <w:r w:rsidR="003B7EFF" w:rsidRPr="00D37FB4">
        <w:rPr>
          <w:rFonts w:ascii="Times New Roman" w:hAnsi="Times New Roman" w:cs="Times New Roman"/>
        </w:rPr>
        <w:lastRenderedPageBreak/>
        <w:t xml:space="preserve">focus should be on </w:t>
      </w:r>
      <w:r w:rsidR="003430A6" w:rsidRPr="00D37FB4">
        <w:rPr>
          <w:rFonts w:ascii="Times New Roman" w:hAnsi="Times New Roman" w:cs="Times New Roman"/>
        </w:rPr>
        <w:t>securing these applications and refactoring as needed. Nothing can be more impactful to the bottom line</w:t>
      </w:r>
      <w:r w:rsidR="002D06C7" w:rsidRPr="00D37FB4">
        <w:rPr>
          <w:rFonts w:ascii="Times New Roman" w:hAnsi="Times New Roman" w:cs="Times New Roman"/>
        </w:rPr>
        <w:t xml:space="preserve"> and to customer loyalty</w:t>
      </w:r>
      <w:r w:rsidR="003430A6" w:rsidRPr="00D37FB4">
        <w:rPr>
          <w:rFonts w:ascii="Times New Roman" w:hAnsi="Times New Roman" w:cs="Times New Roman"/>
        </w:rPr>
        <w:t xml:space="preserve"> th</w:t>
      </w:r>
      <w:r w:rsidR="00F06DE9" w:rsidRPr="00D37FB4">
        <w:rPr>
          <w:rFonts w:ascii="Times New Roman" w:hAnsi="Times New Roman" w:cs="Times New Roman"/>
        </w:rPr>
        <w:t>e</w:t>
      </w:r>
      <w:r w:rsidR="003430A6" w:rsidRPr="00D37FB4">
        <w:rPr>
          <w:rFonts w:ascii="Times New Roman" w:hAnsi="Times New Roman" w:cs="Times New Roman"/>
        </w:rPr>
        <w:t>n a data breach.</w:t>
      </w:r>
      <w:r w:rsidR="00897869" w:rsidRPr="00D37FB4">
        <w:rPr>
          <w:rFonts w:ascii="Times New Roman" w:hAnsi="Times New Roman" w:cs="Times New Roman"/>
        </w:rPr>
        <w:t xml:space="preserve"> </w:t>
      </w:r>
    </w:p>
    <w:p w14:paraId="21357A68" w14:textId="72090DA3" w:rsidR="00CD4C46" w:rsidRPr="00D37FB4" w:rsidRDefault="00897869" w:rsidP="004A7CDA">
      <w:pPr>
        <w:rPr>
          <w:rFonts w:ascii="Times New Roman" w:hAnsi="Times New Roman" w:cs="Times New Roman"/>
        </w:rPr>
      </w:pPr>
      <w:r w:rsidRPr="00D37FB4">
        <w:rPr>
          <w:rFonts w:ascii="Times New Roman" w:hAnsi="Times New Roman" w:cs="Times New Roman"/>
        </w:rPr>
        <w:t xml:space="preserve">Some essential defense mechanisms to employ </w:t>
      </w:r>
      <w:r w:rsidR="00F06DE9" w:rsidRPr="00D37FB4">
        <w:rPr>
          <w:rFonts w:ascii="Times New Roman" w:hAnsi="Times New Roman" w:cs="Times New Roman"/>
        </w:rPr>
        <w:t xml:space="preserve">in </w:t>
      </w:r>
      <w:r w:rsidR="00052595" w:rsidRPr="00D37FB4">
        <w:rPr>
          <w:rFonts w:ascii="Times New Roman" w:hAnsi="Times New Roman" w:cs="Times New Roman"/>
        </w:rPr>
        <w:t xml:space="preserve">the Artemis Financial </w:t>
      </w:r>
      <w:r w:rsidR="00F06DE9" w:rsidRPr="00D37FB4">
        <w:rPr>
          <w:rFonts w:ascii="Times New Roman" w:hAnsi="Times New Roman" w:cs="Times New Roman"/>
        </w:rPr>
        <w:t>application consist of input validation</w:t>
      </w:r>
      <w:r w:rsidR="00A36866" w:rsidRPr="00D37FB4">
        <w:rPr>
          <w:rFonts w:ascii="Times New Roman" w:hAnsi="Times New Roman" w:cs="Times New Roman"/>
        </w:rPr>
        <w:t xml:space="preserve"> via</w:t>
      </w:r>
      <w:r w:rsidR="00193213" w:rsidRPr="00D37FB4">
        <w:rPr>
          <w:rFonts w:ascii="Times New Roman" w:hAnsi="Times New Roman" w:cs="Times New Roman"/>
        </w:rPr>
        <w:t xml:space="preserve"> whitelisting</w:t>
      </w:r>
      <w:r w:rsidR="000C43E3" w:rsidRPr="00D37FB4">
        <w:rPr>
          <w:rFonts w:ascii="Times New Roman" w:hAnsi="Times New Roman" w:cs="Times New Roman"/>
        </w:rPr>
        <w:t xml:space="preserve">, and </w:t>
      </w:r>
      <w:r w:rsidR="00D221D8" w:rsidRPr="00D37FB4">
        <w:rPr>
          <w:rFonts w:ascii="Times New Roman" w:hAnsi="Times New Roman" w:cs="Times New Roman"/>
        </w:rPr>
        <w:t xml:space="preserve">a strong </w:t>
      </w:r>
      <w:r w:rsidR="000C43E3" w:rsidRPr="00D37FB4">
        <w:rPr>
          <w:rFonts w:ascii="Times New Roman" w:hAnsi="Times New Roman" w:cs="Times New Roman"/>
        </w:rPr>
        <w:t>cr</w:t>
      </w:r>
      <w:r w:rsidR="00DD660A" w:rsidRPr="00D37FB4">
        <w:rPr>
          <w:rFonts w:ascii="Times New Roman" w:hAnsi="Times New Roman" w:cs="Times New Roman"/>
        </w:rPr>
        <w:t>y</w:t>
      </w:r>
      <w:r w:rsidR="000C43E3" w:rsidRPr="00D37FB4">
        <w:rPr>
          <w:rFonts w:ascii="Times New Roman" w:hAnsi="Times New Roman" w:cs="Times New Roman"/>
        </w:rPr>
        <w:t>ptographic</w:t>
      </w:r>
      <w:r w:rsidR="00DD660A" w:rsidRPr="00D37FB4">
        <w:rPr>
          <w:rFonts w:ascii="Times New Roman" w:hAnsi="Times New Roman" w:cs="Times New Roman"/>
        </w:rPr>
        <w:t xml:space="preserve"> </w:t>
      </w:r>
      <w:r w:rsidR="00287639" w:rsidRPr="00D37FB4">
        <w:rPr>
          <w:rFonts w:ascii="Times New Roman" w:hAnsi="Times New Roman" w:cs="Times New Roman"/>
        </w:rPr>
        <w:t>protocol.</w:t>
      </w:r>
      <w:r w:rsidR="00D221D8" w:rsidRPr="00D37FB4">
        <w:rPr>
          <w:rFonts w:ascii="Times New Roman" w:hAnsi="Times New Roman" w:cs="Times New Roman"/>
        </w:rPr>
        <w:t xml:space="preserve"> </w:t>
      </w:r>
      <w:r w:rsidR="00A36866" w:rsidRPr="00D37FB4">
        <w:rPr>
          <w:rFonts w:ascii="Times New Roman" w:hAnsi="Times New Roman" w:cs="Times New Roman"/>
        </w:rPr>
        <w:t xml:space="preserve">Whitelisting </w:t>
      </w:r>
      <w:r w:rsidR="00382F17" w:rsidRPr="00D37FB4">
        <w:rPr>
          <w:rFonts w:ascii="Times New Roman" w:hAnsi="Times New Roman" w:cs="Times New Roman"/>
        </w:rPr>
        <w:t xml:space="preserve">is an approach to validating user input by defining the </w:t>
      </w:r>
      <w:r w:rsidR="002E7079" w:rsidRPr="00D37FB4">
        <w:rPr>
          <w:rFonts w:ascii="Times New Roman" w:hAnsi="Times New Roman" w:cs="Times New Roman"/>
        </w:rPr>
        <w:t xml:space="preserve">valid </w:t>
      </w:r>
      <w:r w:rsidR="001C4D8D" w:rsidRPr="00D37FB4">
        <w:rPr>
          <w:rFonts w:ascii="Times New Roman" w:hAnsi="Times New Roman" w:cs="Times New Roman"/>
        </w:rPr>
        <w:t xml:space="preserve">characteristics of the input field while all other </w:t>
      </w:r>
      <w:r w:rsidR="007175B1" w:rsidRPr="00D37FB4">
        <w:rPr>
          <w:rFonts w:ascii="Times New Roman" w:hAnsi="Times New Roman" w:cs="Times New Roman"/>
        </w:rPr>
        <w:t xml:space="preserve">input scenarios are rejected. </w:t>
      </w:r>
      <w:r w:rsidR="00AE7946" w:rsidRPr="00D37FB4">
        <w:rPr>
          <w:rFonts w:ascii="Times New Roman" w:hAnsi="Times New Roman" w:cs="Times New Roman"/>
        </w:rPr>
        <w:t xml:space="preserve">This </w:t>
      </w:r>
      <w:r w:rsidR="009A6487" w:rsidRPr="00D37FB4">
        <w:rPr>
          <w:rFonts w:ascii="Times New Roman" w:hAnsi="Times New Roman" w:cs="Times New Roman"/>
        </w:rPr>
        <w:t>contrasts with</w:t>
      </w:r>
      <w:r w:rsidR="00AE7946" w:rsidRPr="00D37FB4">
        <w:rPr>
          <w:rFonts w:ascii="Times New Roman" w:hAnsi="Times New Roman" w:cs="Times New Roman"/>
        </w:rPr>
        <w:t xml:space="preserve"> blacklisting which </w:t>
      </w:r>
      <w:r w:rsidR="00890FF5" w:rsidRPr="00D37FB4">
        <w:rPr>
          <w:rFonts w:ascii="Times New Roman" w:hAnsi="Times New Roman" w:cs="Times New Roman"/>
        </w:rPr>
        <w:t>defines</w:t>
      </w:r>
      <w:r w:rsidR="00AE7946" w:rsidRPr="00D37FB4">
        <w:rPr>
          <w:rFonts w:ascii="Times New Roman" w:hAnsi="Times New Roman" w:cs="Times New Roman"/>
        </w:rPr>
        <w:t xml:space="preserve"> the </w:t>
      </w:r>
      <w:r w:rsidR="007B6E24" w:rsidRPr="00D37FB4">
        <w:rPr>
          <w:rFonts w:ascii="Times New Roman" w:hAnsi="Times New Roman" w:cs="Times New Roman"/>
        </w:rPr>
        <w:t>invalid</w:t>
      </w:r>
      <w:r w:rsidR="00890FF5" w:rsidRPr="00D37FB4">
        <w:rPr>
          <w:rFonts w:ascii="Times New Roman" w:hAnsi="Times New Roman" w:cs="Times New Roman"/>
        </w:rPr>
        <w:t xml:space="preserve"> characteristics</w:t>
      </w:r>
      <w:r w:rsidR="007C6B87" w:rsidRPr="00D37FB4">
        <w:rPr>
          <w:rFonts w:ascii="Times New Roman" w:hAnsi="Times New Roman" w:cs="Times New Roman"/>
        </w:rPr>
        <w:t xml:space="preserve"> of the input field</w:t>
      </w:r>
      <w:r w:rsidR="007B6E24" w:rsidRPr="00D37FB4">
        <w:rPr>
          <w:rFonts w:ascii="Times New Roman" w:hAnsi="Times New Roman" w:cs="Times New Roman"/>
        </w:rPr>
        <w:t xml:space="preserve">. </w:t>
      </w:r>
      <w:r w:rsidR="007C6B87" w:rsidRPr="00D37FB4">
        <w:rPr>
          <w:rFonts w:ascii="Times New Roman" w:hAnsi="Times New Roman" w:cs="Times New Roman"/>
        </w:rPr>
        <w:t>M</w:t>
      </w:r>
      <w:r w:rsidR="007B6E24" w:rsidRPr="00D37FB4">
        <w:rPr>
          <w:rFonts w:ascii="Times New Roman" w:hAnsi="Times New Roman" w:cs="Times New Roman"/>
        </w:rPr>
        <w:t>aintain</w:t>
      </w:r>
      <w:r w:rsidR="007C6B87" w:rsidRPr="00D37FB4">
        <w:rPr>
          <w:rFonts w:ascii="Times New Roman" w:hAnsi="Times New Roman" w:cs="Times New Roman"/>
        </w:rPr>
        <w:t>ing</w:t>
      </w:r>
      <w:r w:rsidR="007B6E24" w:rsidRPr="00D37FB4">
        <w:rPr>
          <w:rFonts w:ascii="Times New Roman" w:hAnsi="Times New Roman" w:cs="Times New Roman"/>
        </w:rPr>
        <w:t xml:space="preserve"> a blacklist </w:t>
      </w:r>
      <w:r w:rsidR="007C6B87" w:rsidRPr="00D37FB4">
        <w:rPr>
          <w:rFonts w:ascii="Times New Roman" w:hAnsi="Times New Roman" w:cs="Times New Roman"/>
        </w:rPr>
        <w:t xml:space="preserve">can be difficult </w:t>
      </w:r>
      <w:r w:rsidR="007B6E24" w:rsidRPr="00D37FB4">
        <w:rPr>
          <w:rFonts w:ascii="Times New Roman" w:hAnsi="Times New Roman" w:cs="Times New Roman"/>
        </w:rPr>
        <w:t xml:space="preserve">as </w:t>
      </w:r>
      <w:r w:rsidR="00D10CC8" w:rsidRPr="00D37FB4">
        <w:rPr>
          <w:rFonts w:ascii="Times New Roman" w:hAnsi="Times New Roman" w:cs="Times New Roman"/>
        </w:rPr>
        <w:t>not all</w:t>
      </w:r>
      <w:r w:rsidR="007B6E24" w:rsidRPr="00D37FB4">
        <w:rPr>
          <w:rFonts w:ascii="Times New Roman" w:hAnsi="Times New Roman" w:cs="Times New Roman"/>
        </w:rPr>
        <w:t xml:space="preserve"> potential threats</w:t>
      </w:r>
      <w:r w:rsidR="00D10CC8" w:rsidRPr="00D37FB4">
        <w:rPr>
          <w:rFonts w:ascii="Times New Roman" w:hAnsi="Times New Roman" w:cs="Times New Roman"/>
        </w:rPr>
        <w:t xml:space="preserve"> can be accounted for.</w:t>
      </w:r>
      <w:r w:rsidR="00890FF5" w:rsidRPr="00D37FB4">
        <w:rPr>
          <w:rFonts w:ascii="Times New Roman" w:hAnsi="Times New Roman" w:cs="Times New Roman"/>
        </w:rPr>
        <w:t xml:space="preserve"> </w:t>
      </w:r>
      <w:r w:rsidR="00F84ABE" w:rsidRPr="00D37FB4">
        <w:rPr>
          <w:rFonts w:ascii="Times New Roman" w:hAnsi="Times New Roman" w:cs="Times New Roman"/>
        </w:rPr>
        <w:t>The standard</w:t>
      </w:r>
      <w:r w:rsidR="00160FB9" w:rsidRPr="00D37FB4">
        <w:rPr>
          <w:rFonts w:ascii="Times New Roman" w:hAnsi="Times New Roman" w:cs="Times New Roman"/>
        </w:rPr>
        <w:t xml:space="preserve"> cryptographic protocol became TLS (“Transport Layer Security”) back in 1999</w:t>
      </w:r>
      <w:r w:rsidR="0041713B" w:rsidRPr="00D37FB4">
        <w:rPr>
          <w:rFonts w:ascii="Times New Roman" w:hAnsi="Times New Roman" w:cs="Times New Roman"/>
          <w:noProof/>
        </w:rPr>
        <w:t xml:space="preserve"> (Manico </w:t>
      </w:r>
      <w:r w:rsidR="0041713B">
        <w:rPr>
          <w:rFonts w:ascii="Times New Roman" w:hAnsi="Times New Roman" w:cs="Times New Roman"/>
          <w:noProof/>
        </w:rPr>
        <w:t>et al</w:t>
      </w:r>
      <w:r w:rsidR="0041713B" w:rsidRPr="00D37FB4">
        <w:rPr>
          <w:rFonts w:ascii="Times New Roman" w:hAnsi="Times New Roman" w:cs="Times New Roman"/>
          <w:noProof/>
        </w:rPr>
        <w:t>, 2014)</w:t>
      </w:r>
      <w:r w:rsidR="00001D08" w:rsidRPr="00D37FB4">
        <w:rPr>
          <w:rFonts w:ascii="Times New Roman" w:hAnsi="Times New Roman" w:cs="Times New Roman"/>
        </w:rPr>
        <w:t>.</w:t>
      </w:r>
      <w:r w:rsidR="00EB55D9" w:rsidRPr="00D37FB4">
        <w:rPr>
          <w:rFonts w:ascii="Times New Roman" w:hAnsi="Times New Roman" w:cs="Times New Roman"/>
        </w:rPr>
        <w:t xml:space="preserve"> </w:t>
      </w:r>
      <w:r w:rsidR="00C659D0" w:rsidRPr="00D37FB4">
        <w:rPr>
          <w:rFonts w:ascii="Times New Roman" w:hAnsi="Times New Roman" w:cs="Times New Roman"/>
        </w:rPr>
        <w:t xml:space="preserve"> The purpose of TLS is to mitigate the potential for </w:t>
      </w:r>
      <w:r w:rsidR="0071671C" w:rsidRPr="00D37FB4">
        <w:rPr>
          <w:rFonts w:ascii="Times New Roman" w:hAnsi="Times New Roman" w:cs="Times New Roman"/>
        </w:rPr>
        <w:t xml:space="preserve">a hacker to </w:t>
      </w:r>
      <w:r w:rsidR="00C659D0" w:rsidRPr="00D37FB4">
        <w:rPr>
          <w:rFonts w:ascii="Times New Roman" w:hAnsi="Times New Roman" w:cs="Times New Roman"/>
        </w:rPr>
        <w:t xml:space="preserve">eavesdrop on </w:t>
      </w:r>
      <w:r w:rsidR="000E0DBA" w:rsidRPr="00D37FB4">
        <w:rPr>
          <w:rFonts w:ascii="Times New Roman" w:hAnsi="Times New Roman" w:cs="Times New Roman"/>
        </w:rPr>
        <w:t xml:space="preserve">a </w:t>
      </w:r>
      <w:r w:rsidR="00E17917" w:rsidRPr="00D37FB4">
        <w:rPr>
          <w:rFonts w:ascii="Times New Roman" w:hAnsi="Times New Roman" w:cs="Times New Roman"/>
        </w:rPr>
        <w:t xml:space="preserve">data </w:t>
      </w:r>
      <w:r w:rsidR="000E0DBA" w:rsidRPr="00D37FB4">
        <w:rPr>
          <w:rFonts w:ascii="Times New Roman" w:hAnsi="Times New Roman" w:cs="Times New Roman"/>
        </w:rPr>
        <w:t xml:space="preserve">transmission </w:t>
      </w:r>
      <w:r w:rsidR="00E17917" w:rsidRPr="00D37FB4">
        <w:rPr>
          <w:rFonts w:ascii="Times New Roman" w:hAnsi="Times New Roman" w:cs="Times New Roman"/>
        </w:rPr>
        <w:t xml:space="preserve">sent </w:t>
      </w:r>
      <w:r w:rsidR="000E0DBA" w:rsidRPr="00D37FB4">
        <w:rPr>
          <w:rFonts w:ascii="Times New Roman" w:hAnsi="Times New Roman" w:cs="Times New Roman"/>
        </w:rPr>
        <w:t>over the internet</w:t>
      </w:r>
      <w:r w:rsidR="005418A4" w:rsidRPr="00D37FB4">
        <w:rPr>
          <w:rFonts w:ascii="Times New Roman" w:hAnsi="Times New Roman" w:cs="Times New Roman"/>
        </w:rPr>
        <w:t xml:space="preserve"> by encrypting the data</w:t>
      </w:r>
      <w:r w:rsidR="000E0DBA" w:rsidRPr="00D37FB4">
        <w:rPr>
          <w:rFonts w:ascii="Times New Roman" w:hAnsi="Times New Roman" w:cs="Times New Roman"/>
        </w:rPr>
        <w:t>.</w:t>
      </w:r>
      <w:r w:rsidR="002C77F4" w:rsidRPr="00D37FB4">
        <w:rPr>
          <w:rFonts w:ascii="Times New Roman" w:hAnsi="Times New Roman" w:cs="Times New Roman"/>
        </w:rPr>
        <w:t xml:space="preserve"> The secure connection is only established when the client </w:t>
      </w:r>
      <w:r w:rsidR="00086A86" w:rsidRPr="00D37FB4">
        <w:rPr>
          <w:rFonts w:ascii="Times New Roman" w:hAnsi="Times New Roman" w:cs="Times New Roman"/>
        </w:rPr>
        <w:t>trusts</w:t>
      </w:r>
      <w:r w:rsidR="002C77F4" w:rsidRPr="00D37FB4">
        <w:rPr>
          <w:rFonts w:ascii="Times New Roman" w:hAnsi="Times New Roman" w:cs="Times New Roman"/>
        </w:rPr>
        <w:t xml:space="preserve"> the certificate sent</w:t>
      </w:r>
      <w:r w:rsidR="00086A86" w:rsidRPr="00D37FB4">
        <w:rPr>
          <w:rFonts w:ascii="Times New Roman" w:hAnsi="Times New Roman" w:cs="Times New Roman"/>
        </w:rPr>
        <w:t xml:space="preserve"> from the server. </w:t>
      </w:r>
      <w:r w:rsidR="008E0AF7" w:rsidRPr="00D37FB4">
        <w:rPr>
          <w:rFonts w:ascii="Times New Roman" w:hAnsi="Times New Roman" w:cs="Times New Roman"/>
        </w:rPr>
        <w:t>However, this protocol only protects the data while in transmission. It does not protect the data that is stored</w:t>
      </w:r>
      <w:r w:rsidR="0076682A">
        <w:rPr>
          <w:rFonts w:ascii="Times New Roman" w:hAnsi="Times New Roman" w:cs="Times New Roman"/>
        </w:rPr>
        <w:t xml:space="preserve"> </w:t>
      </w:r>
      <w:sdt>
        <w:sdtPr>
          <w:rPr>
            <w:rFonts w:ascii="Times New Roman" w:hAnsi="Times New Roman" w:cs="Times New Roman"/>
          </w:rPr>
          <w:id w:val="-1896504467"/>
          <w:citation/>
        </w:sdtPr>
        <w:sdtEndPr/>
        <w:sdtContent>
          <w:r w:rsidR="0076682A">
            <w:rPr>
              <w:rFonts w:ascii="Times New Roman" w:hAnsi="Times New Roman" w:cs="Times New Roman"/>
            </w:rPr>
            <w:fldChar w:fldCharType="begin"/>
          </w:r>
          <w:r w:rsidR="0076682A">
            <w:rPr>
              <w:rFonts w:ascii="Times New Roman" w:hAnsi="Times New Roman" w:cs="Times New Roman"/>
            </w:rPr>
            <w:instrText xml:space="preserve"> CITATION Int23 \l 1033 </w:instrText>
          </w:r>
          <w:r w:rsidR="0076682A">
            <w:rPr>
              <w:rFonts w:ascii="Times New Roman" w:hAnsi="Times New Roman" w:cs="Times New Roman"/>
            </w:rPr>
            <w:fldChar w:fldCharType="separate"/>
          </w:r>
          <w:r w:rsidR="0076682A" w:rsidRPr="0076682A">
            <w:rPr>
              <w:rFonts w:ascii="Times New Roman" w:hAnsi="Times New Roman" w:cs="Times New Roman"/>
              <w:noProof/>
            </w:rPr>
            <w:t>(Internet Society, 2023)</w:t>
          </w:r>
          <w:r w:rsidR="0076682A">
            <w:rPr>
              <w:rFonts w:ascii="Times New Roman" w:hAnsi="Times New Roman" w:cs="Times New Roman"/>
            </w:rPr>
            <w:fldChar w:fldCharType="end"/>
          </w:r>
        </w:sdtContent>
      </w:sdt>
      <w:r w:rsidR="008E0AF7" w:rsidRPr="0076682A">
        <w:rPr>
          <w:rFonts w:ascii="Times New Roman" w:hAnsi="Times New Roman" w:cs="Times New Roman"/>
        </w:rPr>
        <w:t>.</w:t>
      </w:r>
      <w:r w:rsidR="008E0AF7" w:rsidRPr="00D37FB4">
        <w:rPr>
          <w:rFonts w:ascii="Times New Roman" w:hAnsi="Times New Roman" w:cs="Times New Roman"/>
        </w:rPr>
        <w:t xml:space="preserve"> </w:t>
      </w:r>
      <w:r w:rsidR="006A0536" w:rsidRPr="00D37FB4">
        <w:rPr>
          <w:rFonts w:ascii="Times New Roman" w:hAnsi="Times New Roman" w:cs="Times New Roman"/>
        </w:rPr>
        <w:t>Unfortunately, there is no standard for securing data stored at rest</w:t>
      </w:r>
      <w:r w:rsidR="00B02B8C" w:rsidRPr="00D37FB4">
        <w:rPr>
          <w:rFonts w:ascii="Times New Roman" w:hAnsi="Times New Roman" w:cs="Times New Roman"/>
        </w:rPr>
        <w:t xml:space="preserve">. Developers must implement their own mechanisms for encrypting stored data. </w:t>
      </w:r>
      <w:r w:rsidR="004A3EC9" w:rsidRPr="00D37FB4">
        <w:rPr>
          <w:rFonts w:ascii="Times New Roman" w:hAnsi="Times New Roman" w:cs="Times New Roman"/>
        </w:rPr>
        <w:t xml:space="preserve">Fortunately, </w:t>
      </w:r>
      <w:r w:rsidR="008651BC" w:rsidRPr="00D37FB4">
        <w:rPr>
          <w:rFonts w:ascii="Times New Roman" w:hAnsi="Times New Roman" w:cs="Times New Roman"/>
        </w:rPr>
        <w:t>there are some</w:t>
      </w:r>
      <w:r w:rsidR="00360727" w:rsidRPr="00D37FB4">
        <w:rPr>
          <w:rFonts w:ascii="Times New Roman" w:hAnsi="Times New Roman" w:cs="Times New Roman"/>
        </w:rPr>
        <w:t xml:space="preserve"> open</w:t>
      </w:r>
      <w:r w:rsidR="00B1743E" w:rsidRPr="00D37FB4">
        <w:rPr>
          <w:rFonts w:ascii="Times New Roman" w:hAnsi="Times New Roman" w:cs="Times New Roman"/>
        </w:rPr>
        <w:t>-</w:t>
      </w:r>
      <w:r w:rsidR="00360727" w:rsidRPr="00D37FB4">
        <w:rPr>
          <w:rFonts w:ascii="Times New Roman" w:hAnsi="Times New Roman" w:cs="Times New Roman"/>
        </w:rPr>
        <w:t>source</w:t>
      </w:r>
      <w:r w:rsidR="008651BC" w:rsidRPr="00D37FB4">
        <w:rPr>
          <w:rFonts w:ascii="Times New Roman" w:hAnsi="Times New Roman" w:cs="Times New Roman"/>
        </w:rPr>
        <w:t xml:space="preserve"> </w:t>
      </w:r>
      <w:r w:rsidR="00086E0C" w:rsidRPr="00D37FB4">
        <w:rPr>
          <w:rFonts w:ascii="Times New Roman" w:hAnsi="Times New Roman" w:cs="Times New Roman"/>
        </w:rPr>
        <w:t xml:space="preserve">toolkits </w:t>
      </w:r>
      <w:r w:rsidR="00360727" w:rsidRPr="00D37FB4">
        <w:rPr>
          <w:rFonts w:ascii="Times New Roman" w:hAnsi="Times New Roman" w:cs="Times New Roman"/>
        </w:rPr>
        <w:t>such as Keyczar</w:t>
      </w:r>
      <w:r w:rsidR="009C6796" w:rsidRPr="00D37FB4">
        <w:rPr>
          <w:rFonts w:ascii="Times New Roman" w:hAnsi="Times New Roman" w:cs="Times New Roman"/>
        </w:rPr>
        <w:t xml:space="preserve"> that eliminates the guess work out of </w:t>
      </w:r>
      <w:r w:rsidR="006E6955" w:rsidRPr="00D37FB4">
        <w:rPr>
          <w:rFonts w:ascii="Times New Roman" w:hAnsi="Times New Roman" w:cs="Times New Roman"/>
        </w:rPr>
        <w:t xml:space="preserve">key </w:t>
      </w:r>
      <w:r w:rsidR="00B577B0" w:rsidRPr="00D37FB4">
        <w:rPr>
          <w:rFonts w:ascii="Times New Roman" w:hAnsi="Times New Roman" w:cs="Times New Roman"/>
        </w:rPr>
        <w:t>management</w:t>
      </w:r>
      <w:r w:rsidR="00360727" w:rsidRPr="00D37FB4">
        <w:rPr>
          <w:rFonts w:ascii="Times New Roman" w:hAnsi="Times New Roman" w:cs="Times New Roman"/>
        </w:rPr>
        <w:t xml:space="preserve">. </w:t>
      </w:r>
      <w:r w:rsidR="003F4A7C" w:rsidRPr="00D37FB4">
        <w:rPr>
          <w:rFonts w:ascii="Times New Roman" w:hAnsi="Times New Roman" w:cs="Times New Roman"/>
        </w:rPr>
        <w:t>Keyczar was originally developed by Google’s Security Team</w:t>
      </w:r>
      <w:r w:rsidR="00D4060A" w:rsidRPr="00D37FB4">
        <w:rPr>
          <w:rFonts w:ascii="Times New Roman" w:hAnsi="Times New Roman" w:cs="Times New Roman"/>
        </w:rPr>
        <w:t xml:space="preserve"> </w:t>
      </w:r>
      <w:r w:rsidR="00A0796D" w:rsidRPr="00D37FB4">
        <w:rPr>
          <w:rFonts w:ascii="Times New Roman" w:hAnsi="Times New Roman" w:cs="Times New Roman"/>
        </w:rPr>
        <w:t xml:space="preserve">and uses </w:t>
      </w:r>
      <w:r w:rsidR="001E48CA" w:rsidRPr="00D37FB4">
        <w:rPr>
          <w:rFonts w:ascii="Times New Roman" w:hAnsi="Times New Roman" w:cs="Times New Roman"/>
        </w:rPr>
        <w:t xml:space="preserve">a key versioning system </w:t>
      </w:r>
      <w:r w:rsidR="00A401CD" w:rsidRPr="00D37FB4">
        <w:rPr>
          <w:rFonts w:ascii="Times New Roman" w:hAnsi="Times New Roman" w:cs="Times New Roman"/>
        </w:rPr>
        <w:t xml:space="preserve">making it easier for developers </w:t>
      </w:r>
      <w:r w:rsidR="001E48CA" w:rsidRPr="00D37FB4">
        <w:rPr>
          <w:rFonts w:ascii="Times New Roman" w:hAnsi="Times New Roman" w:cs="Times New Roman"/>
        </w:rPr>
        <w:t>t</w:t>
      </w:r>
      <w:r w:rsidR="00DB3D68" w:rsidRPr="00D37FB4">
        <w:rPr>
          <w:rFonts w:ascii="Times New Roman" w:hAnsi="Times New Roman" w:cs="Times New Roman"/>
        </w:rPr>
        <w:t xml:space="preserve">o </w:t>
      </w:r>
      <w:r w:rsidR="00226B21" w:rsidRPr="00D37FB4">
        <w:rPr>
          <w:rFonts w:ascii="Times New Roman" w:hAnsi="Times New Roman" w:cs="Times New Roman"/>
        </w:rPr>
        <w:t>rotate</w:t>
      </w:r>
      <w:r w:rsidR="00DB3D68" w:rsidRPr="00D37FB4">
        <w:rPr>
          <w:rFonts w:ascii="Times New Roman" w:hAnsi="Times New Roman" w:cs="Times New Roman"/>
        </w:rPr>
        <w:t xml:space="preserve"> and retire keys</w:t>
      </w:r>
      <w:r w:rsidR="00922FD0" w:rsidRPr="00D37FB4">
        <w:rPr>
          <w:rFonts w:ascii="Times New Roman" w:hAnsi="Times New Roman" w:cs="Times New Roman"/>
        </w:rPr>
        <w:t xml:space="preserve"> </w:t>
      </w:r>
      <w:r w:rsidR="00BD5A1C" w:rsidRPr="00D37FB4">
        <w:rPr>
          <w:rFonts w:ascii="Times New Roman" w:hAnsi="Times New Roman" w:cs="Times New Roman"/>
          <w:noProof/>
        </w:rPr>
        <w:t xml:space="preserve">(Manico </w:t>
      </w:r>
      <w:r w:rsidR="00BD5A1C">
        <w:rPr>
          <w:rFonts w:ascii="Times New Roman" w:hAnsi="Times New Roman" w:cs="Times New Roman"/>
          <w:noProof/>
        </w:rPr>
        <w:t>et al</w:t>
      </w:r>
      <w:r w:rsidR="00BD5A1C" w:rsidRPr="00D37FB4">
        <w:rPr>
          <w:rFonts w:ascii="Times New Roman" w:hAnsi="Times New Roman" w:cs="Times New Roman"/>
          <w:noProof/>
        </w:rPr>
        <w:t>, 2014)</w:t>
      </w:r>
      <w:r w:rsidR="00226B21" w:rsidRPr="00D37FB4">
        <w:rPr>
          <w:rFonts w:ascii="Times New Roman" w:hAnsi="Times New Roman" w:cs="Times New Roman"/>
        </w:rPr>
        <w:t xml:space="preserve">. </w:t>
      </w:r>
    </w:p>
    <w:p w14:paraId="71DC5D77" w14:textId="2C095856" w:rsidR="00931BA6" w:rsidRPr="00D37FB4" w:rsidRDefault="0058280A" w:rsidP="004A7CDA">
      <w:pPr>
        <w:ind w:firstLine="0"/>
        <w:rPr>
          <w:rFonts w:ascii="Times New Roman" w:hAnsi="Times New Roman" w:cs="Times New Roman"/>
        </w:rPr>
      </w:pPr>
      <w:r w:rsidRPr="00D37FB4">
        <w:rPr>
          <w:rFonts w:ascii="Times New Roman" w:hAnsi="Times New Roman" w:cs="Times New Roman"/>
        </w:rPr>
        <w:tab/>
      </w:r>
      <w:r w:rsidR="001A02C3" w:rsidRPr="00D37FB4">
        <w:rPr>
          <w:rFonts w:ascii="Times New Roman" w:hAnsi="Times New Roman" w:cs="Times New Roman"/>
        </w:rPr>
        <w:t xml:space="preserve">Based on the type of data </w:t>
      </w:r>
      <w:r w:rsidR="000077FB" w:rsidRPr="00D37FB4">
        <w:rPr>
          <w:rFonts w:ascii="Times New Roman" w:hAnsi="Times New Roman" w:cs="Times New Roman"/>
        </w:rPr>
        <w:t>that Artemis Financial is</w:t>
      </w:r>
      <w:r w:rsidR="001A02C3" w:rsidRPr="00D37FB4">
        <w:rPr>
          <w:rFonts w:ascii="Times New Roman" w:hAnsi="Times New Roman" w:cs="Times New Roman"/>
        </w:rPr>
        <w:t xml:space="preserve"> </w:t>
      </w:r>
      <w:r w:rsidR="00A37FD9" w:rsidRPr="00D37FB4">
        <w:rPr>
          <w:rFonts w:ascii="Times New Roman" w:hAnsi="Times New Roman" w:cs="Times New Roman"/>
        </w:rPr>
        <w:t>stor</w:t>
      </w:r>
      <w:r w:rsidR="000077FB" w:rsidRPr="00D37FB4">
        <w:rPr>
          <w:rFonts w:ascii="Times New Roman" w:hAnsi="Times New Roman" w:cs="Times New Roman"/>
        </w:rPr>
        <w:t>ing</w:t>
      </w:r>
      <w:r w:rsidR="00A37FD9" w:rsidRPr="00D37FB4">
        <w:rPr>
          <w:rFonts w:ascii="Times New Roman" w:hAnsi="Times New Roman" w:cs="Times New Roman"/>
        </w:rPr>
        <w:t xml:space="preserve">, </w:t>
      </w:r>
      <w:r w:rsidR="000077FB" w:rsidRPr="00D37FB4">
        <w:rPr>
          <w:rFonts w:ascii="Times New Roman" w:hAnsi="Times New Roman" w:cs="Times New Roman"/>
        </w:rPr>
        <w:t xml:space="preserve">my recommendation </w:t>
      </w:r>
      <w:r w:rsidR="00D35243" w:rsidRPr="00D37FB4">
        <w:rPr>
          <w:rFonts w:ascii="Times New Roman" w:hAnsi="Times New Roman" w:cs="Times New Roman"/>
        </w:rPr>
        <w:t xml:space="preserve">for encrypting archival data </w:t>
      </w:r>
      <w:r w:rsidR="000077FB" w:rsidRPr="00D37FB4">
        <w:rPr>
          <w:rFonts w:ascii="Times New Roman" w:hAnsi="Times New Roman" w:cs="Times New Roman"/>
        </w:rPr>
        <w:t xml:space="preserve">would be to use AES-256 encryption </w:t>
      </w:r>
      <w:r w:rsidR="00487418" w:rsidRPr="00D37FB4">
        <w:rPr>
          <w:rFonts w:ascii="Times New Roman" w:hAnsi="Times New Roman" w:cs="Times New Roman"/>
        </w:rPr>
        <w:t>(Advanced Encryption S</w:t>
      </w:r>
      <w:r w:rsidR="0043393B" w:rsidRPr="00D37FB4">
        <w:rPr>
          <w:rFonts w:ascii="Times New Roman" w:hAnsi="Times New Roman" w:cs="Times New Roman"/>
        </w:rPr>
        <w:t>tandard</w:t>
      </w:r>
      <w:r w:rsidR="00487418" w:rsidRPr="00D37FB4">
        <w:rPr>
          <w:rFonts w:ascii="Times New Roman" w:hAnsi="Times New Roman" w:cs="Times New Roman"/>
        </w:rPr>
        <w:t xml:space="preserve">) </w:t>
      </w:r>
      <w:r w:rsidR="000077FB" w:rsidRPr="00D37FB4">
        <w:rPr>
          <w:rFonts w:ascii="Times New Roman" w:hAnsi="Times New Roman" w:cs="Times New Roman"/>
        </w:rPr>
        <w:t>for this project</w:t>
      </w:r>
      <w:r w:rsidR="003C2C70" w:rsidRPr="00D37FB4">
        <w:rPr>
          <w:rFonts w:ascii="Times New Roman" w:hAnsi="Times New Roman" w:cs="Times New Roman"/>
        </w:rPr>
        <w:t>. I would also employ the open-source tool Keyczar to assist in key management.</w:t>
      </w:r>
    </w:p>
    <w:p w14:paraId="74F14448" w14:textId="52A1AB4A" w:rsidR="004E25D0" w:rsidRPr="00D37FB4" w:rsidRDefault="0030102B" w:rsidP="004A7CDA">
      <w:pPr>
        <w:ind w:firstLine="0"/>
        <w:rPr>
          <w:rFonts w:ascii="Times New Roman" w:hAnsi="Times New Roman" w:cs="Times New Roman"/>
        </w:rPr>
      </w:pPr>
      <w:r w:rsidRPr="00D37FB4">
        <w:rPr>
          <w:rFonts w:ascii="Times New Roman" w:hAnsi="Times New Roman" w:cs="Times New Roman"/>
        </w:rPr>
        <w:tab/>
        <w:t xml:space="preserve">The </w:t>
      </w:r>
      <w:r w:rsidR="0066181A" w:rsidRPr="00D37FB4">
        <w:rPr>
          <w:rFonts w:ascii="Times New Roman" w:hAnsi="Times New Roman" w:cs="Times New Roman"/>
        </w:rPr>
        <w:t xml:space="preserve">benefit to implementing the AES-256 </w:t>
      </w:r>
      <w:r w:rsidR="00F957DD" w:rsidRPr="00D37FB4">
        <w:rPr>
          <w:rFonts w:ascii="Times New Roman" w:hAnsi="Times New Roman" w:cs="Times New Roman"/>
        </w:rPr>
        <w:t>algorithm</w:t>
      </w:r>
      <w:r w:rsidR="00F957DD" w:rsidRPr="00D37FB4">
        <w:rPr>
          <w:rFonts w:ascii="Times New Roman" w:hAnsi="Times New Roman" w:cs="Times New Roman"/>
        </w:rPr>
        <w:tab/>
        <w:t xml:space="preserve"> cipher </w:t>
      </w:r>
      <w:r w:rsidR="00484C00" w:rsidRPr="00D37FB4">
        <w:rPr>
          <w:rFonts w:ascii="Times New Roman" w:hAnsi="Times New Roman" w:cs="Times New Roman"/>
        </w:rPr>
        <w:t>is that it is virtually impossible to break</w:t>
      </w:r>
      <w:r w:rsidR="003D1F6B" w:rsidRPr="00D37FB4">
        <w:rPr>
          <w:rFonts w:ascii="Times New Roman" w:hAnsi="Times New Roman" w:cs="Times New Roman"/>
        </w:rPr>
        <w:t xml:space="preserve">, thus </w:t>
      </w:r>
      <w:r w:rsidR="00D27BE6" w:rsidRPr="00D37FB4">
        <w:rPr>
          <w:rFonts w:ascii="Times New Roman" w:hAnsi="Times New Roman" w:cs="Times New Roman"/>
        </w:rPr>
        <w:t xml:space="preserve">mitigating most </w:t>
      </w:r>
      <w:r w:rsidR="003D1F6B" w:rsidRPr="00D37FB4">
        <w:rPr>
          <w:rFonts w:ascii="Times New Roman" w:hAnsi="Times New Roman" w:cs="Times New Roman"/>
        </w:rPr>
        <w:t>risk</w:t>
      </w:r>
      <w:r w:rsidR="00484C00" w:rsidRPr="00D37FB4">
        <w:rPr>
          <w:rFonts w:ascii="Times New Roman" w:hAnsi="Times New Roman" w:cs="Times New Roman"/>
        </w:rPr>
        <w:t xml:space="preserve">. The only </w:t>
      </w:r>
      <w:r w:rsidR="008E6810" w:rsidRPr="00D37FB4">
        <w:rPr>
          <w:rFonts w:ascii="Times New Roman" w:hAnsi="Times New Roman" w:cs="Times New Roman"/>
        </w:rPr>
        <w:t xml:space="preserve">way </w:t>
      </w:r>
      <w:r w:rsidR="006827E5" w:rsidRPr="00D37FB4">
        <w:rPr>
          <w:rFonts w:ascii="Times New Roman" w:hAnsi="Times New Roman" w:cs="Times New Roman"/>
        </w:rPr>
        <w:t xml:space="preserve">an attacker can decrypt the data is </w:t>
      </w:r>
      <w:r w:rsidR="006827E5" w:rsidRPr="00D37FB4">
        <w:rPr>
          <w:rFonts w:ascii="Times New Roman" w:hAnsi="Times New Roman" w:cs="Times New Roman"/>
        </w:rPr>
        <w:lastRenderedPageBreak/>
        <w:t xml:space="preserve">to have the private key. </w:t>
      </w:r>
      <w:r w:rsidR="00291AB2" w:rsidRPr="00D37FB4">
        <w:rPr>
          <w:rFonts w:ascii="Times New Roman" w:hAnsi="Times New Roman" w:cs="Times New Roman"/>
        </w:rPr>
        <w:t xml:space="preserve">AES-256 is the </w:t>
      </w:r>
      <w:r w:rsidR="00595A88" w:rsidRPr="00D37FB4">
        <w:rPr>
          <w:rFonts w:ascii="Times New Roman" w:hAnsi="Times New Roman" w:cs="Times New Roman"/>
        </w:rPr>
        <w:t xml:space="preserve">strongest of the AES distinctions which also </w:t>
      </w:r>
      <w:r w:rsidR="0024007F" w:rsidRPr="00D37FB4">
        <w:rPr>
          <w:rFonts w:ascii="Times New Roman" w:hAnsi="Times New Roman" w:cs="Times New Roman"/>
        </w:rPr>
        <w:t>have</w:t>
      </w:r>
      <w:r w:rsidR="00595A88" w:rsidRPr="00D37FB4">
        <w:rPr>
          <w:rFonts w:ascii="Times New Roman" w:hAnsi="Times New Roman" w:cs="Times New Roman"/>
        </w:rPr>
        <w:t xml:space="preserve"> 128</w:t>
      </w:r>
      <w:r w:rsidR="0024007F" w:rsidRPr="00D37FB4">
        <w:rPr>
          <w:rFonts w:ascii="Times New Roman" w:hAnsi="Times New Roman" w:cs="Times New Roman"/>
        </w:rPr>
        <w:t>-</w:t>
      </w:r>
      <w:r w:rsidR="00595A88" w:rsidRPr="00D37FB4">
        <w:rPr>
          <w:rFonts w:ascii="Times New Roman" w:hAnsi="Times New Roman" w:cs="Times New Roman"/>
        </w:rPr>
        <w:t xml:space="preserve">bit and </w:t>
      </w:r>
      <w:r w:rsidR="0024007F" w:rsidRPr="00D37FB4">
        <w:rPr>
          <w:rFonts w:ascii="Times New Roman" w:hAnsi="Times New Roman" w:cs="Times New Roman"/>
        </w:rPr>
        <w:t xml:space="preserve">192-bit versions. </w:t>
      </w:r>
      <w:r w:rsidR="007451E0" w:rsidRPr="00D37FB4">
        <w:rPr>
          <w:rFonts w:ascii="Times New Roman" w:hAnsi="Times New Roman" w:cs="Times New Roman"/>
        </w:rPr>
        <w:t>Aside from the obvious length</w:t>
      </w:r>
      <w:r w:rsidR="000828BD" w:rsidRPr="00D37FB4">
        <w:rPr>
          <w:rFonts w:ascii="Times New Roman" w:hAnsi="Times New Roman" w:cs="Times New Roman"/>
        </w:rPr>
        <w:t xml:space="preserve">, the difference between the three versions </w:t>
      </w:r>
      <w:r w:rsidR="008B067F" w:rsidRPr="00D37FB4">
        <w:rPr>
          <w:rFonts w:ascii="Times New Roman" w:hAnsi="Times New Roman" w:cs="Times New Roman"/>
        </w:rPr>
        <w:t>is</w:t>
      </w:r>
      <w:r w:rsidR="000828BD" w:rsidRPr="00D37FB4">
        <w:rPr>
          <w:rFonts w:ascii="Times New Roman" w:hAnsi="Times New Roman" w:cs="Times New Roman"/>
        </w:rPr>
        <w:t xml:space="preserve"> the number of rounds of encryption. </w:t>
      </w:r>
      <w:r w:rsidR="00116B0E" w:rsidRPr="00D37FB4">
        <w:rPr>
          <w:rFonts w:ascii="Times New Roman" w:hAnsi="Times New Roman" w:cs="Times New Roman"/>
        </w:rPr>
        <w:t xml:space="preserve">The rounds are basically a set of processes that the plaintext </w:t>
      </w:r>
      <w:r w:rsidR="00AE1C86" w:rsidRPr="00D37FB4">
        <w:rPr>
          <w:rFonts w:ascii="Times New Roman" w:hAnsi="Times New Roman" w:cs="Times New Roman"/>
        </w:rPr>
        <w:t xml:space="preserve">undergoes before it is </w:t>
      </w:r>
      <w:r w:rsidR="008B067F" w:rsidRPr="00D37FB4">
        <w:rPr>
          <w:rFonts w:ascii="Times New Roman" w:hAnsi="Times New Roman" w:cs="Times New Roman"/>
        </w:rPr>
        <w:t xml:space="preserve">mutated into its final cipher form. With 128-bit </w:t>
      </w:r>
      <w:r w:rsidR="00094680" w:rsidRPr="00D37FB4">
        <w:rPr>
          <w:rFonts w:ascii="Times New Roman" w:hAnsi="Times New Roman" w:cs="Times New Roman"/>
        </w:rPr>
        <w:t xml:space="preserve">it goes through ten (10) rounds, while 192-bit goes through </w:t>
      </w:r>
      <w:r w:rsidR="00CB51E5" w:rsidRPr="00D37FB4">
        <w:rPr>
          <w:rFonts w:ascii="Times New Roman" w:hAnsi="Times New Roman" w:cs="Times New Roman"/>
        </w:rPr>
        <w:t>twelve (</w:t>
      </w:r>
      <w:r w:rsidR="00094680" w:rsidRPr="00D37FB4">
        <w:rPr>
          <w:rFonts w:ascii="Times New Roman" w:hAnsi="Times New Roman" w:cs="Times New Roman"/>
        </w:rPr>
        <w:t>12</w:t>
      </w:r>
      <w:r w:rsidR="00CB51E5" w:rsidRPr="00D37FB4">
        <w:rPr>
          <w:rFonts w:ascii="Times New Roman" w:hAnsi="Times New Roman" w:cs="Times New Roman"/>
        </w:rPr>
        <w:t>)</w:t>
      </w:r>
      <w:r w:rsidR="00094680" w:rsidRPr="00D37FB4">
        <w:rPr>
          <w:rFonts w:ascii="Times New Roman" w:hAnsi="Times New Roman" w:cs="Times New Roman"/>
        </w:rPr>
        <w:t xml:space="preserve"> rounds of encryption</w:t>
      </w:r>
      <w:r w:rsidR="00FC3C23" w:rsidRPr="00D37FB4">
        <w:rPr>
          <w:rFonts w:ascii="Times New Roman" w:hAnsi="Times New Roman" w:cs="Times New Roman"/>
        </w:rPr>
        <w:t xml:space="preserve">. Finally, 256-bit </w:t>
      </w:r>
      <w:r w:rsidR="00BE2992" w:rsidRPr="00D37FB4">
        <w:rPr>
          <w:rFonts w:ascii="Times New Roman" w:hAnsi="Times New Roman" w:cs="Times New Roman"/>
        </w:rPr>
        <w:t xml:space="preserve">goes through </w:t>
      </w:r>
      <w:r w:rsidR="00CB51E5" w:rsidRPr="00D37FB4">
        <w:rPr>
          <w:rFonts w:ascii="Times New Roman" w:hAnsi="Times New Roman" w:cs="Times New Roman"/>
        </w:rPr>
        <w:t>fourteen (</w:t>
      </w:r>
      <w:r w:rsidR="00BE2992" w:rsidRPr="00D37FB4">
        <w:rPr>
          <w:rFonts w:ascii="Times New Roman" w:hAnsi="Times New Roman" w:cs="Times New Roman"/>
        </w:rPr>
        <w:t>14</w:t>
      </w:r>
      <w:r w:rsidR="00CB51E5" w:rsidRPr="00D37FB4">
        <w:rPr>
          <w:rFonts w:ascii="Times New Roman" w:hAnsi="Times New Roman" w:cs="Times New Roman"/>
        </w:rPr>
        <w:t>)</w:t>
      </w:r>
      <w:r w:rsidR="00BE2992" w:rsidRPr="00D37FB4">
        <w:rPr>
          <w:rFonts w:ascii="Times New Roman" w:hAnsi="Times New Roman" w:cs="Times New Roman"/>
        </w:rPr>
        <w:t xml:space="preserve"> rounds of encryption making it </w:t>
      </w:r>
      <w:r w:rsidR="0075185E" w:rsidRPr="00D37FB4">
        <w:rPr>
          <w:rFonts w:ascii="Times New Roman" w:hAnsi="Times New Roman" w:cs="Times New Roman"/>
        </w:rPr>
        <w:t>the most secure</w:t>
      </w:r>
      <w:r w:rsidR="005570E6" w:rsidRPr="00D37FB4">
        <w:rPr>
          <w:rFonts w:ascii="Times New Roman" w:hAnsi="Times New Roman" w:cs="Times New Roman"/>
        </w:rPr>
        <w:t xml:space="preserve"> of the variations of AES, </w:t>
      </w:r>
      <w:r w:rsidR="00F075E4" w:rsidRPr="00D37FB4">
        <w:rPr>
          <w:rFonts w:ascii="Times New Roman" w:hAnsi="Times New Roman" w:cs="Times New Roman"/>
        </w:rPr>
        <w:t>as well as</w:t>
      </w:r>
      <w:r w:rsidR="005570E6" w:rsidRPr="00D37FB4">
        <w:rPr>
          <w:rFonts w:ascii="Times New Roman" w:hAnsi="Times New Roman" w:cs="Times New Roman"/>
        </w:rPr>
        <w:t xml:space="preserve"> its pred</w:t>
      </w:r>
      <w:r w:rsidR="00F51FA7" w:rsidRPr="00D37FB4">
        <w:rPr>
          <w:rFonts w:ascii="Times New Roman" w:hAnsi="Times New Roman" w:cs="Times New Roman"/>
        </w:rPr>
        <w:t xml:space="preserve">ecessor </w:t>
      </w:r>
      <w:r w:rsidR="00194701">
        <w:rPr>
          <w:rFonts w:ascii="Times New Roman" w:hAnsi="Times New Roman" w:cs="Times New Roman"/>
        </w:rPr>
        <w:t xml:space="preserve">the Data </w:t>
      </w:r>
      <w:r w:rsidR="0095234D">
        <w:rPr>
          <w:rFonts w:ascii="Times New Roman" w:hAnsi="Times New Roman" w:cs="Times New Roman"/>
        </w:rPr>
        <w:t>Encryption Standard (</w:t>
      </w:r>
      <w:r w:rsidR="00F51FA7" w:rsidRPr="00D37FB4">
        <w:rPr>
          <w:rFonts w:ascii="Times New Roman" w:hAnsi="Times New Roman" w:cs="Times New Roman"/>
        </w:rPr>
        <w:t>DES</w:t>
      </w:r>
      <w:r w:rsidR="0095234D">
        <w:rPr>
          <w:rFonts w:ascii="Times New Roman" w:hAnsi="Times New Roman" w:cs="Times New Roman"/>
        </w:rPr>
        <w:t>)</w:t>
      </w:r>
      <w:r w:rsidR="00F51FA7" w:rsidRPr="00D37FB4">
        <w:rPr>
          <w:rFonts w:ascii="Times New Roman" w:hAnsi="Times New Roman" w:cs="Times New Roman"/>
        </w:rPr>
        <w:t xml:space="preserve"> which only used 56-bit encryption</w:t>
      </w:r>
      <w:r w:rsidR="00AC1BBF" w:rsidRPr="00D37FB4">
        <w:rPr>
          <w:rFonts w:ascii="Times New Roman" w:hAnsi="Times New Roman" w:cs="Times New Roman"/>
        </w:rPr>
        <w:t xml:space="preserve"> (Panda, 2016)</w:t>
      </w:r>
      <w:r w:rsidR="0075185E" w:rsidRPr="00D37FB4">
        <w:rPr>
          <w:rFonts w:ascii="Times New Roman" w:hAnsi="Times New Roman" w:cs="Times New Roman"/>
        </w:rPr>
        <w:t xml:space="preserve">. One of the drawbacks to implementing this </w:t>
      </w:r>
      <w:r w:rsidR="00D32E86" w:rsidRPr="00D37FB4">
        <w:rPr>
          <w:rFonts w:ascii="Times New Roman" w:hAnsi="Times New Roman" w:cs="Times New Roman"/>
        </w:rPr>
        <w:t xml:space="preserve">algorithm is that the more complex the encryption the more resources are </w:t>
      </w:r>
      <w:r w:rsidR="00AB76BA" w:rsidRPr="00D37FB4">
        <w:rPr>
          <w:rFonts w:ascii="Times New Roman" w:hAnsi="Times New Roman" w:cs="Times New Roman"/>
        </w:rPr>
        <w:t>allocated to it having an impact on performance</w:t>
      </w:r>
      <w:r w:rsidR="009E4811" w:rsidRPr="00D37FB4">
        <w:rPr>
          <w:rFonts w:ascii="Times New Roman" w:hAnsi="Times New Roman" w:cs="Times New Roman"/>
        </w:rPr>
        <w:t xml:space="preserve">. </w:t>
      </w:r>
      <w:r w:rsidR="00C8657F" w:rsidRPr="00D37FB4">
        <w:rPr>
          <w:rFonts w:ascii="Times New Roman" w:hAnsi="Times New Roman" w:cs="Times New Roman"/>
        </w:rPr>
        <w:t>This could be a game changer if you</w:t>
      </w:r>
      <w:r w:rsidR="009378CF" w:rsidRPr="00D37FB4">
        <w:rPr>
          <w:rFonts w:ascii="Times New Roman" w:hAnsi="Times New Roman" w:cs="Times New Roman"/>
        </w:rPr>
        <w:t xml:space="preserve"> value speed over security in your application. </w:t>
      </w:r>
      <w:r w:rsidR="009E4811" w:rsidRPr="00D37FB4">
        <w:rPr>
          <w:rFonts w:ascii="Times New Roman" w:hAnsi="Times New Roman" w:cs="Times New Roman"/>
        </w:rPr>
        <w:t xml:space="preserve">There are some </w:t>
      </w:r>
      <w:r w:rsidR="00005AAC" w:rsidRPr="00D37FB4">
        <w:rPr>
          <w:rFonts w:ascii="Times New Roman" w:hAnsi="Times New Roman" w:cs="Times New Roman"/>
        </w:rPr>
        <w:t xml:space="preserve">other </w:t>
      </w:r>
      <w:r w:rsidR="00C25078" w:rsidRPr="00D37FB4">
        <w:rPr>
          <w:rFonts w:ascii="Times New Roman" w:hAnsi="Times New Roman" w:cs="Times New Roman"/>
        </w:rPr>
        <w:t xml:space="preserve">potential </w:t>
      </w:r>
      <w:r w:rsidR="00005AAC" w:rsidRPr="00D37FB4">
        <w:rPr>
          <w:rFonts w:ascii="Times New Roman" w:hAnsi="Times New Roman" w:cs="Times New Roman"/>
        </w:rPr>
        <w:t xml:space="preserve">risks associated with this algorithm cipher </w:t>
      </w:r>
      <w:r w:rsidR="009E4811" w:rsidRPr="00D37FB4">
        <w:rPr>
          <w:rFonts w:ascii="Times New Roman" w:hAnsi="Times New Roman" w:cs="Times New Roman"/>
        </w:rPr>
        <w:t xml:space="preserve">that </w:t>
      </w:r>
      <w:r w:rsidR="00005AAC" w:rsidRPr="00D37FB4">
        <w:rPr>
          <w:rFonts w:ascii="Times New Roman" w:hAnsi="Times New Roman" w:cs="Times New Roman"/>
        </w:rPr>
        <w:t>co</w:t>
      </w:r>
      <w:r w:rsidR="00BF68AF" w:rsidRPr="00D37FB4">
        <w:rPr>
          <w:rFonts w:ascii="Times New Roman" w:hAnsi="Times New Roman" w:cs="Times New Roman"/>
        </w:rPr>
        <w:t xml:space="preserve">me from side-channel attacks. </w:t>
      </w:r>
      <w:r w:rsidR="006E24D2" w:rsidRPr="00D37FB4">
        <w:rPr>
          <w:rFonts w:ascii="Times New Roman" w:hAnsi="Times New Roman" w:cs="Times New Roman"/>
        </w:rPr>
        <w:t xml:space="preserve">Hackers can leverage these side-channel attacks by listening during transmission </w:t>
      </w:r>
      <w:r w:rsidR="00907895" w:rsidRPr="00D37FB4">
        <w:rPr>
          <w:rFonts w:ascii="Times New Roman" w:hAnsi="Times New Roman" w:cs="Times New Roman"/>
        </w:rPr>
        <w:t xml:space="preserve">for any data leaks that can help them to identify </w:t>
      </w:r>
      <w:r w:rsidR="000D070E" w:rsidRPr="00D37FB4">
        <w:rPr>
          <w:rFonts w:ascii="Times New Roman" w:hAnsi="Times New Roman" w:cs="Times New Roman"/>
        </w:rPr>
        <w:t>differences</w:t>
      </w:r>
      <w:r w:rsidR="00AD40E8" w:rsidRPr="00D37FB4">
        <w:rPr>
          <w:rFonts w:ascii="Times New Roman" w:hAnsi="Times New Roman" w:cs="Times New Roman"/>
        </w:rPr>
        <w:t xml:space="preserve"> by monitoring execution of time or </w:t>
      </w:r>
      <w:r w:rsidR="00F9454F" w:rsidRPr="00D37FB4">
        <w:rPr>
          <w:rFonts w:ascii="Times New Roman" w:hAnsi="Times New Roman" w:cs="Times New Roman"/>
        </w:rPr>
        <w:t>power consumption</w:t>
      </w:r>
      <w:sdt>
        <w:sdtPr>
          <w:rPr>
            <w:rFonts w:ascii="Times New Roman" w:hAnsi="Times New Roman" w:cs="Times New Roman"/>
          </w:rPr>
          <w:id w:val="-463654810"/>
          <w:citation/>
        </w:sdtPr>
        <w:sdtEndPr/>
        <w:sdtContent>
          <w:r w:rsidR="004A71BD" w:rsidRPr="00D37FB4">
            <w:rPr>
              <w:rFonts w:ascii="Times New Roman" w:hAnsi="Times New Roman" w:cs="Times New Roman"/>
            </w:rPr>
            <w:fldChar w:fldCharType="begin"/>
          </w:r>
          <w:r w:rsidR="004A71BD" w:rsidRPr="00D37FB4">
            <w:rPr>
              <w:rFonts w:ascii="Times New Roman" w:hAnsi="Times New Roman" w:cs="Times New Roman"/>
            </w:rPr>
            <w:instrText xml:space="preserve"> CITATION Nab19 \l 1033 </w:instrText>
          </w:r>
          <w:r w:rsidR="004A71BD" w:rsidRPr="00D37FB4">
            <w:rPr>
              <w:rFonts w:ascii="Times New Roman" w:hAnsi="Times New Roman" w:cs="Times New Roman"/>
            </w:rPr>
            <w:fldChar w:fldCharType="separate"/>
          </w:r>
          <w:r w:rsidR="00216E2A" w:rsidRPr="00D37FB4">
            <w:rPr>
              <w:rFonts w:ascii="Times New Roman" w:hAnsi="Times New Roman" w:cs="Times New Roman"/>
              <w:noProof/>
            </w:rPr>
            <w:t xml:space="preserve"> (N-able Solutions, 2019)</w:t>
          </w:r>
          <w:r w:rsidR="004A71BD" w:rsidRPr="00D37FB4">
            <w:rPr>
              <w:rFonts w:ascii="Times New Roman" w:hAnsi="Times New Roman" w:cs="Times New Roman"/>
            </w:rPr>
            <w:fldChar w:fldCharType="end"/>
          </w:r>
        </w:sdtContent>
      </w:sdt>
      <w:r w:rsidR="00F9454F" w:rsidRPr="00D37FB4">
        <w:rPr>
          <w:rFonts w:ascii="Times New Roman" w:hAnsi="Times New Roman" w:cs="Times New Roman"/>
        </w:rPr>
        <w:t>.</w:t>
      </w:r>
    </w:p>
    <w:p w14:paraId="011E954C" w14:textId="0CA17099" w:rsidR="0067148F" w:rsidRPr="00D37FB4" w:rsidRDefault="0067148F" w:rsidP="004A7CDA">
      <w:pPr>
        <w:ind w:firstLine="0"/>
        <w:rPr>
          <w:rFonts w:ascii="Times New Roman" w:hAnsi="Times New Roman" w:cs="Times New Roman"/>
        </w:rPr>
      </w:pPr>
      <w:r w:rsidRPr="00D37FB4">
        <w:rPr>
          <w:rFonts w:ascii="Times New Roman" w:hAnsi="Times New Roman" w:cs="Times New Roman"/>
        </w:rPr>
        <w:tab/>
        <w:t xml:space="preserve">As for </w:t>
      </w:r>
      <w:r w:rsidR="00F97B42" w:rsidRPr="00D37FB4">
        <w:rPr>
          <w:rFonts w:ascii="Times New Roman" w:hAnsi="Times New Roman" w:cs="Times New Roman"/>
        </w:rPr>
        <w:t xml:space="preserve">current government regulations, there is very little restrictions on the </w:t>
      </w:r>
      <w:r w:rsidR="00623FAA" w:rsidRPr="00D37FB4">
        <w:rPr>
          <w:rFonts w:ascii="Times New Roman" w:hAnsi="Times New Roman" w:cs="Times New Roman"/>
        </w:rPr>
        <w:t xml:space="preserve">export of encryption. </w:t>
      </w:r>
      <w:r w:rsidR="00E54808" w:rsidRPr="00D37FB4">
        <w:rPr>
          <w:rFonts w:ascii="Times New Roman" w:hAnsi="Times New Roman" w:cs="Times New Roman"/>
        </w:rPr>
        <w:t xml:space="preserve">Telecommunication service providers </w:t>
      </w:r>
      <w:r w:rsidR="00AA20E7" w:rsidRPr="00D37FB4">
        <w:rPr>
          <w:rFonts w:ascii="Times New Roman" w:hAnsi="Times New Roman" w:cs="Times New Roman"/>
        </w:rPr>
        <w:t xml:space="preserve">must ensure that any equipment </w:t>
      </w:r>
      <w:r w:rsidR="00A327F1" w:rsidRPr="00D37FB4">
        <w:rPr>
          <w:rFonts w:ascii="Times New Roman" w:hAnsi="Times New Roman" w:cs="Times New Roman"/>
        </w:rPr>
        <w:t>provided,</w:t>
      </w:r>
      <w:r w:rsidR="00AA20E7" w:rsidRPr="00D37FB4">
        <w:rPr>
          <w:rFonts w:ascii="Times New Roman" w:hAnsi="Times New Roman" w:cs="Times New Roman"/>
        </w:rPr>
        <w:t xml:space="preserve"> or services rendered </w:t>
      </w:r>
      <w:r w:rsidR="003957AA" w:rsidRPr="00D37FB4">
        <w:rPr>
          <w:rFonts w:ascii="Times New Roman" w:hAnsi="Times New Roman" w:cs="Times New Roman"/>
        </w:rPr>
        <w:t xml:space="preserve">have capabilities to </w:t>
      </w:r>
      <w:r w:rsidR="00157BA0" w:rsidRPr="00D37FB4">
        <w:rPr>
          <w:rFonts w:ascii="Times New Roman" w:hAnsi="Times New Roman" w:cs="Times New Roman"/>
        </w:rPr>
        <w:t>intercept communications</w:t>
      </w:r>
      <w:r w:rsidR="00AA20E7" w:rsidRPr="00D37FB4">
        <w:rPr>
          <w:rFonts w:ascii="Times New Roman" w:hAnsi="Times New Roman" w:cs="Times New Roman"/>
        </w:rPr>
        <w:t xml:space="preserve"> </w:t>
      </w:r>
      <w:r w:rsidR="00D473FC" w:rsidRPr="00D37FB4">
        <w:rPr>
          <w:rFonts w:ascii="Times New Roman" w:hAnsi="Times New Roman" w:cs="Times New Roman"/>
        </w:rPr>
        <w:t xml:space="preserve">and deliver those intercepted communications to the government provided the appropriate </w:t>
      </w:r>
      <w:r w:rsidR="00D4131B" w:rsidRPr="00D37FB4">
        <w:rPr>
          <w:rFonts w:ascii="Times New Roman" w:hAnsi="Times New Roman" w:cs="Times New Roman"/>
        </w:rPr>
        <w:t>lawful authorizations</w:t>
      </w:r>
      <w:r w:rsidR="00B9223B" w:rsidRPr="00D37FB4">
        <w:rPr>
          <w:rFonts w:ascii="Times New Roman" w:hAnsi="Times New Roman" w:cs="Times New Roman"/>
        </w:rPr>
        <w:t xml:space="preserve"> (</w:t>
      </w:r>
      <w:r w:rsidR="00094991" w:rsidRPr="003F6EE4">
        <w:rPr>
          <w:rFonts w:ascii="Times New Roman" w:hAnsi="Times New Roman" w:cs="Times New Roman"/>
        </w:rPr>
        <w:t>Global Partners Digital</w:t>
      </w:r>
      <w:r w:rsidR="00B9223B" w:rsidRPr="00D37FB4">
        <w:rPr>
          <w:rFonts w:ascii="Times New Roman" w:hAnsi="Times New Roman" w:cs="Times New Roman"/>
        </w:rPr>
        <w:t>, N.D.)</w:t>
      </w:r>
      <w:r w:rsidR="00D4131B" w:rsidRPr="00D37FB4">
        <w:rPr>
          <w:rFonts w:ascii="Times New Roman" w:hAnsi="Times New Roman" w:cs="Times New Roman"/>
        </w:rPr>
        <w:t xml:space="preserve">. </w:t>
      </w:r>
    </w:p>
    <w:p w14:paraId="290A434A" w14:textId="6FCA765F" w:rsidR="00410F7B" w:rsidRPr="00D37FB4" w:rsidRDefault="00410F7B" w:rsidP="004A7CDA">
      <w:pPr>
        <w:ind w:firstLine="0"/>
        <w:rPr>
          <w:rFonts w:ascii="Times New Roman" w:hAnsi="Times New Roman" w:cs="Times New Roman"/>
        </w:rPr>
      </w:pPr>
      <w:r w:rsidRPr="00D37FB4">
        <w:rPr>
          <w:rFonts w:ascii="Times New Roman" w:hAnsi="Times New Roman" w:cs="Times New Roman"/>
        </w:rPr>
        <w:tab/>
      </w:r>
    </w:p>
    <w:p w14:paraId="7E498C98" w14:textId="77777777" w:rsidR="00FC250D" w:rsidRPr="00D37FB4" w:rsidRDefault="00FC250D" w:rsidP="004A7CDA">
      <w:pPr>
        <w:ind w:firstLine="0"/>
        <w:rPr>
          <w:rFonts w:ascii="Times New Roman" w:hAnsi="Times New Roman" w:cs="Times New Roman"/>
        </w:rPr>
      </w:pPr>
    </w:p>
    <w:p w14:paraId="10EE1AE2" w14:textId="77777777" w:rsidR="00BA6022" w:rsidRPr="00D37FB4" w:rsidRDefault="00BA6022" w:rsidP="004A7CDA">
      <w:pPr>
        <w:ind w:firstLine="0"/>
        <w:rPr>
          <w:rFonts w:ascii="Times New Roman" w:hAnsi="Times New Roman" w:cs="Times New Roman"/>
        </w:rPr>
      </w:pPr>
    </w:p>
    <w:p w14:paraId="0FB577E5" w14:textId="77777777" w:rsidR="00B93745" w:rsidRPr="00D37FB4" w:rsidRDefault="00B93745" w:rsidP="00563DD3">
      <w:pPr>
        <w:ind w:firstLine="0"/>
        <w:rPr>
          <w:rFonts w:ascii="Times New Roman" w:hAnsi="Times New Roman" w:cs="Times New Roman"/>
        </w:rPr>
      </w:pPr>
    </w:p>
    <w:p w14:paraId="403B6B5B" w14:textId="452C06C8" w:rsidR="00CD4C46" w:rsidRPr="00D37FB4" w:rsidRDefault="00B93745" w:rsidP="004A7CDA">
      <w:pPr>
        <w:ind w:firstLine="0"/>
        <w:jc w:val="center"/>
        <w:rPr>
          <w:rFonts w:ascii="Times New Roman" w:hAnsi="Times New Roman" w:cs="Times New Roman"/>
          <w:b/>
          <w:bCs/>
          <w:color w:val="auto"/>
        </w:rPr>
      </w:pPr>
      <w:r w:rsidRPr="00D37FB4">
        <w:rPr>
          <w:rFonts w:ascii="Times New Roman" w:hAnsi="Times New Roman" w:cs="Times New Roman"/>
          <w:b/>
          <w:bCs/>
          <w:color w:val="auto"/>
        </w:rPr>
        <w:lastRenderedPageBreak/>
        <w:t>Justification</w:t>
      </w:r>
    </w:p>
    <w:p w14:paraId="21907A84" w14:textId="048F0F22" w:rsidR="002A4F25" w:rsidRPr="00D37FB4" w:rsidRDefault="002A4F25" w:rsidP="004A7CDA">
      <w:pPr>
        <w:rPr>
          <w:rFonts w:ascii="Times New Roman" w:hAnsi="Times New Roman" w:cs="Times New Roman"/>
        </w:rPr>
      </w:pPr>
      <w:r w:rsidRPr="00D37FB4">
        <w:rPr>
          <w:rFonts w:ascii="Times New Roman" w:hAnsi="Times New Roman" w:cs="Times New Roman"/>
        </w:rPr>
        <w:t xml:space="preserve">The AES-256 algorithm would be best suited to fulfill the needs of Artemis Financial. This is because when it comes to internal sensitive information such as security configurations as well as customer sensitive information such as </w:t>
      </w:r>
      <w:r w:rsidR="00324BE9" w:rsidRPr="00D37FB4">
        <w:rPr>
          <w:rFonts w:ascii="Times New Roman" w:hAnsi="Times New Roman" w:cs="Times New Roman"/>
        </w:rPr>
        <w:t xml:space="preserve">banking </w:t>
      </w:r>
      <w:r w:rsidRPr="00D37FB4">
        <w:rPr>
          <w:rFonts w:ascii="Times New Roman" w:hAnsi="Times New Roman" w:cs="Times New Roman"/>
        </w:rPr>
        <w:t xml:space="preserve">account numbers, </w:t>
      </w:r>
      <w:r w:rsidR="00324BE9" w:rsidRPr="00D37FB4">
        <w:rPr>
          <w:rFonts w:ascii="Times New Roman" w:hAnsi="Times New Roman" w:cs="Times New Roman"/>
        </w:rPr>
        <w:t>social security</w:t>
      </w:r>
      <w:r w:rsidR="001F5360" w:rsidRPr="00D37FB4">
        <w:rPr>
          <w:rFonts w:ascii="Times New Roman" w:hAnsi="Times New Roman" w:cs="Times New Roman"/>
        </w:rPr>
        <w:t xml:space="preserve"> numbers, </w:t>
      </w:r>
      <w:r w:rsidRPr="00D37FB4">
        <w:rPr>
          <w:rFonts w:ascii="Times New Roman" w:hAnsi="Times New Roman" w:cs="Times New Roman"/>
        </w:rPr>
        <w:t>and other personal identifiable information</w:t>
      </w:r>
      <w:r w:rsidR="00883A43" w:rsidRPr="00D37FB4">
        <w:rPr>
          <w:rFonts w:ascii="Times New Roman" w:hAnsi="Times New Roman" w:cs="Times New Roman"/>
        </w:rPr>
        <w:t xml:space="preserve"> AES-256 offers the most protection</w:t>
      </w:r>
      <w:r w:rsidR="00324BE9" w:rsidRPr="00D37FB4">
        <w:rPr>
          <w:rFonts w:ascii="Times New Roman" w:hAnsi="Times New Roman" w:cs="Times New Roman"/>
        </w:rPr>
        <w:t xml:space="preserve">. </w:t>
      </w:r>
    </w:p>
    <w:p w14:paraId="7F444E09" w14:textId="781F93B8" w:rsidR="001F5360" w:rsidRPr="00D37FB4" w:rsidRDefault="00766A3A" w:rsidP="004A7CDA">
      <w:pPr>
        <w:rPr>
          <w:rFonts w:ascii="Times New Roman" w:hAnsi="Times New Roman" w:cs="Times New Roman"/>
        </w:rPr>
      </w:pPr>
      <w:r w:rsidRPr="00D37FB4">
        <w:rPr>
          <w:rFonts w:ascii="Times New Roman" w:hAnsi="Times New Roman" w:cs="Times New Roman"/>
        </w:rPr>
        <w:t xml:space="preserve">Hash functions are an essential part of encryption algorithms because this is what </w:t>
      </w:r>
      <w:r w:rsidR="00E62246" w:rsidRPr="00D37FB4">
        <w:rPr>
          <w:rFonts w:ascii="Times New Roman" w:hAnsi="Times New Roman" w:cs="Times New Roman"/>
        </w:rPr>
        <w:t>transforms</w:t>
      </w:r>
      <w:r w:rsidRPr="00D37FB4">
        <w:rPr>
          <w:rFonts w:ascii="Times New Roman" w:hAnsi="Times New Roman" w:cs="Times New Roman"/>
        </w:rPr>
        <w:t xml:space="preserve"> </w:t>
      </w:r>
      <w:r w:rsidR="00F6586E" w:rsidRPr="00D37FB4">
        <w:rPr>
          <w:rFonts w:ascii="Times New Roman" w:hAnsi="Times New Roman" w:cs="Times New Roman"/>
        </w:rPr>
        <w:t>the data.</w:t>
      </w:r>
      <w:r w:rsidR="006560BE" w:rsidRPr="00D37FB4">
        <w:rPr>
          <w:rFonts w:ascii="Times New Roman" w:hAnsi="Times New Roman" w:cs="Times New Roman"/>
        </w:rPr>
        <w:t xml:space="preserve"> The SHA-256 hash algorithm is the most secure hashing algorithm to date and </w:t>
      </w:r>
      <w:r w:rsidR="00C2012A" w:rsidRPr="00D37FB4">
        <w:rPr>
          <w:rFonts w:ascii="Times New Roman" w:hAnsi="Times New Roman" w:cs="Times New Roman"/>
        </w:rPr>
        <w:t>was developed by the National Security Agency (NSA) of the United States</w:t>
      </w:r>
      <w:r w:rsidR="0000217F" w:rsidRPr="00D37FB4">
        <w:rPr>
          <w:rFonts w:ascii="Times New Roman" w:hAnsi="Times New Roman" w:cs="Times New Roman"/>
        </w:rPr>
        <w:t xml:space="preserve"> and published in 2001</w:t>
      </w:r>
      <w:r w:rsidR="00E07050" w:rsidRPr="00D37FB4">
        <w:rPr>
          <w:rFonts w:ascii="Times New Roman" w:hAnsi="Times New Roman" w:cs="Times New Roman"/>
        </w:rPr>
        <w:t xml:space="preserve">. The purpose of the SHA-256 hash algorithm is to </w:t>
      </w:r>
      <w:r w:rsidR="0072305C" w:rsidRPr="00D37FB4">
        <w:rPr>
          <w:rFonts w:ascii="Times New Roman" w:hAnsi="Times New Roman" w:cs="Times New Roman"/>
        </w:rPr>
        <w:t xml:space="preserve">perform a series of mathematical computations </w:t>
      </w:r>
      <w:r w:rsidR="00ED7D3C" w:rsidRPr="00D37FB4">
        <w:rPr>
          <w:rFonts w:ascii="Times New Roman" w:hAnsi="Times New Roman" w:cs="Times New Roman"/>
        </w:rPr>
        <w:t xml:space="preserve">that </w:t>
      </w:r>
      <w:r w:rsidR="00E07050" w:rsidRPr="00D37FB4">
        <w:rPr>
          <w:rFonts w:ascii="Times New Roman" w:hAnsi="Times New Roman" w:cs="Times New Roman"/>
        </w:rPr>
        <w:t>take</w:t>
      </w:r>
      <w:r w:rsidR="00ED7D3C" w:rsidRPr="00D37FB4">
        <w:rPr>
          <w:rFonts w:ascii="Times New Roman" w:hAnsi="Times New Roman" w:cs="Times New Roman"/>
        </w:rPr>
        <w:t>s</w:t>
      </w:r>
      <w:r w:rsidR="00E07050" w:rsidRPr="00D37FB4">
        <w:rPr>
          <w:rFonts w:ascii="Times New Roman" w:hAnsi="Times New Roman" w:cs="Times New Roman"/>
        </w:rPr>
        <w:t xml:space="preserve"> in the data and scramble</w:t>
      </w:r>
      <w:r w:rsidR="00ED7D3C" w:rsidRPr="00D37FB4">
        <w:rPr>
          <w:rFonts w:ascii="Times New Roman" w:hAnsi="Times New Roman" w:cs="Times New Roman"/>
        </w:rPr>
        <w:t xml:space="preserve">s </w:t>
      </w:r>
      <w:r w:rsidR="00E07050" w:rsidRPr="00D37FB4">
        <w:rPr>
          <w:rFonts w:ascii="Times New Roman" w:hAnsi="Times New Roman" w:cs="Times New Roman"/>
        </w:rPr>
        <w:t>it</w:t>
      </w:r>
      <w:r w:rsidR="00ED7D3C" w:rsidRPr="00D37FB4">
        <w:rPr>
          <w:rFonts w:ascii="Times New Roman" w:hAnsi="Times New Roman" w:cs="Times New Roman"/>
        </w:rPr>
        <w:t xml:space="preserve"> to an irreversible fixed length</w:t>
      </w:r>
      <w:r w:rsidR="0000217F" w:rsidRPr="00D37FB4">
        <w:rPr>
          <w:rFonts w:ascii="Times New Roman" w:hAnsi="Times New Roman" w:cs="Times New Roman"/>
        </w:rPr>
        <w:t xml:space="preserve"> (</w:t>
      </w:r>
      <w:r w:rsidR="009279D9" w:rsidRPr="00D37FB4">
        <w:rPr>
          <w:rFonts w:ascii="Times New Roman" w:hAnsi="Times New Roman" w:cs="Times New Roman"/>
        </w:rPr>
        <w:t>Prasan</w:t>
      </w:r>
      <w:r w:rsidR="00896E80" w:rsidRPr="00D37FB4">
        <w:rPr>
          <w:rFonts w:ascii="Times New Roman" w:hAnsi="Times New Roman" w:cs="Times New Roman"/>
        </w:rPr>
        <w:t>na et al, 2021).</w:t>
      </w:r>
      <w:r w:rsidR="00E07050" w:rsidRPr="00D37FB4">
        <w:rPr>
          <w:rFonts w:ascii="Times New Roman" w:hAnsi="Times New Roman" w:cs="Times New Roman"/>
        </w:rPr>
        <w:t xml:space="preserve"> </w:t>
      </w:r>
    </w:p>
    <w:p w14:paraId="450D12A1" w14:textId="2AC512E2" w:rsidR="002A4F25" w:rsidRPr="00D37FB4" w:rsidRDefault="00AA5F31" w:rsidP="004A7CDA">
      <w:pPr>
        <w:rPr>
          <w:rFonts w:ascii="Times New Roman" w:hAnsi="Times New Roman" w:cs="Times New Roman"/>
        </w:rPr>
      </w:pPr>
      <w:r w:rsidRPr="00D37FB4">
        <w:rPr>
          <w:rFonts w:ascii="Times New Roman" w:hAnsi="Times New Roman" w:cs="Times New Roman"/>
        </w:rPr>
        <w:t xml:space="preserve">One of the key components to “randomness” is to generate a random </w:t>
      </w:r>
      <w:r w:rsidR="009F1136" w:rsidRPr="00D37FB4">
        <w:rPr>
          <w:rFonts w:ascii="Times New Roman" w:hAnsi="Times New Roman" w:cs="Times New Roman"/>
        </w:rPr>
        <w:t>number of which most</w:t>
      </w:r>
      <w:r w:rsidR="00F62137" w:rsidRPr="00D37FB4">
        <w:rPr>
          <w:rFonts w:ascii="Times New Roman" w:hAnsi="Times New Roman" w:cs="Times New Roman"/>
        </w:rPr>
        <w:t>,</w:t>
      </w:r>
      <w:r w:rsidR="009F1136" w:rsidRPr="00D37FB4">
        <w:rPr>
          <w:rFonts w:ascii="Times New Roman" w:hAnsi="Times New Roman" w:cs="Times New Roman"/>
        </w:rPr>
        <w:t xml:space="preserve"> </w:t>
      </w:r>
      <w:r w:rsidR="00850D66" w:rsidRPr="00D37FB4">
        <w:rPr>
          <w:rFonts w:ascii="Times New Roman" w:hAnsi="Times New Roman" w:cs="Times New Roman"/>
        </w:rPr>
        <w:t>if not all</w:t>
      </w:r>
      <w:r w:rsidR="00F62137" w:rsidRPr="00D37FB4">
        <w:rPr>
          <w:rFonts w:ascii="Times New Roman" w:hAnsi="Times New Roman" w:cs="Times New Roman"/>
        </w:rPr>
        <w:t>,</w:t>
      </w:r>
      <w:r w:rsidR="00850D66" w:rsidRPr="00D37FB4">
        <w:rPr>
          <w:rFonts w:ascii="Times New Roman" w:hAnsi="Times New Roman" w:cs="Times New Roman"/>
        </w:rPr>
        <w:t xml:space="preserve"> </w:t>
      </w:r>
      <w:r w:rsidR="009F1136" w:rsidRPr="00D37FB4">
        <w:rPr>
          <w:rFonts w:ascii="Times New Roman" w:hAnsi="Times New Roman" w:cs="Times New Roman"/>
        </w:rPr>
        <w:t xml:space="preserve">systems </w:t>
      </w:r>
      <w:r w:rsidR="00131CC5" w:rsidRPr="00D37FB4">
        <w:rPr>
          <w:rFonts w:ascii="Times New Roman" w:hAnsi="Times New Roman" w:cs="Times New Roman"/>
        </w:rPr>
        <w:t>can do.</w:t>
      </w:r>
      <w:r w:rsidR="009F1136" w:rsidRPr="00D37FB4">
        <w:rPr>
          <w:rFonts w:ascii="Times New Roman" w:hAnsi="Times New Roman" w:cs="Times New Roman"/>
        </w:rPr>
        <w:t xml:space="preserve"> </w:t>
      </w:r>
      <w:r w:rsidR="00131CC5" w:rsidRPr="00D37FB4">
        <w:rPr>
          <w:rFonts w:ascii="Times New Roman" w:hAnsi="Times New Roman" w:cs="Times New Roman"/>
        </w:rPr>
        <w:t xml:space="preserve">This can be accomplished by using a seed </w:t>
      </w:r>
      <w:r w:rsidR="00850D66" w:rsidRPr="00D37FB4">
        <w:rPr>
          <w:rFonts w:ascii="Times New Roman" w:hAnsi="Times New Roman" w:cs="Times New Roman"/>
        </w:rPr>
        <w:t>to initialize a random number generator</w:t>
      </w:r>
      <w:r w:rsidR="003E4FB6" w:rsidRPr="00D37FB4">
        <w:rPr>
          <w:rFonts w:ascii="Times New Roman" w:hAnsi="Times New Roman" w:cs="Times New Roman"/>
        </w:rPr>
        <w:t xml:space="preserve"> (RNG)</w:t>
      </w:r>
      <w:r w:rsidR="00850D66" w:rsidRPr="00D37FB4">
        <w:rPr>
          <w:rFonts w:ascii="Times New Roman" w:hAnsi="Times New Roman" w:cs="Times New Roman"/>
        </w:rPr>
        <w:t xml:space="preserve">. Although this will </w:t>
      </w:r>
      <w:r w:rsidR="00165099" w:rsidRPr="00D37FB4">
        <w:rPr>
          <w:rFonts w:ascii="Times New Roman" w:hAnsi="Times New Roman" w:cs="Times New Roman"/>
        </w:rPr>
        <w:t xml:space="preserve">indeed </w:t>
      </w:r>
      <w:r w:rsidR="00850D66" w:rsidRPr="00D37FB4">
        <w:rPr>
          <w:rFonts w:ascii="Times New Roman" w:hAnsi="Times New Roman" w:cs="Times New Roman"/>
        </w:rPr>
        <w:t xml:space="preserve">generate a series of random numbers, it will almost definitely repeat the sequence when the </w:t>
      </w:r>
      <w:r w:rsidR="003E4FB6" w:rsidRPr="00D37FB4">
        <w:rPr>
          <w:rFonts w:ascii="Times New Roman" w:hAnsi="Times New Roman" w:cs="Times New Roman"/>
        </w:rPr>
        <w:t xml:space="preserve">application is run again. For example, seeding the RNG with </w:t>
      </w:r>
      <w:r w:rsidR="006F4F1B" w:rsidRPr="00D37FB4">
        <w:rPr>
          <w:rFonts w:ascii="Times New Roman" w:hAnsi="Times New Roman" w:cs="Times New Roman"/>
        </w:rPr>
        <w:t xml:space="preserve">some arbitrary integer might result in a sequence of </w:t>
      </w:r>
      <w:r w:rsidR="00165099" w:rsidRPr="00D37FB4">
        <w:rPr>
          <w:rFonts w:ascii="Times New Roman" w:hAnsi="Times New Roman" w:cs="Times New Roman"/>
        </w:rPr>
        <w:t>seemingly</w:t>
      </w:r>
      <w:r w:rsidR="006F4F1B" w:rsidRPr="00D37FB4">
        <w:rPr>
          <w:rFonts w:ascii="Times New Roman" w:hAnsi="Times New Roman" w:cs="Times New Roman"/>
        </w:rPr>
        <w:t xml:space="preserve"> random numbers but when the application is run again the same sequence of numbers would be output. There is no randomness i</w:t>
      </w:r>
      <w:r w:rsidR="00F62137" w:rsidRPr="00D37FB4">
        <w:rPr>
          <w:rFonts w:ascii="Times New Roman" w:hAnsi="Times New Roman" w:cs="Times New Roman"/>
        </w:rPr>
        <w:t xml:space="preserve">n replication. </w:t>
      </w:r>
      <w:r w:rsidR="0046082E" w:rsidRPr="00D37FB4">
        <w:rPr>
          <w:rFonts w:ascii="Times New Roman" w:hAnsi="Times New Roman" w:cs="Times New Roman"/>
        </w:rPr>
        <w:t>To</w:t>
      </w:r>
      <w:r w:rsidR="0049110F" w:rsidRPr="00D37FB4">
        <w:rPr>
          <w:rFonts w:ascii="Times New Roman" w:hAnsi="Times New Roman" w:cs="Times New Roman"/>
        </w:rPr>
        <w:t xml:space="preserve"> create true </w:t>
      </w:r>
      <w:r w:rsidR="00F57C52" w:rsidRPr="00D37FB4">
        <w:rPr>
          <w:rFonts w:ascii="Times New Roman" w:hAnsi="Times New Roman" w:cs="Times New Roman"/>
        </w:rPr>
        <w:t>randomness,</w:t>
      </w:r>
      <w:r w:rsidR="0049110F" w:rsidRPr="00D37FB4">
        <w:rPr>
          <w:rFonts w:ascii="Times New Roman" w:hAnsi="Times New Roman" w:cs="Times New Roman"/>
        </w:rPr>
        <w:t xml:space="preserve"> the </w:t>
      </w:r>
      <w:r w:rsidR="00982DAA" w:rsidRPr="00D37FB4">
        <w:rPr>
          <w:rFonts w:ascii="Times New Roman" w:hAnsi="Times New Roman" w:cs="Times New Roman"/>
        </w:rPr>
        <w:t>RNG</w:t>
      </w:r>
      <w:r w:rsidR="0049110F" w:rsidRPr="00D37FB4">
        <w:rPr>
          <w:rFonts w:ascii="Times New Roman" w:hAnsi="Times New Roman" w:cs="Times New Roman"/>
        </w:rPr>
        <w:t xml:space="preserve"> would need to be </w:t>
      </w:r>
      <w:r w:rsidR="00982DAA" w:rsidRPr="00D37FB4">
        <w:rPr>
          <w:rFonts w:ascii="Times New Roman" w:hAnsi="Times New Roman" w:cs="Times New Roman"/>
        </w:rPr>
        <w:t>reseed</w:t>
      </w:r>
      <w:r w:rsidR="006E274F" w:rsidRPr="00D37FB4">
        <w:rPr>
          <w:rFonts w:ascii="Times New Roman" w:hAnsi="Times New Roman" w:cs="Times New Roman"/>
        </w:rPr>
        <w:t>ed</w:t>
      </w:r>
      <w:r w:rsidR="00A55CA6" w:rsidRPr="00D37FB4">
        <w:rPr>
          <w:rFonts w:ascii="Times New Roman" w:hAnsi="Times New Roman" w:cs="Times New Roman"/>
        </w:rPr>
        <w:t xml:space="preserve"> </w:t>
      </w:r>
      <w:r w:rsidR="00B87F8B" w:rsidRPr="00D37FB4">
        <w:rPr>
          <w:rFonts w:ascii="Times New Roman" w:hAnsi="Times New Roman" w:cs="Times New Roman"/>
        </w:rPr>
        <w:t xml:space="preserve">frequently as it runs </w:t>
      </w:r>
      <w:r w:rsidR="008D5C16" w:rsidRPr="00D37FB4">
        <w:rPr>
          <w:rFonts w:ascii="Times New Roman" w:hAnsi="Times New Roman" w:cs="Times New Roman"/>
          <w:noProof/>
        </w:rPr>
        <w:t>(Manico</w:t>
      </w:r>
      <w:r w:rsidR="008D5C16">
        <w:rPr>
          <w:rFonts w:ascii="Times New Roman" w:hAnsi="Times New Roman" w:cs="Times New Roman"/>
          <w:noProof/>
        </w:rPr>
        <w:t xml:space="preserve"> et al</w:t>
      </w:r>
      <w:r w:rsidR="008D5C16" w:rsidRPr="00D37FB4">
        <w:rPr>
          <w:rFonts w:ascii="Times New Roman" w:hAnsi="Times New Roman" w:cs="Times New Roman"/>
          <w:noProof/>
        </w:rPr>
        <w:t>, 2014)</w:t>
      </w:r>
      <w:r w:rsidR="00982DAA" w:rsidRPr="00D37FB4">
        <w:rPr>
          <w:rFonts w:ascii="Times New Roman" w:hAnsi="Times New Roman" w:cs="Times New Roman"/>
        </w:rPr>
        <w:t>.</w:t>
      </w:r>
    </w:p>
    <w:p w14:paraId="3A46AE77" w14:textId="571D7360" w:rsidR="00C8347B" w:rsidRPr="00D37FB4" w:rsidRDefault="00C8347B" w:rsidP="004A7CDA">
      <w:pPr>
        <w:rPr>
          <w:rFonts w:ascii="Times New Roman" w:hAnsi="Times New Roman" w:cs="Times New Roman"/>
        </w:rPr>
      </w:pPr>
      <w:r w:rsidRPr="00D37FB4">
        <w:rPr>
          <w:rFonts w:ascii="Times New Roman" w:hAnsi="Times New Roman" w:cs="Times New Roman"/>
        </w:rPr>
        <w:t>AES-256 is a symmetric algorithm, which is when the same key is used for encrypting and decrypting data.</w:t>
      </w:r>
      <w:r w:rsidR="00EE0322" w:rsidRPr="00D37FB4">
        <w:rPr>
          <w:rFonts w:ascii="Times New Roman" w:hAnsi="Times New Roman" w:cs="Times New Roman"/>
        </w:rPr>
        <w:t xml:space="preserve"> </w:t>
      </w:r>
      <w:r w:rsidR="0082415B" w:rsidRPr="00D37FB4">
        <w:rPr>
          <w:rFonts w:ascii="Times New Roman" w:hAnsi="Times New Roman" w:cs="Times New Roman"/>
        </w:rPr>
        <w:t>Alternatively, asymmetric algorithms use a two key system. The private key is kept secret and kept only by th</w:t>
      </w:r>
      <w:r w:rsidR="00EE0A78" w:rsidRPr="00D37FB4">
        <w:rPr>
          <w:rFonts w:ascii="Times New Roman" w:hAnsi="Times New Roman" w:cs="Times New Roman"/>
        </w:rPr>
        <w:t xml:space="preserve">e sender to use to sign the data. A public key is generated to be distributed to anyone </w:t>
      </w:r>
      <w:r w:rsidR="008A0861" w:rsidRPr="00D37FB4">
        <w:rPr>
          <w:rFonts w:ascii="Times New Roman" w:hAnsi="Times New Roman" w:cs="Times New Roman"/>
        </w:rPr>
        <w:t xml:space="preserve">for validating the data. </w:t>
      </w:r>
    </w:p>
    <w:p w14:paraId="1FE0000B" w14:textId="3A3850CB" w:rsidR="002A6AAA" w:rsidRPr="00D37FB4" w:rsidRDefault="002A6AAA" w:rsidP="004A7CDA">
      <w:pPr>
        <w:rPr>
          <w:rFonts w:ascii="Times New Roman" w:hAnsi="Times New Roman" w:cs="Times New Roman"/>
        </w:rPr>
      </w:pPr>
      <w:r w:rsidRPr="00D37FB4">
        <w:rPr>
          <w:rFonts w:ascii="Times New Roman" w:hAnsi="Times New Roman" w:cs="Times New Roman"/>
        </w:rPr>
        <w:lastRenderedPageBreak/>
        <w:t xml:space="preserve">Encryption </w:t>
      </w:r>
      <w:r w:rsidR="006E4278" w:rsidRPr="00D37FB4">
        <w:rPr>
          <w:rFonts w:ascii="Times New Roman" w:hAnsi="Times New Roman" w:cs="Times New Roman"/>
        </w:rPr>
        <w:t>methods</w:t>
      </w:r>
      <w:r w:rsidRPr="00D37FB4">
        <w:rPr>
          <w:rFonts w:ascii="Times New Roman" w:hAnsi="Times New Roman" w:cs="Times New Roman"/>
        </w:rPr>
        <w:t xml:space="preserve"> have</w:t>
      </w:r>
      <w:r w:rsidR="00881A48" w:rsidRPr="00D37FB4">
        <w:rPr>
          <w:rFonts w:ascii="Times New Roman" w:hAnsi="Times New Roman" w:cs="Times New Roman"/>
        </w:rPr>
        <w:t xml:space="preserve"> certainly made </w:t>
      </w:r>
      <w:r w:rsidR="006E4278" w:rsidRPr="00D37FB4">
        <w:rPr>
          <w:rFonts w:ascii="Times New Roman" w:hAnsi="Times New Roman" w:cs="Times New Roman"/>
        </w:rPr>
        <w:t xml:space="preserve">tremendous </w:t>
      </w:r>
      <w:r w:rsidR="00881A48" w:rsidRPr="00D37FB4">
        <w:rPr>
          <w:rFonts w:ascii="Times New Roman" w:hAnsi="Times New Roman" w:cs="Times New Roman"/>
        </w:rPr>
        <w:t xml:space="preserve">strides since the </w:t>
      </w:r>
      <w:r w:rsidR="008962CA" w:rsidRPr="00D37FB4">
        <w:rPr>
          <w:rFonts w:ascii="Times New Roman" w:hAnsi="Times New Roman" w:cs="Times New Roman"/>
        </w:rPr>
        <w:t xml:space="preserve">early </w:t>
      </w:r>
      <w:r w:rsidR="00881A48" w:rsidRPr="00D37FB4">
        <w:rPr>
          <w:rFonts w:ascii="Times New Roman" w:hAnsi="Times New Roman" w:cs="Times New Roman"/>
        </w:rPr>
        <w:t>20</w:t>
      </w:r>
      <w:r w:rsidR="00881A48" w:rsidRPr="00D37FB4">
        <w:rPr>
          <w:rFonts w:ascii="Times New Roman" w:hAnsi="Times New Roman" w:cs="Times New Roman"/>
          <w:vertAlign w:val="superscript"/>
        </w:rPr>
        <w:t>th</w:t>
      </w:r>
      <w:r w:rsidR="00881A48" w:rsidRPr="00D37FB4">
        <w:rPr>
          <w:rFonts w:ascii="Times New Roman" w:hAnsi="Times New Roman" w:cs="Times New Roman"/>
        </w:rPr>
        <w:t xml:space="preserve"> century especially after World War I. </w:t>
      </w:r>
      <w:r w:rsidR="00E4169D" w:rsidRPr="00D37FB4">
        <w:rPr>
          <w:rFonts w:ascii="Times New Roman" w:hAnsi="Times New Roman" w:cs="Times New Roman"/>
        </w:rPr>
        <w:t>Electromechanical</w:t>
      </w:r>
      <w:r w:rsidR="005809FE" w:rsidRPr="00D37FB4">
        <w:rPr>
          <w:rFonts w:ascii="Times New Roman" w:hAnsi="Times New Roman" w:cs="Times New Roman"/>
        </w:rPr>
        <w:t xml:space="preserve"> ciphers</w:t>
      </w:r>
      <w:r w:rsidR="006D4E1B" w:rsidRPr="00D37FB4">
        <w:rPr>
          <w:rFonts w:ascii="Times New Roman" w:hAnsi="Times New Roman" w:cs="Times New Roman"/>
        </w:rPr>
        <w:t xml:space="preserve"> were </w:t>
      </w:r>
      <w:r w:rsidR="00E4169D" w:rsidRPr="00D37FB4">
        <w:rPr>
          <w:rFonts w:ascii="Times New Roman" w:hAnsi="Times New Roman" w:cs="Times New Roman"/>
        </w:rPr>
        <w:t xml:space="preserve">the prominent means of encryption and were marketed </w:t>
      </w:r>
      <w:r w:rsidR="00B6151E" w:rsidRPr="00D37FB4">
        <w:rPr>
          <w:rFonts w:ascii="Times New Roman" w:hAnsi="Times New Roman" w:cs="Times New Roman"/>
        </w:rPr>
        <w:t xml:space="preserve">predominantly </w:t>
      </w:r>
      <w:r w:rsidR="00E4169D" w:rsidRPr="00D37FB4">
        <w:rPr>
          <w:rFonts w:ascii="Times New Roman" w:hAnsi="Times New Roman" w:cs="Times New Roman"/>
        </w:rPr>
        <w:t>to the U.S. Army and Nav</w:t>
      </w:r>
      <w:r w:rsidR="00B6151E" w:rsidRPr="00D37FB4">
        <w:rPr>
          <w:rFonts w:ascii="Times New Roman" w:hAnsi="Times New Roman" w:cs="Times New Roman"/>
        </w:rPr>
        <w:t xml:space="preserve">y. It wasn’t until the </w:t>
      </w:r>
      <w:r w:rsidR="00913D4E" w:rsidRPr="00D37FB4">
        <w:rPr>
          <w:rFonts w:ascii="Times New Roman" w:hAnsi="Times New Roman" w:cs="Times New Roman"/>
        </w:rPr>
        <w:t xml:space="preserve">computer era where </w:t>
      </w:r>
      <w:r w:rsidR="00E473A4" w:rsidRPr="00D37FB4">
        <w:rPr>
          <w:rFonts w:ascii="Times New Roman" w:hAnsi="Times New Roman" w:cs="Times New Roman"/>
        </w:rPr>
        <w:t>encryption was taken into the world of mathematics</w:t>
      </w:r>
      <w:r w:rsidR="00FF0C0E" w:rsidRPr="00D37FB4">
        <w:rPr>
          <w:rFonts w:ascii="Times New Roman" w:hAnsi="Times New Roman" w:cs="Times New Roman"/>
        </w:rPr>
        <w:t xml:space="preserve"> and statistics. This shift allowed computer scientists to create </w:t>
      </w:r>
      <w:r w:rsidR="0088268C" w:rsidRPr="00D37FB4">
        <w:rPr>
          <w:rFonts w:ascii="Times New Roman" w:hAnsi="Times New Roman" w:cs="Times New Roman"/>
        </w:rPr>
        <w:t xml:space="preserve">new algorithms thus resulting in </w:t>
      </w:r>
      <w:r w:rsidR="00DA4EA5" w:rsidRPr="00D37FB4">
        <w:rPr>
          <w:rFonts w:ascii="Times New Roman" w:hAnsi="Times New Roman" w:cs="Times New Roman"/>
        </w:rPr>
        <w:t>stronger encryption</w:t>
      </w:r>
      <w:r w:rsidR="00F747BE" w:rsidRPr="00D37FB4">
        <w:rPr>
          <w:rFonts w:ascii="Times New Roman" w:hAnsi="Times New Roman" w:cs="Times New Roman"/>
        </w:rPr>
        <w:t xml:space="preserve"> algorithms such as AES (Dooley, 2013). </w:t>
      </w:r>
    </w:p>
    <w:p w14:paraId="428BB316" w14:textId="4D345B4E" w:rsidR="00FA6858" w:rsidRDefault="00FA6858">
      <w:pPr>
        <w:rPr>
          <w:rFonts w:ascii="Times New Roman" w:hAnsi="Times New Roman" w:cs="Times New Roman"/>
        </w:rPr>
      </w:pPr>
      <w:r>
        <w:rPr>
          <w:rFonts w:ascii="Times New Roman" w:hAnsi="Times New Roman" w:cs="Times New Roman"/>
        </w:rPr>
        <w:br w:type="page"/>
      </w:r>
    </w:p>
    <w:p w14:paraId="6C9F8C0F" w14:textId="77777777" w:rsidR="00C8347B" w:rsidRPr="00D37FB4" w:rsidRDefault="00C8347B" w:rsidP="004A7CDA">
      <w:pPr>
        <w:ind w:firstLine="0"/>
        <w:rPr>
          <w:rFonts w:ascii="Times New Roman" w:hAnsi="Times New Roman" w:cs="Times New Roman"/>
        </w:rPr>
      </w:pPr>
    </w:p>
    <w:sdt>
      <w:sdtPr>
        <w:rPr>
          <w:rFonts w:ascii="Times New Roman" w:eastAsiaTheme="minorEastAsia" w:hAnsi="Times New Roman" w:cs="Times New Roman"/>
          <w:b w:val="0"/>
          <w:bCs w:val="0"/>
        </w:rPr>
        <w:id w:val="613179663"/>
        <w:docPartObj>
          <w:docPartGallery w:val="Bibliographies"/>
          <w:docPartUnique/>
        </w:docPartObj>
      </w:sdtPr>
      <w:sdtEndPr/>
      <w:sdtContent>
        <w:p w14:paraId="6C86D462" w14:textId="77777777" w:rsidR="006A0411" w:rsidRPr="00D37FB4" w:rsidRDefault="006A0411" w:rsidP="004A7CDA">
          <w:pPr>
            <w:pStyle w:val="Heading1"/>
            <w:rPr>
              <w:rFonts w:ascii="Times New Roman" w:hAnsi="Times New Roman" w:cs="Times New Roman"/>
            </w:rPr>
          </w:pPr>
          <w:r w:rsidRPr="00D37FB4">
            <w:rPr>
              <w:rFonts w:ascii="Times New Roman" w:hAnsi="Times New Roman" w:cs="Times New Roman"/>
            </w:rPr>
            <w:t>Works Cited</w:t>
          </w:r>
        </w:p>
        <w:p w14:paraId="47DBD9B5" w14:textId="77777777" w:rsidR="004A7CDA" w:rsidRDefault="003F6EE4" w:rsidP="00794003">
          <w:pPr>
            <w:ind w:firstLine="0"/>
            <w:rPr>
              <w:rFonts w:ascii="Times New Roman" w:hAnsi="Times New Roman" w:cs="Times New Roman"/>
            </w:rPr>
          </w:pPr>
          <w:r w:rsidRPr="003F6EE4">
            <w:rPr>
              <w:rFonts w:ascii="Times New Roman" w:hAnsi="Times New Roman" w:cs="Times New Roman"/>
            </w:rPr>
            <w:t>Dooley, J. F. (2013). </w:t>
          </w:r>
          <w:r w:rsidRPr="003F6EE4">
            <w:rPr>
              <w:rFonts w:ascii="Times New Roman" w:hAnsi="Times New Roman" w:cs="Times New Roman"/>
              <w:i/>
              <w:iCs/>
            </w:rPr>
            <w:t>A brief history of cryptology and cryptographic algorithms</w:t>
          </w:r>
          <w:r w:rsidRPr="003F6EE4">
            <w:rPr>
              <w:rFonts w:ascii="Times New Roman" w:hAnsi="Times New Roman" w:cs="Times New Roman"/>
            </w:rPr>
            <w:t xml:space="preserve">. </w:t>
          </w:r>
        </w:p>
        <w:p w14:paraId="186319EF" w14:textId="1CAD8534" w:rsidR="003F6EE4" w:rsidRPr="003F6EE4" w:rsidRDefault="003F6EE4" w:rsidP="00794003">
          <w:pPr>
            <w:rPr>
              <w:rFonts w:ascii="Times New Roman" w:hAnsi="Times New Roman" w:cs="Times New Roman"/>
            </w:rPr>
          </w:pPr>
          <w:r w:rsidRPr="003F6EE4">
            <w:rPr>
              <w:rFonts w:ascii="Times New Roman" w:hAnsi="Times New Roman" w:cs="Times New Roman"/>
            </w:rPr>
            <w:t>Springer International Publishing AG.</w:t>
          </w:r>
        </w:p>
        <w:p w14:paraId="0899D898" w14:textId="77777777" w:rsidR="004A7CDA" w:rsidRDefault="003F6EE4" w:rsidP="00794003">
          <w:pPr>
            <w:ind w:firstLine="0"/>
            <w:rPr>
              <w:rFonts w:ascii="Times New Roman" w:hAnsi="Times New Roman" w:cs="Times New Roman"/>
            </w:rPr>
          </w:pPr>
          <w:r w:rsidRPr="003F6EE4">
            <w:rPr>
              <w:rFonts w:ascii="Times New Roman" w:hAnsi="Times New Roman" w:cs="Times New Roman"/>
            </w:rPr>
            <w:fldChar w:fldCharType="begin"/>
          </w:r>
          <w:r w:rsidRPr="003F6EE4">
            <w:rPr>
              <w:rFonts w:ascii="Times New Roman" w:hAnsi="Times New Roman" w:cs="Times New Roman"/>
            </w:rPr>
            <w:instrText xml:space="preserve"> BIBLIOGRAPHY </w:instrText>
          </w:r>
          <w:r w:rsidRPr="003F6EE4">
            <w:rPr>
              <w:rFonts w:ascii="Times New Roman" w:hAnsi="Times New Roman" w:cs="Times New Roman"/>
            </w:rPr>
            <w:fldChar w:fldCharType="separate"/>
          </w:r>
          <w:r w:rsidRPr="003F6EE4">
            <w:rPr>
              <w:rFonts w:ascii="Times New Roman" w:hAnsi="Times New Roman" w:cs="Times New Roman"/>
            </w:rPr>
            <w:t xml:space="preserve">Internet Society. (2023, 01 29). </w:t>
          </w:r>
          <w:r w:rsidRPr="003F6EE4">
            <w:rPr>
              <w:rFonts w:ascii="Times New Roman" w:hAnsi="Times New Roman" w:cs="Times New Roman"/>
              <w:i/>
              <w:iCs/>
            </w:rPr>
            <w:t>TLS Basics</w:t>
          </w:r>
          <w:r w:rsidRPr="003F6EE4">
            <w:rPr>
              <w:rFonts w:ascii="Times New Roman" w:hAnsi="Times New Roman" w:cs="Times New Roman"/>
            </w:rPr>
            <w:t xml:space="preserve">. Retrieved from Internet Society: </w:t>
          </w:r>
        </w:p>
        <w:p w14:paraId="2CE6A9A3" w14:textId="583BC8F9" w:rsidR="003F6EE4" w:rsidRPr="003F6EE4" w:rsidRDefault="003F6EE4" w:rsidP="00794003">
          <w:pPr>
            <w:rPr>
              <w:rFonts w:ascii="Times New Roman" w:hAnsi="Times New Roman" w:cs="Times New Roman"/>
            </w:rPr>
          </w:pPr>
          <w:r w:rsidRPr="003F6EE4">
            <w:rPr>
              <w:rFonts w:ascii="Times New Roman" w:hAnsi="Times New Roman" w:cs="Times New Roman"/>
            </w:rPr>
            <w:t>https://www.internetsociety.org/deploy360/tls/basics/</w:t>
          </w:r>
        </w:p>
        <w:p w14:paraId="28069474" w14:textId="77777777" w:rsidR="003F6EE4" w:rsidRPr="003F6EE4" w:rsidRDefault="003F6EE4" w:rsidP="00794003">
          <w:pPr>
            <w:ind w:firstLine="0"/>
            <w:rPr>
              <w:rFonts w:ascii="Times New Roman" w:hAnsi="Times New Roman" w:cs="Times New Roman"/>
            </w:rPr>
          </w:pPr>
          <w:r w:rsidRPr="003F6EE4">
            <w:rPr>
              <w:rFonts w:ascii="Times New Roman" w:hAnsi="Times New Roman" w:cs="Times New Roman"/>
            </w:rPr>
            <w:t xml:space="preserve">M. Panda, "Performance analysis of encryption algorithms for security," 2016 </w:t>
          </w:r>
        </w:p>
        <w:p w14:paraId="1F79EF7F" w14:textId="14CF1542" w:rsidR="003F6EE4" w:rsidRPr="003F6EE4" w:rsidRDefault="003F6EE4" w:rsidP="00794003">
          <w:pPr>
            <w:ind w:left="720" w:firstLine="0"/>
            <w:rPr>
              <w:rFonts w:ascii="Times New Roman" w:hAnsi="Times New Roman" w:cs="Times New Roman"/>
            </w:rPr>
          </w:pPr>
          <w:r w:rsidRPr="003F6EE4">
            <w:rPr>
              <w:rFonts w:ascii="Times New Roman" w:hAnsi="Times New Roman" w:cs="Times New Roman"/>
            </w:rPr>
            <w:t>International Conference on Signal Processing, Communication, Power and Embedded System (SCOPES), Paralakhemundi, India, 2016, pp. 278-284, doi: 10.1109/SCOPES.2016.7955835.</w:t>
          </w:r>
        </w:p>
        <w:p w14:paraId="23E5AE4F" w14:textId="77777777" w:rsidR="003F6EE4" w:rsidRPr="003F6EE4" w:rsidRDefault="003F6EE4" w:rsidP="00794003">
          <w:pPr>
            <w:ind w:firstLine="0"/>
            <w:rPr>
              <w:rFonts w:ascii="Times New Roman" w:hAnsi="Times New Roman" w:cs="Times New Roman"/>
            </w:rPr>
          </w:pPr>
          <w:r w:rsidRPr="003F6EE4">
            <w:rPr>
              <w:rFonts w:ascii="Times New Roman" w:hAnsi="Times New Roman" w:cs="Times New Roman"/>
            </w:rPr>
            <w:t>Manico, J., &amp; Detlefsen, A. (2014). Iron-Clad Java: Building Secure Web Applications.</w:t>
          </w:r>
        </w:p>
        <w:p w14:paraId="5135B78A" w14:textId="77777777" w:rsidR="000054E6" w:rsidRDefault="003F6EE4" w:rsidP="00794003">
          <w:pPr>
            <w:ind w:firstLine="0"/>
            <w:rPr>
              <w:rFonts w:ascii="Times New Roman" w:hAnsi="Times New Roman" w:cs="Times New Roman"/>
            </w:rPr>
          </w:pPr>
          <w:r w:rsidRPr="003F6EE4">
            <w:rPr>
              <w:rFonts w:ascii="Times New Roman" w:hAnsi="Times New Roman" w:cs="Times New Roman"/>
            </w:rPr>
            <w:t xml:space="preserve">N-able Solutions. (2019, July 29). </w:t>
          </w:r>
          <w:r w:rsidRPr="003F6EE4">
            <w:rPr>
              <w:rFonts w:ascii="Times New Roman" w:hAnsi="Times New Roman" w:cs="Times New Roman"/>
              <w:i/>
              <w:iCs/>
            </w:rPr>
            <w:t>Understanding AES 256 Encryption.</w:t>
          </w:r>
          <w:r w:rsidRPr="003F6EE4">
            <w:rPr>
              <w:rFonts w:ascii="Times New Roman" w:hAnsi="Times New Roman" w:cs="Times New Roman"/>
            </w:rPr>
            <w:t xml:space="preserve"> Retrieved 01 </w:t>
          </w:r>
        </w:p>
        <w:p w14:paraId="3D5CD801" w14:textId="7CA7ECD6" w:rsidR="003F6EE4" w:rsidRPr="003F6EE4" w:rsidRDefault="003F6EE4" w:rsidP="00794003">
          <w:pPr>
            <w:rPr>
              <w:rFonts w:ascii="Times New Roman" w:hAnsi="Times New Roman" w:cs="Times New Roman"/>
            </w:rPr>
          </w:pPr>
          <w:r w:rsidRPr="003F6EE4">
            <w:rPr>
              <w:rFonts w:ascii="Times New Roman" w:hAnsi="Times New Roman" w:cs="Times New Roman"/>
            </w:rPr>
            <w:t>2023, from N-ABLE: https://www.n-able.com/blog/aes-256-encryption-algorithm</w:t>
          </w:r>
        </w:p>
        <w:p w14:paraId="29B9F6FC" w14:textId="47B009FB" w:rsidR="003F6EE4" w:rsidRDefault="003F6EE4" w:rsidP="00794003">
          <w:pPr>
            <w:ind w:firstLine="0"/>
            <w:rPr>
              <w:rFonts w:ascii="Times New Roman" w:hAnsi="Times New Roman" w:cs="Times New Roman"/>
            </w:rPr>
          </w:pPr>
          <w:r w:rsidRPr="003F6EE4">
            <w:rPr>
              <w:rFonts w:ascii="Times New Roman" w:hAnsi="Times New Roman" w:cs="Times New Roman"/>
            </w:rPr>
            <w:fldChar w:fldCharType="end"/>
          </w:r>
          <w:r w:rsidRPr="003F6EE4">
            <w:rPr>
              <w:rFonts w:ascii="Times New Roman" w:hAnsi="Times New Roman" w:cs="Times New Roman"/>
            </w:rPr>
            <w:t xml:space="preserve">S. R. Prasanna and B. S. </w:t>
          </w:r>
          <w:proofErr w:type="spellStart"/>
          <w:r w:rsidRPr="003F6EE4">
            <w:rPr>
              <w:rFonts w:ascii="Times New Roman" w:hAnsi="Times New Roman" w:cs="Times New Roman"/>
            </w:rPr>
            <w:t>Premananda</w:t>
          </w:r>
          <w:proofErr w:type="spellEnd"/>
          <w:r w:rsidRPr="003F6EE4">
            <w:rPr>
              <w:rFonts w:ascii="Times New Roman" w:hAnsi="Times New Roman" w:cs="Times New Roman"/>
            </w:rPr>
            <w:t xml:space="preserve">, "Performance Analysis of MD5 and SHA-256 </w:t>
          </w:r>
        </w:p>
        <w:p w14:paraId="43F806EA" w14:textId="6A9927D7" w:rsidR="003F6EE4" w:rsidRDefault="003F6EE4" w:rsidP="00794003">
          <w:pPr>
            <w:ind w:left="720" w:firstLine="0"/>
            <w:rPr>
              <w:rFonts w:ascii="Times New Roman" w:hAnsi="Times New Roman" w:cs="Times New Roman"/>
            </w:rPr>
          </w:pPr>
          <w:r w:rsidRPr="003F6EE4">
            <w:rPr>
              <w:rFonts w:ascii="Times New Roman" w:hAnsi="Times New Roman" w:cs="Times New Roman"/>
            </w:rPr>
            <w:t>Algorithms</w:t>
          </w:r>
          <w:r>
            <w:rPr>
              <w:rFonts w:ascii="Times New Roman" w:hAnsi="Times New Roman" w:cs="Times New Roman"/>
            </w:rPr>
            <w:t xml:space="preserve"> </w:t>
          </w:r>
          <w:r w:rsidRPr="003F6EE4">
            <w:rPr>
              <w:rFonts w:ascii="Times New Roman" w:hAnsi="Times New Roman" w:cs="Times New Roman"/>
            </w:rPr>
            <w:t>to Maintain Data Integrity," </w:t>
          </w:r>
          <w:r w:rsidRPr="003F6EE4">
            <w:rPr>
              <w:rFonts w:ascii="Times New Roman" w:hAnsi="Times New Roman" w:cs="Times New Roman"/>
              <w:i/>
              <w:iCs/>
            </w:rPr>
            <w:t>2021 International Conference on Recent Trends on Electronics, Information, Communication &amp; Technology (RTEICT)</w:t>
          </w:r>
          <w:r w:rsidRPr="003F6EE4">
            <w:rPr>
              <w:rFonts w:ascii="Times New Roman" w:hAnsi="Times New Roman" w:cs="Times New Roman"/>
            </w:rPr>
            <w:t xml:space="preserve">, Bangalore, India, 2021, pp. 246-250, </w:t>
          </w:r>
          <w:proofErr w:type="spellStart"/>
          <w:r w:rsidRPr="003F6EE4">
            <w:rPr>
              <w:rFonts w:ascii="Times New Roman" w:hAnsi="Times New Roman" w:cs="Times New Roman"/>
            </w:rPr>
            <w:t>doi</w:t>
          </w:r>
          <w:proofErr w:type="spellEnd"/>
          <w:r w:rsidRPr="003F6EE4">
            <w:rPr>
              <w:rFonts w:ascii="Times New Roman" w:hAnsi="Times New Roman" w:cs="Times New Roman"/>
            </w:rPr>
            <w:t>: 10.1109/RTEICT52294.2021.9573660.</w:t>
          </w:r>
        </w:p>
        <w:p w14:paraId="481D1984" w14:textId="77777777" w:rsidR="00E74935" w:rsidRDefault="00A42847" w:rsidP="00E74935">
          <w:pPr>
            <w:ind w:firstLine="0"/>
            <w:rPr>
              <w:rFonts w:ascii="Times New Roman" w:hAnsi="Times New Roman" w:cs="Times New Roman"/>
            </w:rPr>
          </w:pPr>
          <w:r w:rsidRPr="00855CFB">
            <w:rPr>
              <w:rFonts w:ascii="Times New Roman" w:hAnsi="Times New Roman" w:cs="Times New Roman"/>
            </w:rPr>
            <w:t xml:space="preserve">V. </w:t>
          </w:r>
          <w:proofErr w:type="spellStart"/>
          <w:r w:rsidRPr="00855CFB">
            <w:rPr>
              <w:rFonts w:ascii="Times New Roman" w:hAnsi="Times New Roman" w:cs="Times New Roman"/>
            </w:rPr>
            <w:t>Soni</w:t>
          </w:r>
          <w:proofErr w:type="spellEnd"/>
          <w:r w:rsidRPr="00855CFB">
            <w:rPr>
              <w:rFonts w:ascii="Times New Roman" w:hAnsi="Times New Roman" w:cs="Times New Roman"/>
            </w:rPr>
            <w:t xml:space="preserve">, D. </w:t>
          </w:r>
          <w:proofErr w:type="spellStart"/>
          <w:r w:rsidRPr="00855CFB">
            <w:rPr>
              <w:rFonts w:ascii="Times New Roman" w:hAnsi="Times New Roman" w:cs="Times New Roman"/>
            </w:rPr>
            <w:t>Kukreja</w:t>
          </w:r>
          <w:proofErr w:type="spellEnd"/>
          <w:r w:rsidRPr="00855CFB">
            <w:rPr>
              <w:rFonts w:ascii="Times New Roman" w:hAnsi="Times New Roman" w:cs="Times New Roman"/>
            </w:rPr>
            <w:t xml:space="preserve"> and D. K. Sharma, "Security vs. Flexibility: Striking a Balance in the </w:t>
          </w:r>
        </w:p>
        <w:p w14:paraId="109A4F28" w14:textId="39D1FE7F" w:rsidR="00A42847" w:rsidRPr="003F6EE4" w:rsidRDefault="00A42847" w:rsidP="00E74935">
          <w:pPr>
            <w:ind w:left="720" w:firstLine="0"/>
            <w:rPr>
              <w:rFonts w:ascii="Times New Roman" w:hAnsi="Times New Roman" w:cs="Times New Roman"/>
            </w:rPr>
          </w:pPr>
          <w:r w:rsidRPr="00855CFB">
            <w:rPr>
              <w:rFonts w:ascii="Times New Roman" w:hAnsi="Times New Roman" w:cs="Times New Roman"/>
            </w:rPr>
            <w:t>Pandemic Era," </w:t>
          </w:r>
          <w:r w:rsidRPr="00794003">
            <w:rPr>
              <w:rFonts w:ascii="Times New Roman" w:hAnsi="Times New Roman" w:cs="Times New Roman"/>
              <w:i/>
              <w:iCs/>
            </w:rPr>
            <w:t>2020 IEEE International Conference on Advanced Networks and Telecommunications Systems (ANTS)</w:t>
          </w:r>
          <w:r w:rsidRPr="00855CFB">
            <w:rPr>
              <w:rFonts w:ascii="Times New Roman" w:hAnsi="Times New Roman" w:cs="Times New Roman"/>
            </w:rPr>
            <w:t xml:space="preserve">, New Delhi, India, 2020, pp. 1-5, </w:t>
          </w:r>
          <w:proofErr w:type="spellStart"/>
          <w:r w:rsidRPr="00855CFB">
            <w:rPr>
              <w:rFonts w:ascii="Times New Roman" w:hAnsi="Times New Roman" w:cs="Times New Roman"/>
            </w:rPr>
            <w:t>doi</w:t>
          </w:r>
          <w:proofErr w:type="spellEnd"/>
          <w:r w:rsidRPr="00855CFB">
            <w:rPr>
              <w:rFonts w:ascii="Times New Roman" w:hAnsi="Times New Roman" w:cs="Times New Roman"/>
            </w:rPr>
            <w:t>: 10.1109/ANTS50601.2020.9342779.</w:t>
          </w:r>
        </w:p>
        <w:p w14:paraId="5EA5DCF3" w14:textId="77777777" w:rsidR="003F6EE4" w:rsidRDefault="003F6EE4" w:rsidP="00E74935">
          <w:pPr>
            <w:ind w:firstLine="0"/>
            <w:rPr>
              <w:rFonts w:ascii="Times New Roman" w:hAnsi="Times New Roman" w:cs="Times New Roman"/>
            </w:rPr>
          </w:pPr>
          <w:r w:rsidRPr="003F6EE4">
            <w:rPr>
              <w:rFonts w:ascii="Times New Roman" w:hAnsi="Times New Roman" w:cs="Times New Roman"/>
              <w:i/>
              <w:iCs/>
            </w:rPr>
            <w:t>World map of encryption laws and policies</w:t>
          </w:r>
          <w:r w:rsidRPr="003F6EE4">
            <w:rPr>
              <w:rFonts w:ascii="Times New Roman" w:hAnsi="Times New Roman" w:cs="Times New Roman"/>
            </w:rPr>
            <w:t xml:space="preserve">. Global Partners Digital. (n.d.). Retrieved July </w:t>
          </w:r>
        </w:p>
        <w:p w14:paraId="6EC158C4" w14:textId="2BD624C6" w:rsidR="00C64678" w:rsidRPr="00D37FB4" w:rsidRDefault="003F6EE4" w:rsidP="00E74935">
          <w:pPr>
            <w:rPr>
              <w:rFonts w:ascii="Times New Roman" w:hAnsi="Times New Roman" w:cs="Times New Roman"/>
            </w:rPr>
          </w:pPr>
          <w:r w:rsidRPr="003F6EE4">
            <w:rPr>
              <w:rFonts w:ascii="Times New Roman" w:hAnsi="Times New Roman" w:cs="Times New Roman"/>
            </w:rPr>
            <w:t xml:space="preserve">21, 2022, from https://www.gp-digital.org/world-map-of-encryption/ </w:t>
          </w:r>
        </w:p>
      </w:sdtContent>
    </w:sdt>
    <w:sectPr w:rsidR="00C64678" w:rsidRPr="00D37FB4" w:rsidSect="00455509">
      <w:headerReference w:type="even" r:id="rId9"/>
      <w:headerReference w:type="default" r:id="rId10"/>
      <w:headerReference w:type="first" r:id="rId11"/>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D1191" w14:textId="77777777" w:rsidR="006D634B" w:rsidRDefault="006D634B">
      <w:pPr>
        <w:spacing w:line="240" w:lineRule="auto"/>
      </w:pPr>
      <w:r>
        <w:separator/>
      </w:r>
    </w:p>
    <w:p w14:paraId="1DA7CFD4" w14:textId="77777777" w:rsidR="006D634B" w:rsidRDefault="006D634B"/>
  </w:endnote>
  <w:endnote w:type="continuationSeparator" w:id="0">
    <w:p w14:paraId="3474B260" w14:textId="77777777" w:rsidR="006D634B" w:rsidRDefault="006D634B">
      <w:pPr>
        <w:spacing w:line="240" w:lineRule="auto"/>
      </w:pPr>
      <w:r>
        <w:continuationSeparator/>
      </w:r>
    </w:p>
    <w:p w14:paraId="7BEBCDAF" w14:textId="77777777" w:rsidR="006D634B" w:rsidRDefault="006D634B"/>
  </w:endnote>
  <w:endnote w:type="continuationNotice" w:id="1">
    <w:p w14:paraId="133316A1" w14:textId="77777777" w:rsidR="00E8386B" w:rsidRDefault="00E838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74DA" w14:textId="77777777" w:rsidR="006D634B" w:rsidRDefault="006D634B">
      <w:pPr>
        <w:spacing w:line="240" w:lineRule="auto"/>
      </w:pPr>
      <w:r>
        <w:separator/>
      </w:r>
    </w:p>
    <w:p w14:paraId="56D7A42A" w14:textId="77777777" w:rsidR="006D634B" w:rsidRDefault="006D634B"/>
  </w:footnote>
  <w:footnote w:type="continuationSeparator" w:id="0">
    <w:p w14:paraId="07CA070D" w14:textId="77777777" w:rsidR="006D634B" w:rsidRDefault="006D634B">
      <w:pPr>
        <w:spacing w:line="240" w:lineRule="auto"/>
      </w:pPr>
      <w:r>
        <w:continuationSeparator/>
      </w:r>
    </w:p>
    <w:p w14:paraId="6C7D3398" w14:textId="77777777" w:rsidR="006D634B" w:rsidRDefault="006D634B"/>
  </w:footnote>
  <w:footnote w:type="continuationNotice" w:id="1">
    <w:p w14:paraId="0B812817" w14:textId="77777777" w:rsidR="00E8386B" w:rsidRDefault="00E8386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8660861"/>
      <w:docPartObj>
        <w:docPartGallery w:val="Page Numbers (Top of Page)"/>
        <w:docPartUnique/>
      </w:docPartObj>
    </w:sdtPr>
    <w:sdtEndPr>
      <w:rPr>
        <w:rStyle w:val="PageNumber"/>
      </w:rPr>
    </w:sdtEndPr>
    <w:sdtContent>
      <w:p w14:paraId="423E71F0" w14:textId="571F9BFF" w:rsidR="00CD7068" w:rsidRDefault="00CD7068" w:rsidP="00C847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17B988" w14:textId="77777777" w:rsidR="00775B91" w:rsidRPr="009F0414" w:rsidRDefault="00775B91" w:rsidP="00CD7068">
    <w:pPr>
      <w:pStyle w:val="Header"/>
      <w:ind w:right="360"/>
    </w:pPr>
    <w:r w:rsidRPr="00B5511D">
      <w:rPr>
        <w:bCs/>
      </w:rPr>
      <w:t>4-2 WRITTEN ASSIGNMENT: ALGORITHM CIPHERS</w:t>
    </w:r>
  </w:p>
  <w:p w14:paraId="53C3E800" w14:textId="77777777" w:rsidR="00775B91" w:rsidRDefault="00775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9366230"/>
      <w:docPartObj>
        <w:docPartGallery w:val="Page Numbers (Top of Page)"/>
        <w:docPartUnique/>
      </w:docPartObj>
    </w:sdtPr>
    <w:sdtEndPr>
      <w:rPr>
        <w:rStyle w:val="PageNumber"/>
      </w:rPr>
    </w:sdtEndPr>
    <w:sdtContent>
      <w:p w14:paraId="2AB5CF24" w14:textId="7584F988" w:rsidR="00CD7068" w:rsidRDefault="00CD7068" w:rsidP="00C847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GridTable2-Accent1"/>
      <w:tblW w:w="17640" w:type="dxa"/>
      <w:tblLook w:val="04A0" w:firstRow="1" w:lastRow="0" w:firstColumn="1" w:lastColumn="0" w:noHBand="0" w:noVBand="1"/>
      <w:tblDescription w:val="Header layout table"/>
    </w:tblPr>
    <w:tblGrid>
      <w:gridCol w:w="8280"/>
      <w:gridCol w:w="8280"/>
      <w:gridCol w:w="1080"/>
    </w:tblGrid>
    <w:tr w:rsidR="00CD7068" w14:paraId="2D224E76" w14:textId="77777777" w:rsidTr="00CD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75C5C6C" w14:textId="3F8A44A7" w:rsidR="00CD7068" w:rsidRDefault="00CD7068" w:rsidP="00CD7068">
          <w:pPr>
            <w:pStyle w:val="Header"/>
            <w:ind w:right="360"/>
          </w:pPr>
          <w:r w:rsidRPr="00B5511D">
            <w:rPr>
              <w:bCs w:val="0"/>
            </w:rPr>
            <w:t>4-2 WRITTEN ASSIGNMENT: ALGORITHM CIPHERS</w:t>
          </w:r>
        </w:p>
      </w:tc>
      <w:tc>
        <w:tcPr>
          <w:tcW w:w="8280" w:type="dxa"/>
        </w:tcPr>
        <w:p w14:paraId="280178ED" w14:textId="2FE8ED4C" w:rsidR="00CD7068" w:rsidRPr="00170521" w:rsidRDefault="00563DD3" w:rsidP="00CD7068">
          <w:pPr>
            <w:pStyle w:val="Header"/>
            <w:cnfStyle w:val="100000000000" w:firstRow="1" w:lastRow="0" w:firstColumn="0" w:lastColumn="0" w:oddVBand="0" w:evenVBand="0" w:oddHBand="0" w:evenHBand="0" w:firstRowFirstColumn="0" w:firstRowLastColumn="0" w:lastRowFirstColumn="0" w:lastRowLastColumn="0"/>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194701">
                <w:t xml:space="preserve">     </w:t>
              </w:r>
            </w:sdtContent>
          </w:sdt>
        </w:p>
      </w:tc>
      <w:tc>
        <w:tcPr>
          <w:tcW w:w="1080" w:type="dxa"/>
        </w:tcPr>
        <w:p w14:paraId="5B88E0BB" w14:textId="72B061B9" w:rsidR="00CD7068" w:rsidRDefault="00CD7068" w:rsidP="00CD7068">
          <w:pPr>
            <w:pStyle w:val="Header"/>
            <w:jc w:val="right"/>
            <w:cnfStyle w:val="100000000000" w:firstRow="1" w:lastRow="0" w:firstColumn="0" w:lastColumn="0" w:oddVBand="0" w:evenVBand="0" w:oddHBand="0" w:evenHBand="0" w:firstRowFirstColumn="0" w:firstRowLastColumn="0" w:lastRowFirstColumn="0" w:lastRowLastColumn="0"/>
          </w:pPr>
        </w:p>
      </w:tc>
    </w:tr>
  </w:tbl>
  <w:p w14:paraId="1828C742" w14:textId="77777777" w:rsidR="004D6B86" w:rsidRDefault="004D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9C5A0F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84A9235" w14:textId="33ECB242" w:rsidR="004D6B86" w:rsidRPr="009F0414" w:rsidRDefault="00B5511D" w:rsidP="00504F88">
          <w:pPr>
            <w:pStyle w:val="Header"/>
          </w:pPr>
          <w:r w:rsidRPr="00B5511D">
            <w:rPr>
              <w:bCs w:val="0"/>
            </w:rPr>
            <w:t>4-2 WRITTEN ASSIGNMENT: ALGORITHM CIPHERS</w:t>
          </w:r>
        </w:p>
      </w:tc>
      <w:tc>
        <w:tcPr>
          <w:tcW w:w="1080" w:type="dxa"/>
        </w:tcPr>
        <w:p w14:paraId="3FD7EDA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DBD40DC"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D79704C"/>
    <w:multiLevelType w:val="multilevel"/>
    <w:tmpl w:val="A99062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02729515">
    <w:abstractNumId w:val="9"/>
  </w:num>
  <w:num w:numId="2" w16cid:durableId="1994138261">
    <w:abstractNumId w:val="7"/>
  </w:num>
  <w:num w:numId="3" w16cid:durableId="2035419060">
    <w:abstractNumId w:val="6"/>
  </w:num>
  <w:num w:numId="4" w16cid:durableId="1751077540">
    <w:abstractNumId w:val="5"/>
  </w:num>
  <w:num w:numId="5" w16cid:durableId="841313668">
    <w:abstractNumId w:val="4"/>
  </w:num>
  <w:num w:numId="6" w16cid:durableId="171920204">
    <w:abstractNumId w:val="8"/>
  </w:num>
  <w:num w:numId="7" w16cid:durableId="801772318">
    <w:abstractNumId w:val="3"/>
  </w:num>
  <w:num w:numId="8" w16cid:durableId="1997370169">
    <w:abstractNumId w:val="2"/>
  </w:num>
  <w:num w:numId="9" w16cid:durableId="2094087371">
    <w:abstractNumId w:val="1"/>
  </w:num>
  <w:num w:numId="10" w16cid:durableId="1249270210">
    <w:abstractNumId w:val="0"/>
  </w:num>
  <w:num w:numId="11" w16cid:durableId="666205877">
    <w:abstractNumId w:val="9"/>
    <w:lvlOverride w:ilvl="0">
      <w:startOverride w:val="1"/>
    </w:lvlOverride>
  </w:num>
  <w:num w:numId="12" w16cid:durableId="778450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32"/>
    <w:rsid w:val="00001D08"/>
    <w:rsid w:val="0000217F"/>
    <w:rsid w:val="000054E6"/>
    <w:rsid w:val="00005AAC"/>
    <w:rsid w:val="00006BBA"/>
    <w:rsid w:val="000077FB"/>
    <w:rsid w:val="0001010E"/>
    <w:rsid w:val="000217F5"/>
    <w:rsid w:val="00036ECE"/>
    <w:rsid w:val="00042806"/>
    <w:rsid w:val="00052595"/>
    <w:rsid w:val="00062B04"/>
    <w:rsid w:val="00064E1D"/>
    <w:rsid w:val="0007118B"/>
    <w:rsid w:val="000746E1"/>
    <w:rsid w:val="00080223"/>
    <w:rsid w:val="000828BD"/>
    <w:rsid w:val="00086A86"/>
    <w:rsid w:val="00086E0C"/>
    <w:rsid w:val="00094680"/>
    <w:rsid w:val="00094991"/>
    <w:rsid w:val="00097169"/>
    <w:rsid w:val="000A1973"/>
    <w:rsid w:val="000C4036"/>
    <w:rsid w:val="000C43E3"/>
    <w:rsid w:val="000C53CB"/>
    <w:rsid w:val="000D070E"/>
    <w:rsid w:val="000D37A3"/>
    <w:rsid w:val="000D6C8B"/>
    <w:rsid w:val="000E0DBA"/>
    <w:rsid w:val="000E78DF"/>
    <w:rsid w:val="000F5E02"/>
    <w:rsid w:val="0010569B"/>
    <w:rsid w:val="00107215"/>
    <w:rsid w:val="00110886"/>
    <w:rsid w:val="00114BFA"/>
    <w:rsid w:val="00116B0E"/>
    <w:rsid w:val="001219F7"/>
    <w:rsid w:val="00126980"/>
    <w:rsid w:val="001319F0"/>
    <w:rsid w:val="00131CC5"/>
    <w:rsid w:val="001434AB"/>
    <w:rsid w:val="001547D3"/>
    <w:rsid w:val="00157BA0"/>
    <w:rsid w:val="001602E3"/>
    <w:rsid w:val="00160C0C"/>
    <w:rsid w:val="00160FB9"/>
    <w:rsid w:val="00165099"/>
    <w:rsid w:val="001664A2"/>
    <w:rsid w:val="00170521"/>
    <w:rsid w:val="0017153B"/>
    <w:rsid w:val="001818BE"/>
    <w:rsid w:val="00193213"/>
    <w:rsid w:val="00194701"/>
    <w:rsid w:val="00197EF9"/>
    <w:rsid w:val="001A011E"/>
    <w:rsid w:val="001A02C3"/>
    <w:rsid w:val="001B4848"/>
    <w:rsid w:val="001C4D8D"/>
    <w:rsid w:val="001D0ABA"/>
    <w:rsid w:val="001D408B"/>
    <w:rsid w:val="001E48CA"/>
    <w:rsid w:val="001E639E"/>
    <w:rsid w:val="001E7E96"/>
    <w:rsid w:val="001E7FCF"/>
    <w:rsid w:val="001F447A"/>
    <w:rsid w:val="001F5360"/>
    <w:rsid w:val="001F7399"/>
    <w:rsid w:val="00210199"/>
    <w:rsid w:val="00212319"/>
    <w:rsid w:val="00213C40"/>
    <w:rsid w:val="00216E2A"/>
    <w:rsid w:val="00225B6E"/>
    <w:rsid w:val="00225BE3"/>
    <w:rsid w:val="00226B21"/>
    <w:rsid w:val="002308A9"/>
    <w:rsid w:val="0024007F"/>
    <w:rsid w:val="00247C33"/>
    <w:rsid w:val="00252C0F"/>
    <w:rsid w:val="00253C04"/>
    <w:rsid w:val="00255121"/>
    <w:rsid w:val="00274E0A"/>
    <w:rsid w:val="00280966"/>
    <w:rsid w:val="00287639"/>
    <w:rsid w:val="00291AB2"/>
    <w:rsid w:val="002A4F25"/>
    <w:rsid w:val="002A6AAA"/>
    <w:rsid w:val="002B6153"/>
    <w:rsid w:val="002C392A"/>
    <w:rsid w:val="002C414D"/>
    <w:rsid w:val="002C627C"/>
    <w:rsid w:val="002C77F4"/>
    <w:rsid w:val="002D06C7"/>
    <w:rsid w:val="002D4A3B"/>
    <w:rsid w:val="002D626A"/>
    <w:rsid w:val="002E7079"/>
    <w:rsid w:val="002F0822"/>
    <w:rsid w:val="002F32BE"/>
    <w:rsid w:val="0030102B"/>
    <w:rsid w:val="003046DD"/>
    <w:rsid w:val="00305E32"/>
    <w:rsid w:val="00307586"/>
    <w:rsid w:val="00324BE9"/>
    <w:rsid w:val="00333221"/>
    <w:rsid w:val="00336906"/>
    <w:rsid w:val="003430A6"/>
    <w:rsid w:val="00345333"/>
    <w:rsid w:val="003604DD"/>
    <w:rsid w:val="00360727"/>
    <w:rsid w:val="00372928"/>
    <w:rsid w:val="00372FD0"/>
    <w:rsid w:val="00376137"/>
    <w:rsid w:val="00382F17"/>
    <w:rsid w:val="00383CF8"/>
    <w:rsid w:val="0039341E"/>
    <w:rsid w:val="003957AA"/>
    <w:rsid w:val="003A06C6"/>
    <w:rsid w:val="003B078A"/>
    <w:rsid w:val="003B7C35"/>
    <w:rsid w:val="003B7EFF"/>
    <w:rsid w:val="003C2C70"/>
    <w:rsid w:val="003C412B"/>
    <w:rsid w:val="003D1F6B"/>
    <w:rsid w:val="003E0952"/>
    <w:rsid w:val="003E36B1"/>
    <w:rsid w:val="003E4162"/>
    <w:rsid w:val="003E4FB6"/>
    <w:rsid w:val="003E628F"/>
    <w:rsid w:val="003F3CB8"/>
    <w:rsid w:val="003F4A7C"/>
    <w:rsid w:val="003F4F60"/>
    <w:rsid w:val="003F537D"/>
    <w:rsid w:val="003F6EE4"/>
    <w:rsid w:val="003F7CBD"/>
    <w:rsid w:val="00402DC3"/>
    <w:rsid w:val="00410F7B"/>
    <w:rsid w:val="00412C81"/>
    <w:rsid w:val="00416F9D"/>
    <w:rsid w:val="0041713B"/>
    <w:rsid w:val="00421C26"/>
    <w:rsid w:val="00422964"/>
    <w:rsid w:val="00423F2D"/>
    <w:rsid w:val="00433134"/>
    <w:rsid w:val="0043393B"/>
    <w:rsid w:val="00441FEC"/>
    <w:rsid w:val="0044559B"/>
    <w:rsid w:val="00455509"/>
    <w:rsid w:val="0046082E"/>
    <w:rsid w:val="00473B7B"/>
    <w:rsid w:val="0047693C"/>
    <w:rsid w:val="00481CBC"/>
    <w:rsid w:val="00481CF8"/>
    <w:rsid w:val="00482BD6"/>
    <w:rsid w:val="00484C00"/>
    <w:rsid w:val="00487418"/>
    <w:rsid w:val="0049110F"/>
    <w:rsid w:val="00492C2D"/>
    <w:rsid w:val="004A0614"/>
    <w:rsid w:val="004A3D87"/>
    <w:rsid w:val="004A3EC9"/>
    <w:rsid w:val="004A68F1"/>
    <w:rsid w:val="004A71BD"/>
    <w:rsid w:val="004A7CDA"/>
    <w:rsid w:val="004B18A9"/>
    <w:rsid w:val="004D4F8C"/>
    <w:rsid w:val="004D6B48"/>
    <w:rsid w:val="004D6B86"/>
    <w:rsid w:val="004E25D0"/>
    <w:rsid w:val="004F71AE"/>
    <w:rsid w:val="00504F88"/>
    <w:rsid w:val="0052098B"/>
    <w:rsid w:val="005342BE"/>
    <w:rsid w:val="005418A4"/>
    <w:rsid w:val="005445A1"/>
    <w:rsid w:val="0055242C"/>
    <w:rsid w:val="005570E6"/>
    <w:rsid w:val="00563DD3"/>
    <w:rsid w:val="00574035"/>
    <w:rsid w:val="005809FE"/>
    <w:rsid w:val="00581277"/>
    <w:rsid w:val="0058280A"/>
    <w:rsid w:val="00593B26"/>
    <w:rsid w:val="00595412"/>
    <w:rsid w:val="00595A88"/>
    <w:rsid w:val="005A6946"/>
    <w:rsid w:val="005B2794"/>
    <w:rsid w:val="005B6E97"/>
    <w:rsid w:val="005C09CD"/>
    <w:rsid w:val="005C4434"/>
    <w:rsid w:val="005C4BE9"/>
    <w:rsid w:val="005C7EEB"/>
    <w:rsid w:val="005D1A0A"/>
    <w:rsid w:val="00606562"/>
    <w:rsid w:val="00607F41"/>
    <w:rsid w:val="00612E38"/>
    <w:rsid w:val="0061747E"/>
    <w:rsid w:val="00620EE8"/>
    <w:rsid w:val="00622F20"/>
    <w:rsid w:val="006233FE"/>
    <w:rsid w:val="00623FAA"/>
    <w:rsid w:val="00626C08"/>
    <w:rsid w:val="006305A9"/>
    <w:rsid w:val="00641876"/>
    <w:rsid w:val="00641BC1"/>
    <w:rsid w:val="00645290"/>
    <w:rsid w:val="006560BE"/>
    <w:rsid w:val="0066181A"/>
    <w:rsid w:val="0067148F"/>
    <w:rsid w:val="00674768"/>
    <w:rsid w:val="006827E5"/>
    <w:rsid w:val="00684C26"/>
    <w:rsid w:val="00694D66"/>
    <w:rsid w:val="006A0411"/>
    <w:rsid w:val="006A0536"/>
    <w:rsid w:val="006B015B"/>
    <w:rsid w:val="006C162F"/>
    <w:rsid w:val="006D019F"/>
    <w:rsid w:val="006D4E1B"/>
    <w:rsid w:val="006D634B"/>
    <w:rsid w:val="006D7EE9"/>
    <w:rsid w:val="006E24D2"/>
    <w:rsid w:val="006E274F"/>
    <w:rsid w:val="006E4278"/>
    <w:rsid w:val="006E6955"/>
    <w:rsid w:val="006F4F1B"/>
    <w:rsid w:val="00706F7F"/>
    <w:rsid w:val="0071671C"/>
    <w:rsid w:val="007175B1"/>
    <w:rsid w:val="0072305C"/>
    <w:rsid w:val="0072346B"/>
    <w:rsid w:val="007244DE"/>
    <w:rsid w:val="00726921"/>
    <w:rsid w:val="007271EA"/>
    <w:rsid w:val="0073271F"/>
    <w:rsid w:val="007361BA"/>
    <w:rsid w:val="007451E0"/>
    <w:rsid w:val="007471A4"/>
    <w:rsid w:val="0075185E"/>
    <w:rsid w:val="00755705"/>
    <w:rsid w:val="0076682A"/>
    <w:rsid w:val="00766A3A"/>
    <w:rsid w:val="00766D1C"/>
    <w:rsid w:val="00766F07"/>
    <w:rsid w:val="00775B91"/>
    <w:rsid w:val="00790DEE"/>
    <w:rsid w:val="00794003"/>
    <w:rsid w:val="007A75F7"/>
    <w:rsid w:val="007B26BB"/>
    <w:rsid w:val="007B28EA"/>
    <w:rsid w:val="007B6E24"/>
    <w:rsid w:val="007C5C8F"/>
    <w:rsid w:val="007C6B87"/>
    <w:rsid w:val="007D4EB8"/>
    <w:rsid w:val="008029B2"/>
    <w:rsid w:val="00802B16"/>
    <w:rsid w:val="0081390C"/>
    <w:rsid w:val="00813BF0"/>
    <w:rsid w:val="00816831"/>
    <w:rsid w:val="0082415B"/>
    <w:rsid w:val="00825CBD"/>
    <w:rsid w:val="00837D67"/>
    <w:rsid w:val="00841847"/>
    <w:rsid w:val="00843102"/>
    <w:rsid w:val="00847AF0"/>
    <w:rsid w:val="00850D66"/>
    <w:rsid w:val="00855CFB"/>
    <w:rsid w:val="0085691E"/>
    <w:rsid w:val="008651BC"/>
    <w:rsid w:val="00871253"/>
    <w:rsid w:val="008747E8"/>
    <w:rsid w:val="0087721D"/>
    <w:rsid w:val="00881A48"/>
    <w:rsid w:val="0088268C"/>
    <w:rsid w:val="00883A43"/>
    <w:rsid w:val="00890FF5"/>
    <w:rsid w:val="00895A66"/>
    <w:rsid w:val="008962CA"/>
    <w:rsid w:val="00896E80"/>
    <w:rsid w:val="00897869"/>
    <w:rsid w:val="008A0861"/>
    <w:rsid w:val="008A2A83"/>
    <w:rsid w:val="008A78F1"/>
    <w:rsid w:val="008B067F"/>
    <w:rsid w:val="008C0A61"/>
    <w:rsid w:val="008D1700"/>
    <w:rsid w:val="008D2720"/>
    <w:rsid w:val="008D5C16"/>
    <w:rsid w:val="008E0AF7"/>
    <w:rsid w:val="008E6810"/>
    <w:rsid w:val="008F5BD9"/>
    <w:rsid w:val="00907895"/>
    <w:rsid w:val="00910EC7"/>
    <w:rsid w:val="00910F0E"/>
    <w:rsid w:val="00913085"/>
    <w:rsid w:val="00913D4E"/>
    <w:rsid w:val="00922FD0"/>
    <w:rsid w:val="009279D9"/>
    <w:rsid w:val="00931BA6"/>
    <w:rsid w:val="009378CF"/>
    <w:rsid w:val="0095234D"/>
    <w:rsid w:val="00961AE5"/>
    <w:rsid w:val="0097249B"/>
    <w:rsid w:val="00982DAA"/>
    <w:rsid w:val="00991A76"/>
    <w:rsid w:val="009A2C38"/>
    <w:rsid w:val="009A6487"/>
    <w:rsid w:val="009C6796"/>
    <w:rsid w:val="009E4811"/>
    <w:rsid w:val="009E5DF6"/>
    <w:rsid w:val="009F0414"/>
    <w:rsid w:val="009F1136"/>
    <w:rsid w:val="009F3F5D"/>
    <w:rsid w:val="00A05B18"/>
    <w:rsid w:val="00A0796D"/>
    <w:rsid w:val="00A22DD4"/>
    <w:rsid w:val="00A327F1"/>
    <w:rsid w:val="00A34769"/>
    <w:rsid w:val="00A36866"/>
    <w:rsid w:val="00A37FD9"/>
    <w:rsid w:val="00A401CD"/>
    <w:rsid w:val="00A42847"/>
    <w:rsid w:val="00A4757D"/>
    <w:rsid w:val="00A55CA6"/>
    <w:rsid w:val="00A607D5"/>
    <w:rsid w:val="00A61E7E"/>
    <w:rsid w:val="00A7189B"/>
    <w:rsid w:val="00A756C2"/>
    <w:rsid w:val="00A779BF"/>
    <w:rsid w:val="00A77F6B"/>
    <w:rsid w:val="00A81BB2"/>
    <w:rsid w:val="00A862BC"/>
    <w:rsid w:val="00A90904"/>
    <w:rsid w:val="00A97EF6"/>
    <w:rsid w:val="00AA20E7"/>
    <w:rsid w:val="00AA5C05"/>
    <w:rsid w:val="00AA5F31"/>
    <w:rsid w:val="00AA7556"/>
    <w:rsid w:val="00AB456D"/>
    <w:rsid w:val="00AB76BA"/>
    <w:rsid w:val="00AC1BBF"/>
    <w:rsid w:val="00AC410E"/>
    <w:rsid w:val="00AC7B61"/>
    <w:rsid w:val="00AD40E8"/>
    <w:rsid w:val="00AD7122"/>
    <w:rsid w:val="00AE1C86"/>
    <w:rsid w:val="00AE7946"/>
    <w:rsid w:val="00AF0B35"/>
    <w:rsid w:val="00AF217F"/>
    <w:rsid w:val="00B02B8C"/>
    <w:rsid w:val="00B03BA4"/>
    <w:rsid w:val="00B1442B"/>
    <w:rsid w:val="00B15B76"/>
    <w:rsid w:val="00B1743E"/>
    <w:rsid w:val="00B23AE1"/>
    <w:rsid w:val="00B25277"/>
    <w:rsid w:val="00B5511D"/>
    <w:rsid w:val="00B577B0"/>
    <w:rsid w:val="00B6151E"/>
    <w:rsid w:val="00B77E90"/>
    <w:rsid w:val="00B87F8B"/>
    <w:rsid w:val="00B9223B"/>
    <w:rsid w:val="00B93745"/>
    <w:rsid w:val="00BA6022"/>
    <w:rsid w:val="00BB187E"/>
    <w:rsid w:val="00BB77DE"/>
    <w:rsid w:val="00BD08BB"/>
    <w:rsid w:val="00BD5A1C"/>
    <w:rsid w:val="00BD7D97"/>
    <w:rsid w:val="00BE2992"/>
    <w:rsid w:val="00BF61A6"/>
    <w:rsid w:val="00BF68AF"/>
    <w:rsid w:val="00C11005"/>
    <w:rsid w:val="00C16096"/>
    <w:rsid w:val="00C2012A"/>
    <w:rsid w:val="00C2289B"/>
    <w:rsid w:val="00C25078"/>
    <w:rsid w:val="00C341EA"/>
    <w:rsid w:val="00C3438C"/>
    <w:rsid w:val="00C473D1"/>
    <w:rsid w:val="00C5686B"/>
    <w:rsid w:val="00C62009"/>
    <w:rsid w:val="00C64678"/>
    <w:rsid w:val="00C659D0"/>
    <w:rsid w:val="00C74024"/>
    <w:rsid w:val="00C7539C"/>
    <w:rsid w:val="00C8347B"/>
    <w:rsid w:val="00C83B15"/>
    <w:rsid w:val="00C8657F"/>
    <w:rsid w:val="00C925C8"/>
    <w:rsid w:val="00CB51E5"/>
    <w:rsid w:val="00CB7F84"/>
    <w:rsid w:val="00CC4EDC"/>
    <w:rsid w:val="00CC58A1"/>
    <w:rsid w:val="00CD4C46"/>
    <w:rsid w:val="00CD5A4B"/>
    <w:rsid w:val="00CD7068"/>
    <w:rsid w:val="00CD7FE5"/>
    <w:rsid w:val="00CE6E75"/>
    <w:rsid w:val="00CF1B55"/>
    <w:rsid w:val="00D10CC8"/>
    <w:rsid w:val="00D20E8B"/>
    <w:rsid w:val="00D221D8"/>
    <w:rsid w:val="00D2259F"/>
    <w:rsid w:val="00D23CBE"/>
    <w:rsid w:val="00D265F4"/>
    <w:rsid w:val="00D27BE6"/>
    <w:rsid w:val="00D32086"/>
    <w:rsid w:val="00D32E86"/>
    <w:rsid w:val="00D35243"/>
    <w:rsid w:val="00D37FB4"/>
    <w:rsid w:val="00D400A6"/>
    <w:rsid w:val="00D4060A"/>
    <w:rsid w:val="00D4131B"/>
    <w:rsid w:val="00D42526"/>
    <w:rsid w:val="00D455B0"/>
    <w:rsid w:val="00D473FC"/>
    <w:rsid w:val="00D60B55"/>
    <w:rsid w:val="00D754EC"/>
    <w:rsid w:val="00D96850"/>
    <w:rsid w:val="00DA4EA5"/>
    <w:rsid w:val="00DB2E59"/>
    <w:rsid w:val="00DB358F"/>
    <w:rsid w:val="00DB3D68"/>
    <w:rsid w:val="00DC44F1"/>
    <w:rsid w:val="00DD37E3"/>
    <w:rsid w:val="00DD660A"/>
    <w:rsid w:val="00DF6D26"/>
    <w:rsid w:val="00E07050"/>
    <w:rsid w:val="00E17917"/>
    <w:rsid w:val="00E22C7E"/>
    <w:rsid w:val="00E23794"/>
    <w:rsid w:val="00E4169D"/>
    <w:rsid w:val="00E473A4"/>
    <w:rsid w:val="00E53488"/>
    <w:rsid w:val="00E54808"/>
    <w:rsid w:val="00E62246"/>
    <w:rsid w:val="00E62C15"/>
    <w:rsid w:val="00E7305D"/>
    <w:rsid w:val="00E74935"/>
    <w:rsid w:val="00E8386B"/>
    <w:rsid w:val="00E838AC"/>
    <w:rsid w:val="00E85C73"/>
    <w:rsid w:val="00EA18B3"/>
    <w:rsid w:val="00EA3C14"/>
    <w:rsid w:val="00EA77DD"/>
    <w:rsid w:val="00EA780C"/>
    <w:rsid w:val="00EB2AE5"/>
    <w:rsid w:val="00EB55D9"/>
    <w:rsid w:val="00EB69D3"/>
    <w:rsid w:val="00EB7AD6"/>
    <w:rsid w:val="00EC56D4"/>
    <w:rsid w:val="00ED2ACD"/>
    <w:rsid w:val="00ED7D3C"/>
    <w:rsid w:val="00EE0322"/>
    <w:rsid w:val="00EE0A78"/>
    <w:rsid w:val="00EE4295"/>
    <w:rsid w:val="00EE73E2"/>
    <w:rsid w:val="00EF1A05"/>
    <w:rsid w:val="00F04639"/>
    <w:rsid w:val="00F06784"/>
    <w:rsid w:val="00F06DE9"/>
    <w:rsid w:val="00F075E4"/>
    <w:rsid w:val="00F24EA5"/>
    <w:rsid w:val="00F31D66"/>
    <w:rsid w:val="00F363EC"/>
    <w:rsid w:val="00F40C82"/>
    <w:rsid w:val="00F413AC"/>
    <w:rsid w:val="00F41F3D"/>
    <w:rsid w:val="00F47584"/>
    <w:rsid w:val="00F51DC8"/>
    <w:rsid w:val="00F51FA7"/>
    <w:rsid w:val="00F57C52"/>
    <w:rsid w:val="00F62137"/>
    <w:rsid w:val="00F6586E"/>
    <w:rsid w:val="00F66B51"/>
    <w:rsid w:val="00F747BE"/>
    <w:rsid w:val="00F84ABE"/>
    <w:rsid w:val="00F864D3"/>
    <w:rsid w:val="00F9454F"/>
    <w:rsid w:val="00F957DD"/>
    <w:rsid w:val="00F97B42"/>
    <w:rsid w:val="00FA6858"/>
    <w:rsid w:val="00FC250D"/>
    <w:rsid w:val="00FC3C23"/>
    <w:rsid w:val="00FC6296"/>
    <w:rsid w:val="00FD0365"/>
    <w:rsid w:val="00FE725C"/>
    <w:rsid w:val="00FF072A"/>
    <w:rsid w:val="00FF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188A40"/>
  <w15:chartTrackingRefBased/>
  <w15:docId w15:val="{6F633651-B764-664E-880E-C986F1BF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B5511D"/>
    <w:rPr>
      <w:color w:val="5F5F5F" w:themeColor="hyperlink"/>
      <w:u w:val="single"/>
    </w:rPr>
  </w:style>
  <w:style w:type="character" w:styleId="UnresolvedMention">
    <w:name w:val="Unresolved Mention"/>
    <w:basedOn w:val="DefaultParagraphFont"/>
    <w:uiPriority w:val="99"/>
    <w:semiHidden/>
    <w:unhideWhenUsed/>
    <w:rsid w:val="00B5511D"/>
    <w:rPr>
      <w:color w:val="605E5C"/>
      <w:shd w:val="clear" w:color="auto" w:fill="E1DFDD"/>
    </w:rPr>
  </w:style>
  <w:style w:type="character" w:styleId="FollowedHyperlink">
    <w:name w:val="FollowedHyperlink"/>
    <w:basedOn w:val="DefaultParagraphFont"/>
    <w:uiPriority w:val="99"/>
    <w:semiHidden/>
    <w:unhideWhenUsed/>
    <w:rsid w:val="00B5511D"/>
    <w:rPr>
      <w:color w:val="6C6C6C" w:themeColor="followedHyperlink"/>
      <w:u w:val="single"/>
    </w:rPr>
  </w:style>
  <w:style w:type="character" w:styleId="PageNumber">
    <w:name w:val="page number"/>
    <w:basedOn w:val="DefaultParagraphFont"/>
    <w:uiPriority w:val="99"/>
    <w:semiHidden/>
    <w:unhideWhenUsed/>
    <w:rsid w:val="00CD7068"/>
  </w:style>
  <w:style w:type="paragraph" w:styleId="Revision">
    <w:name w:val="Revision"/>
    <w:hidden/>
    <w:uiPriority w:val="99"/>
    <w:semiHidden/>
    <w:rsid w:val="00080223"/>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5061">
      <w:bodyDiv w:val="1"/>
      <w:marLeft w:val="0"/>
      <w:marRight w:val="0"/>
      <w:marTop w:val="0"/>
      <w:marBottom w:val="0"/>
      <w:divBdr>
        <w:top w:val="none" w:sz="0" w:space="0" w:color="auto"/>
        <w:left w:val="none" w:sz="0" w:space="0" w:color="auto"/>
        <w:bottom w:val="none" w:sz="0" w:space="0" w:color="auto"/>
        <w:right w:val="none" w:sz="0" w:space="0" w:color="auto"/>
      </w:divBdr>
    </w:div>
    <w:div w:id="64030991">
      <w:bodyDiv w:val="1"/>
      <w:marLeft w:val="0"/>
      <w:marRight w:val="0"/>
      <w:marTop w:val="0"/>
      <w:marBottom w:val="0"/>
      <w:divBdr>
        <w:top w:val="none" w:sz="0" w:space="0" w:color="auto"/>
        <w:left w:val="none" w:sz="0" w:space="0" w:color="auto"/>
        <w:bottom w:val="none" w:sz="0" w:space="0" w:color="auto"/>
        <w:right w:val="none" w:sz="0" w:space="0" w:color="auto"/>
      </w:divBdr>
    </w:div>
    <w:div w:id="90274106">
      <w:bodyDiv w:val="1"/>
      <w:marLeft w:val="0"/>
      <w:marRight w:val="0"/>
      <w:marTop w:val="0"/>
      <w:marBottom w:val="0"/>
      <w:divBdr>
        <w:top w:val="none" w:sz="0" w:space="0" w:color="auto"/>
        <w:left w:val="none" w:sz="0" w:space="0" w:color="auto"/>
        <w:bottom w:val="none" w:sz="0" w:space="0" w:color="auto"/>
        <w:right w:val="none" w:sz="0" w:space="0" w:color="auto"/>
      </w:divBdr>
    </w:div>
    <w:div w:id="12242689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26273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461016">
      <w:bodyDiv w:val="1"/>
      <w:marLeft w:val="0"/>
      <w:marRight w:val="0"/>
      <w:marTop w:val="0"/>
      <w:marBottom w:val="0"/>
      <w:divBdr>
        <w:top w:val="none" w:sz="0" w:space="0" w:color="auto"/>
        <w:left w:val="none" w:sz="0" w:space="0" w:color="auto"/>
        <w:bottom w:val="none" w:sz="0" w:space="0" w:color="auto"/>
        <w:right w:val="none" w:sz="0" w:space="0" w:color="auto"/>
      </w:divBdr>
    </w:div>
    <w:div w:id="21554832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142016">
      <w:bodyDiv w:val="1"/>
      <w:marLeft w:val="0"/>
      <w:marRight w:val="0"/>
      <w:marTop w:val="0"/>
      <w:marBottom w:val="0"/>
      <w:divBdr>
        <w:top w:val="none" w:sz="0" w:space="0" w:color="auto"/>
        <w:left w:val="none" w:sz="0" w:space="0" w:color="auto"/>
        <w:bottom w:val="none" w:sz="0" w:space="0" w:color="auto"/>
        <w:right w:val="none" w:sz="0" w:space="0" w:color="auto"/>
      </w:divBdr>
    </w:div>
    <w:div w:id="32990920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2906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9397942">
      <w:bodyDiv w:val="1"/>
      <w:marLeft w:val="0"/>
      <w:marRight w:val="0"/>
      <w:marTop w:val="0"/>
      <w:marBottom w:val="0"/>
      <w:divBdr>
        <w:top w:val="none" w:sz="0" w:space="0" w:color="auto"/>
        <w:left w:val="none" w:sz="0" w:space="0" w:color="auto"/>
        <w:bottom w:val="none" w:sz="0" w:space="0" w:color="auto"/>
        <w:right w:val="none" w:sz="0" w:space="0" w:color="auto"/>
      </w:divBdr>
    </w:div>
    <w:div w:id="560559928">
      <w:bodyDiv w:val="1"/>
      <w:marLeft w:val="0"/>
      <w:marRight w:val="0"/>
      <w:marTop w:val="0"/>
      <w:marBottom w:val="0"/>
      <w:divBdr>
        <w:top w:val="none" w:sz="0" w:space="0" w:color="auto"/>
        <w:left w:val="none" w:sz="0" w:space="0" w:color="auto"/>
        <w:bottom w:val="none" w:sz="0" w:space="0" w:color="auto"/>
        <w:right w:val="none" w:sz="0" w:space="0" w:color="auto"/>
      </w:divBdr>
    </w:div>
    <w:div w:id="5705011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0256087">
      <w:bodyDiv w:val="1"/>
      <w:marLeft w:val="0"/>
      <w:marRight w:val="0"/>
      <w:marTop w:val="0"/>
      <w:marBottom w:val="0"/>
      <w:divBdr>
        <w:top w:val="none" w:sz="0" w:space="0" w:color="auto"/>
        <w:left w:val="none" w:sz="0" w:space="0" w:color="auto"/>
        <w:bottom w:val="none" w:sz="0" w:space="0" w:color="auto"/>
        <w:right w:val="none" w:sz="0" w:space="0" w:color="auto"/>
      </w:divBdr>
    </w:div>
    <w:div w:id="65229841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6395025">
      <w:bodyDiv w:val="1"/>
      <w:marLeft w:val="0"/>
      <w:marRight w:val="0"/>
      <w:marTop w:val="0"/>
      <w:marBottom w:val="0"/>
      <w:divBdr>
        <w:top w:val="none" w:sz="0" w:space="0" w:color="auto"/>
        <w:left w:val="none" w:sz="0" w:space="0" w:color="auto"/>
        <w:bottom w:val="none" w:sz="0" w:space="0" w:color="auto"/>
        <w:right w:val="none" w:sz="0" w:space="0" w:color="auto"/>
      </w:divBdr>
    </w:div>
    <w:div w:id="909340972">
      <w:bodyDiv w:val="1"/>
      <w:marLeft w:val="0"/>
      <w:marRight w:val="0"/>
      <w:marTop w:val="0"/>
      <w:marBottom w:val="0"/>
      <w:divBdr>
        <w:top w:val="none" w:sz="0" w:space="0" w:color="auto"/>
        <w:left w:val="none" w:sz="0" w:space="0" w:color="auto"/>
        <w:bottom w:val="none" w:sz="0" w:space="0" w:color="auto"/>
        <w:right w:val="none" w:sz="0" w:space="0" w:color="auto"/>
      </w:divBdr>
    </w:div>
    <w:div w:id="10032411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415560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1979824">
      <w:bodyDiv w:val="1"/>
      <w:marLeft w:val="0"/>
      <w:marRight w:val="0"/>
      <w:marTop w:val="0"/>
      <w:marBottom w:val="0"/>
      <w:divBdr>
        <w:top w:val="none" w:sz="0" w:space="0" w:color="auto"/>
        <w:left w:val="none" w:sz="0" w:space="0" w:color="auto"/>
        <w:bottom w:val="none" w:sz="0" w:space="0" w:color="auto"/>
        <w:right w:val="none" w:sz="0" w:space="0" w:color="auto"/>
      </w:divBdr>
    </w:div>
    <w:div w:id="1390420584">
      <w:bodyDiv w:val="1"/>
      <w:marLeft w:val="0"/>
      <w:marRight w:val="0"/>
      <w:marTop w:val="0"/>
      <w:marBottom w:val="0"/>
      <w:divBdr>
        <w:top w:val="none" w:sz="0" w:space="0" w:color="auto"/>
        <w:left w:val="none" w:sz="0" w:space="0" w:color="auto"/>
        <w:bottom w:val="none" w:sz="0" w:space="0" w:color="auto"/>
        <w:right w:val="none" w:sz="0" w:space="0" w:color="auto"/>
      </w:divBdr>
    </w:div>
    <w:div w:id="1392122178">
      <w:bodyDiv w:val="1"/>
      <w:marLeft w:val="0"/>
      <w:marRight w:val="0"/>
      <w:marTop w:val="0"/>
      <w:marBottom w:val="0"/>
      <w:divBdr>
        <w:top w:val="none" w:sz="0" w:space="0" w:color="auto"/>
        <w:left w:val="none" w:sz="0" w:space="0" w:color="auto"/>
        <w:bottom w:val="none" w:sz="0" w:space="0" w:color="auto"/>
        <w:right w:val="none" w:sz="0" w:space="0" w:color="auto"/>
      </w:divBdr>
    </w:div>
    <w:div w:id="13938892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842375">
      <w:bodyDiv w:val="1"/>
      <w:marLeft w:val="0"/>
      <w:marRight w:val="0"/>
      <w:marTop w:val="0"/>
      <w:marBottom w:val="0"/>
      <w:divBdr>
        <w:top w:val="none" w:sz="0" w:space="0" w:color="auto"/>
        <w:left w:val="none" w:sz="0" w:space="0" w:color="auto"/>
        <w:bottom w:val="none" w:sz="0" w:space="0" w:color="auto"/>
        <w:right w:val="none" w:sz="0" w:space="0" w:color="auto"/>
      </w:divBdr>
    </w:div>
    <w:div w:id="14482334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8957931">
      <w:bodyDiv w:val="1"/>
      <w:marLeft w:val="0"/>
      <w:marRight w:val="0"/>
      <w:marTop w:val="0"/>
      <w:marBottom w:val="0"/>
      <w:divBdr>
        <w:top w:val="none" w:sz="0" w:space="0" w:color="auto"/>
        <w:left w:val="none" w:sz="0" w:space="0" w:color="auto"/>
        <w:bottom w:val="none" w:sz="0" w:space="0" w:color="auto"/>
        <w:right w:val="none" w:sz="0" w:space="0" w:color="auto"/>
      </w:divBdr>
    </w:div>
    <w:div w:id="1743678111">
      <w:bodyDiv w:val="1"/>
      <w:marLeft w:val="0"/>
      <w:marRight w:val="0"/>
      <w:marTop w:val="0"/>
      <w:marBottom w:val="0"/>
      <w:divBdr>
        <w:top w:val="none" w:sz="0" w:space="0" w:color="auto"/>
        <w:left w:val="none" w:sz="0" w:space="0" w:color="auto"/>
        <w:bottom w:val="none" w:sz="0" w:space="0" w:color="auto"/>
        <w:right w:val="none" w:sz="0" w:space="0" w:color="auto"/>
      </w:divBdr>
    </w:div>
    <w:div w:id="1744181743">
      <w:bodyDiv w:val="1"/>
      <w:marLeft w:val="0"/>
      <w:marRight w:val="0"/>
      <w:marTop w:val="0"/>
      <w:marBottom w:val="0"/>
      <w:divBdr>
        <w:top w:val="none" w:sz="0" w:space="0" w:color="auto"/>
        <w:left w:val="none" w:sz="0" w:space="0" w:color="auto"/>
        <w:bottom w:val="none" w:sz="0" w:space="0" w:color="auto"/>
        <w:right w:val="none" w:sz="0" w:space="0" w:color="auto"/>
      </w:divBdr>
    </w:div>
    <w:div w:id="1746680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183102">
      <w:bodyDiv w:val="1"/>
      <w:marLeft w:val="0"/>
      <w:marRight w:val="0"/>
      <w:marTop w:val="0"/>
      <w:marBottom w:val="0"/>
      <w:divBdr>
        <w:top w:val="none" w:sz="0" w:space="0" w:color="auto"/>
        <w:left w:val="none" w:sz="0" w:space="0" w:color="auto"/>
        <w:bottom w:val="none" w:sz="0" w:space="0" w:color="auto"/>
        <w:right w:val="none" w:sz="0" w:space="0" w:color="auto"/>
      </w:divBdr>
    </w:div>
    <w:div w:id="1770000443">
      <w:bodyDiv w:val="1"/>
      <w:marLeft w:val="0"/>
      <w:marRight w:val="0"/>
      <w:marTop w:val="0"/>
      <w:marBottom w:val="0"/>
      <w:divBdr>
        <w:top w:val="none" w:sz="0" w:space="0" w:color="auto"/>
        <w:left w:val="none" w:sz="0" w:space="0" w:color="auto"/>
        <w:bottom w:val="none" w:sz="0" w:space="0" w:color="auto"/>
        <w:right w:val="none" w:sz="0" w:space="0" w:color="auto"/>
      </w:divBdr>
    </w:div>
    <w:div w:id="177440292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70647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665848">
      <w:bodyDiv w:val="1"/>
      <w:marLeft w:val="0"/>
      <w:marRight w:val="0"/>
      <w:marTop w:val="0"/>
      <w:marBottom w:val="0"/>
      <w:divBdr>
        <w:top w:val="none" w:sz="0" w:space="0" w:color="auto"/>
        <w:left w:val="none" w:sz="0" w:space="0" w:color="auto"/>
        <w:bottom w:val="none" w:sz="0" w:space="0" w:color="auto"/>
        <w:right w:val="none" w:sz="0" w:space="0" w:color="auto"/>
      </w:divBdr>
    </w:div>
    <w:div w:id="1844079811">
      <w:bodyDiv w:val="1"/>
      <w:marLeft w:val="0"/>
      <w:marRight w:val="0"/>
      <w:marTop w:val="0"/>
      <w:marBottom w:val="0"/>
      <w:divBdr>
        <w:top w:val="none" w:sz="0" w:space="0" w:color="auto"/>
        <w:left w:val="none" w:sz="0" w:space="0" w:color="auto"/>
        <w:bottom w:val="none" w:sz="0" w:space="0" w:color="auto"/>
        <w:right w:val="none" w:sz="0" w:space="0" w:color="auto"/>
      </w:divBdr>
    </w:div>
    <w:div w:id="1907953675">
      <w:bodyDiv w:val="1"/>
      <w:marLeft w:val="0"/>
      <w:marRight w:val="0"/>
      <w:marTop w:val="0"/>
      <w:marBottom w:val="0"/>
      <w:divBdr>
        <w:top w:val="none" w:sz="0" w:space="0" w:color="auto"/>
        <w:left w:val="none" w:sz="0" w:space="0" w:color="auto"/>
        <w:bottom w:val="none" w:sz="0" w:space="0" w:color="auto"/>
        <w:right w:val="none" w:sz="0" w:space="0" w:color="auto"/>
      </w:divBdr>
    </w:div>
    <w:div w:id="1966739744">
      <w:bodyDiv w:val="1"/>
      <w:marLeft w:val="0"/>
      <w:marRight w:val="0"/>
      <w:marTop w:val="0"/>
      <w:marBottom w:val="0"/>
      <w:divBdr>
        <w:top w:val="none" w:sz="0" w:space="0" w:color="auto"/>
        <w:left w:val="none" w:sz="0" w:space="0" w:color="auto"/>
        <w:bottom w:val="none" w:sz="0" w:space="0" w:color="auto"/>
        <w:right w:val="none" w:sz="0" w:space="0" w:color="auto"/>
      </w:divBdr>
    </w:div>
    <w:div w:id="197270943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027067">
      <w:bodyDiv w:val="1"/>
      <w:marLeft w:val="0"/>
      <w:marRight w:val="0"/>
      <w:marTop w:val="0"/>
      <w:marBottom w:val="0"/>
      <w:divBdr>
        <w:top w:val="none" w:sz="0" w:space="0" w:color="auto"/>
        <w:left w:val="none" w:sz="0" w:space="0" w:color="auto"/>
        <w:bottom w:val="none" w:sz="0" w:space="0" w:color="auto"/>
        <w:right w:val="none" w:sz="0" w:space="0" w:color="auto"/>
      </w:divBdr>
    </w:div>
    <w:div w:id="2036540451">
      <w:bodyDiv w:val="1"/>
      <w:marLeft w:val="0"/>
      <w:marRight w:val="0"/>
      <w:marTop w:val="0"/>
      <w:marBottom w:val="0"/>
      <w:divBdr>
        <w:top w:val="none" w:sz="0" w:space="0" w:color="auto"/>
        <w:left w:val="none" w:sz="0" w:space="0" w:color="auto"/>
        <w:bottom w:val="none" w:sz="0" w:space="0" w:color="auto"/>
        <w:right w:val="none" w:sz="0" w:space="0" w:color="auto"/>
      </w:divBdr>
    </w:div>
    <w:div w:id="2036543215">
      <w:bodyDiv w:val="1"/>
      <w:marLeft w:val="0"/>
      <w:marRight w:val="0"/>
      <w:marTop w:val="0"/>
      <w:marBottom w:val="0"/>
      <w:divBdr>
        <w:top w:val="none" w:sz="0" w:space="0" w:color="auto"/>
        <w:left w:val="none" w:sz="0" w:space="0" w:color="auto"/>
        <w:bottom w:val="none" w:sz="0" w:space="0" w:color="auto"/>
        <w:right w:val="none" w:sz="0" w:space="0" w:color="auto"/>
      </w:divBdr>
    </w:div>
    <w:div w:id="2041198440">
      <w:bodyDiv w:val="1"/>
      <w:marLeft w:val="0"/>
      <w:marRight w:val="0"/>
      <w:marTop w:val="0"/>
      <w:marBottom w:val="0"/>
      <w:divBdr>
        <w:top w:val="none" w:sz="0" w:space="0" w:color="auto"/>
        <w:left w:val="none" w:sz="0" w:space="0" w:color="auto"/>
        <w:bottom w:val="none" w:sz="0" w:space="0" w:color="auto"/>
        <w:right w:val="none" w:sz="0" w:space="0" w:color="auto"/>
      </w:divBdr>
    </w:div>
    <w:div w:id="2053772681">
      <w:bodyDiv w:val="1"/>
      <w:marLeft w:val="0"/>
      <w:marRight w:val="0"/>
      <w:marTop w:val="0"/>
      <w:marBottom w:val="0"/>
      <w:divBdr>
        <w:top w:val="none" w:sz="0" w:space="0" w:color="auto"/>
        <w:left w:val="none" w:sz="0" w:space="0" w:color="auto"/>
        <w:bottom w:val="none" w:sz="0" w:space="0" w:color="auto"/>
        <w:right w:val="none" w:sz="0" w:space="0" w:color="auto"/>
      </w:divBdr>
    </w:div>
    <w:div w:id="2055426349">
      <w:bodyDiv w:val="1"/>
      <w:marLeft w:val="0"/>
      <w:marRight w:val="0"/>
      <w:marTop w:val="0"/>
      <w:marBottom w:val="0"/>
      <w:divBdr>
        <w:top w:val="none" w:sz="0" w:space="0" w:color="auto"/>
        <w:left w:val="none" w:sz="0" w:space="0" w:color="auto"/>
        <w:bottom w:val="none" w:sz="0" w:space="0" w:color="auto"/>
        <w:right w:val="none" w:sz="0" w:space="0" w:color="auto"/>
      </w:divBdr>
    </w:div>
    <w:div w:id="205673720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62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vega/Library/Containers/com.microsoft.Word/Data/Library/Application%20Support/Microsoft/Office/16.0/DTS/Search/%7b8972326D-337C-A546-895D-8421C3F772E9%7d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9CCA93-1134-2D4C-8F56-190F46E2CDA6}">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Jim14</b:Tag>
    <b:SourceType>ElectronicSource</b:SourceType>
    <b:Guid>{135D226D-C592-294B-85F8-2ABD18954759}</b:Guid>
    <b:Title>Iron-Clad Java: Building Secure Web Applications</b:Title>
    <b:Year>2014</b:Year>
    <b:Author>
      <b:Author>
        <b:NameList>
          <b:Person>
            <b:Last>Manico</b:Last>
            <b:First>Jim</b:First>
          </b:Person>
          <b:Person>
            <b:Last>Detlefsen</b:Last>
            <b:First>August</b:First>
          </b:Person>
        </b:NameList>
      </b:Author>
    </b:Author>
    <b:RefOrder>1</b:RefOrder>
  </b:Source>
  <b:Source>
    <b:Tag>Int23</b:Tag>
    <b:SourceType>InternetSite</b:SourceType>
    <b:Guid>{EA891765-8557-7E43-8A7D-B99FC3652676}</b:Guid>
    <b:Title>TLS Basics</b:Title>
    <b:Year>2023</b:Year>
    <b:Author>
      <b:Author>
        <b:Corporate>Internet Society</b:Corporate>
      </b:Author>
    </b:Author>
    <b:InternetSiteTitle>Internet Society</b:InternetSiteTitle>
    <b:URL>https://www.internetsociety.org/deploy360/tls/basics/</b:URL>
    <b:Month>01</b:Month>
    <b:Day>29</b:Day>
    <b:RefOrder>2</b:RefOrder>
  </b:Source>
  <b:Source>
    <b:Tag>Nab19</b:Tag>
    <b:SourceType>DocumentFromInternetSite</b:SourceType>
    <b:Guid>{EAF363C6-819D-5146-ACE0-37B0D1843A9C}</b:Guid>
    <b:Author>
      <b:Author>
        <b:Corporate>N-able Solutions</b:Corporate>
      </b:Author>
    </b:Author>
    <b:Title>Understanding AES 256 Encryption</b:Title>
    <b:InternetSiteTitle>N-ABLE</b:InternetSiteTitle>
    <b:URL>https://www.n-able.com/blog/aes-256-encryption-algorithm</b:URL>
    <b:Year>2019</b:Year>
    <b:Month>July</b:Month>
    <b:Day>29</b:Day>
    <b:YearAccessed>2023</b:YearAccessed>
    <b:MonthAccessed>01</b:MonthAccessed>
    <b:RefOrder>3</b:RefOrder>
  </b:Source>
</b:Sources>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354ED3-CBCC-4D48-B33C-3BABA6C29A1B}">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{8972326D-337C-A546-895D-8421C3F772E9}tf16392902_win32.dotx</Template>
  <TotalTime>443</TotalTime>
  <Pages>7</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Vega, David</cp:lastModifiedBy>
  <cp:revision>410</cp:revision>
  <dcterms:created xsi:type="dcterms:W3CDTF">2023-01-28T14:11:00Z</dcterms:created>
  <dcterms:modified xsi:type="dcterms:W3CDTF">2023-01-29T19:51:00Z</dcterms:modified>
</cp:coreProperties>
</file>