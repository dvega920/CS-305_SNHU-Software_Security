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98FB" w14:textId="77777777" w:rsidR="004747AE" w:rsidRPr="00310033" w:rsidRDefault="004747AE" w:rsidP="00030F73">
      <w:pPr>
        <w:pStyle w:val="Heading3"/>
        <w:shd w:val="clear" w:color="auto" w:fill="FFFFFF"/>
        <w:spacing w:line="480" w:lineRule="auto"/>
        <w:ind w:right="45"/>
        <w:jc w:val="center"/>
        <w:rPr>
          <w:rFonts w:ascii="Times New Roman" w:hAnsi="Times New Roman"/>
          <w:b w:val="0"/>
        </w:rPr>
      </w:pPr>
    </w:p>
    <w:p w14:paraId="65349383" w14:textId="77777777" w:rsidR="004747AE" w:rsidRPr="00310033" w:rsidRDefault="004747AE" w:rsidP="00120514">
      <w:pPr>
        <w:pStyle w:val="Heading3"/>
        <w:shd w:val="clear" w:color="auto" w:fill="FFFFFF"/>
        <w:spacing w:line="480" w:lineRule="auto"/>
        <w:ind w:right="45"/>
        <w:rPr>
          <w:rFonts w:ascii="Times New Roman" w:hAnsi="Times New Roman"/>
          <w:b w:val="0"/>
        </w:rPr>
      </w:pPr>
    </w:p>
    <w:p w14:paraId="3C22A5D3" w14:textId="77777777" w:rsidR="004747AE" w:rsidRPr="00310033" w:rsidRDefault="004747AE" w:rsidP="00030F73">
      <w:pPr>
        <w:pStyle w:val="Heading3"/>
        <w:shd w:val="clear" w:color="auto" w:fill="FFFFFF"/>
        <w:spacing w:line="480" w:lineRule="auto"/>
        <w:ind w:right="45"/>
        <w:jc w:val="center"/>
        <w:rPr>
          <w:rFonts w:ascii="Times New Roman" w:hAnsi="Times New Roman"/>
          <w:b w:val="0"/>
        </w:rPr>
      </w:pPr>
    </w:p>
    <w:p w14:paraId="0EC5AAC3" w14:textId="75B4E6D9" w:rsidR="004747AE" w:rsidRPr="00310033" w:rsidRDefault="00524203" w:rsidP="00030F73">
      <w:pPr>
        <w:pStyle w:val="Heading3"/>
        <w:shd w:val="clear" w:color="auto" w:fill="FFFFFF"/>
        <w:spacing w:line="480" w:lineRule="auto"/>
        <w:ind w:right="45"/>
        <w:jc w:val="center"/>
        <w:rPr>
          <w:rFonts w:ascii="Times New Roman" w:hAnsi="Times New Roman"/>
          <w:b w:val="0"/>
          <w:bCs w:val="0"/>
          <w:color w:val="000000"/>
          <w:bdr w:val="none" w:sz="0" w:space="0" w:color="auto" w:frame="1"/>
        </w:rPr>
      </w:pPr>
      <w:r w:rsidRPr="00310033">
        <w:rPr>
          <w:rFonts w:ascii="Times New Roman" w:hAnsi="Times New Roman"/>
          <w:b w:val="0"/>
        </w:rPr>
        <w:t>Southern New Hampshire University</w:t>
      </w:r>
    </w:p>
    <w:p w14:paraId="09572B6C" w14:textId="77777777" w:rsidR="00324757" w:rsidRDefault="0034030F" w:rsidP="00030F73">
      <w:pPr>
        <w:spacing w:line="480" w:lineRule="auto"/>
        <w:jc w:val="center"/>
        <w:rPr>
          <w:rFonts w:ascii="Times New Roman" w:eastAsia="Times New Roman" w:hAnsi="Times New Roman" w:cs="Times New Roman"/>
          <w:bCs/>
          <w:color w:val="000000"/>
          <w:szCs w:val="27"/>
          <w:bdr w:val="none" w:sz="0" w:space="0" w:color="auto" w:frame="1"/>
        </w:rPr>
      </w:pPr>
      <w:r w:rsidRPr="00310033">
        <w:rPr>
          <w:rFonts w:ascii="Times New Roman" w:eastAsia="Times New Roman" w:hAnsi="Times New Roman" w:cs="Times New Roman"/>
          <w:bCs/>
          <w:color w:val="000000"/>
          <w:szCs w:val="27"/>
          <w:bdr w:val="none" w:sz="0" w:space="0" w:color="auto" w:frame="1"/>
        </w:rPr>
        <w:t>2-1 Written Assignment: Code Review and Mitigation Plan</w:t>
      </w:r>
    </w:p>
    <w:p w14:paraId="0FC58577" w14:textId="3CD27705" w:rsidR="004747AE" w:rsidRPr="00310033" w:rsidRDefault="00324757" w:rsidP="00030F7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Vega</w:t>
      </w:r>
    </w:p>
    <w:p w14:paraId="279DEE9D" w14:textId="37632852" w:rsidR="004747AE" w:rsidRPr="00310033" w:rsidRDefault="000965F7" w:rsidP="00030F73">
      <w:pPr>
        <w:pStyle w:val="Heading3"/>
        <w:shd w:val="clear" w:color="auto" w:fill="FFFFFF"/>
        <w:spacing w:line="480" w:lineRule="auto"/>
        <w:ind w:right="45"/>
        <w:jc w:val="center"/>
        <w:rPr>
          <w:rFonts w:ascii="Times New Roman" w:hAnsi="Times New Roman"/>
          <w:b w:val="0"/>
        </w:rPr>
      </w:pPr>
      <w:r w:rsidRPr="00310033">
        <w:rPr>
          <w:rFonts w:ascii="Times New Roman" w:hAnsi="Times New Roman"/>
          <w:b w:val="0"/>
        </w:rPr>
        <w:t>Dr. Vivian Lyon</w:t>
      </w:r>
    </w:p>
    <w:p w14:paraId="70D7C257" w14:textId="0ACBD22C" w:rsidR="004747AE" w:rsidRPr="00310033" w:rsidRDefault="000965F7" w:rsidP="00030F73">
      <w:pPr>
        <w:pStyle w:val="Heading3"/>
        <w:shd w:val="clear" w:color="auto" w:fill="FFFFFF"/>
        <w:spacing w:line="480" w:lineRule="auto"/>
        <w:ind w:right="45"/>
        <w:jc w:val="center"/>
        <w:rPr>
          <w:rFonts w:ascii="Times New Roman" w:hAnsi="Times New Roman"/>
          <w:b w:val="0"/>
        </w:rPr>
      </w:pPr>
      <w:r w:rsidRPr="00310033">
        <w:rPr>
          <w:rFonts w:ascii="Times New Roman" w:hAnsi="Times New Roman"/>
          <w:b w:val="0"/>
        </w:rPr>
        <w:t xml:space="preserve">CS-305 </w:t>
      </w:r>
      <w:r w:rsidR="004747AE" w:rsidRPr="00310033">
        <w:rPr>
          <w:rFonts w:ascii="Times New Roman" w:hAnsi="Times New Roman"/>
          <w:b w:val="0"/>
        </w:rPr>
        <w:t xml:space="preserve">– </w:t>
      </w:r>
      <w:r w:rsidR="008579AB" w:rsidRPr="00310033">
        <w:rPr>
          <w:rFonts w:ascii="Times New Roman" w:hAnsi="Times New Roman"/>
          <w:b w:val="0"/>
        </w:rPr>
        <w:t>Software Security</w:t>
      </w:r>
    </w:p>
    <w:p w14:paraId="2047847C" w14:textId="614C8A05" w:rsidR="004747AE" w:rsidRPr="00310033" w:rsidRDefault="008579AB" w:rsidP="00030F73">
      <w:pPr>
        <w:spacing w:line="480" w:lineRule="auto"/>
        <w:jc w:val="center"/>
        <w:rPr>
          <w:rFonts w:ascii="Times New Roman" w:hAnsi="Times New Roman" w:cs="Times New Roman"/>
        </w:rPr>
      </w:pPr>
      <w:r w:rsidRPr="00310033">
        <w:rPr>
          <w:rFonts w:ascii="Times New Roman" w:hAnsi="Times New Roman" w:cs="Times New Roman"/>
        </w:rPr>
        <w:t>01/15/2023</w:t>
      </w:r>
    </w:p>
    <w:p w14:paraId="5057D0DC" w14:textId="77777777" w:rsidR="00D550B1" w:rsidRPr="00310033" w:rsidRDefault="00D550B1" w:rsidP="00030F73">
      <w:pPr>
        <w:spacing w:line="480" w:lineRule="auto"/>
        <w:jc w:val="center"/>
        <w:rPr>
          <w:rFonts w:ascii="Times New Roman" w:hAnsi="Times New Roman" w:cs="Times New Roman"/>
        </w:rPr>
      </w:pPr>
    </w:p>
    <w:p w14:paraId="5D3EA06A" w14:textId="469CD9CD" w:rsidR="004747AE" w:rsidRPr="00310033" w:rsidRDefault="004747AE" w:rsidP="00030F73">
      <w:pPr>
        <w:spacing w:line="480" w:lineRule="auto"/>
        <w:rPr>
          <w:rFonts w:ascii="Times New Roman" w:eastAsiaTheme="majorEastAsia" w:hAnsi="Times New Roman" w:cs="Times New Roman"/>
          <w:b/>
          <w:szCs w:val="24"/>
        </w:rPr>
      </w:pPr>
    </w:p>
    <w:p w14:paraId="0A5C5868" w14:textId="13B83379" w:rsidR="004747AE" w:rsidRPr="00310033" w:rsidRDefault="004747AE" w:rsidP="00030F73">
      <w:pPr>
        <w:spacing w:line="480" w:lineRule="auto"/>
        <w:rPr>
          <w:rFonts w:ascii="Times New Roman" w:eastAsiaTheme="majorEastAsia" w:hAnsi="Times New Roman" w:cs="Times New Roman"/>
          <w:b/>
          <w:szCs w:val="24"/>
        </w:rPr>
      </w:pPr>
    </w:p>
    <w:p w14:paraId="1C9B6A72" w14:textId="114F67D1" w:rsidR="004747AE" w:rsidRPr="00310033" w:rsidRDefault="004747AE" w:rsidP="00030F73">
      <w:pPr>
        <w:spacing w:line="480" w:lineRule="auto"/>
        <w:rPr>
          <w:rFonts w:ascii="Times New Roman" w:eastAsiaTheme="majorEastAsia" w:hAnsi="Times New Roman" w:cs="Times New Roman"/>
          <w:b/>
          <w:szCs w:val="24"/>
        </w:rPr>
      </w:pPr>
    </w:p>
    <w:p w14:paraId="630AA3A1" w14:textId="3224C6D8" w:rsidR="004747AE" w:rsidRPr="00310033" w:rsidRDefault="004747AE" w:rsidP="00030F73">
      <w:pPr>
        <w:spacing w:line="480" w:lineRule="auto"/>
        <w:rPr>
          <w:rFonts w:ascii="Times New Roman" w:eastAsiaTheme="majorEastAsia" w:hAnsi="Times New Roman" w:cs="Times New Roman"/>
          <w:b/>
          <w:szCs w:val="24"/>
        </w:rPr>
      </w:pPr>
    </w:p>
    <w:p w14:paraId="05B0E227" w14:textId="77777777" w:rsidR="00120514" w:rsidRPr="00310033" w:rsidRDefault="00120514" w:rsidP="00030F73">
      <w:pPr>
        <w:pStyle w:val="Heading1"/>
        <w:keepNext w:val="0"/>
        <w:keepLines w:val="0"/>
        <w:suppressAutoHyphens/>
        <w:spacing w:before="0" w:line="480" w:lineRule="auto"/>
        <w:contextualSpacing/>
        <w:jc w:val="center"/>
        <w:rPr>
          <w:rFonts w:ascii="Times New Roman" w:hAnsi="Times New Roman" w:cs="Times New Roman"/>
          <w:szCs w:val="24"/>
        </w:rPr>
      </w:pPr>
    </w:p>
    <w:p w14:paraId="5C79510C" w14:textId="77777777" w:rsidR="00120514" w:rsidRPr="00310033" w:rsidRDefault="00120514" w:rsidP="00030F73">
      <w:pPr>
        <w:pStyle w:val="Heading1"/>
        <w:keepNext w:val="0"/>
        <w:keepLines w:val="0"/>
        <w:suppressAutoHyphens/>
        <w:spacing w:before="0" w:line="480" w:lineRule="auto"/>
        <w:contextualSpacing/>
        <w:jc w:val="center"/>
        <w:rPr>
          <w:rFonts w:ascii="Times New Roman" w:hAnsi="Times New Roman" w:cs="Times New Roman"/>
          <w:szCs w:val="24"/>
        </w:rPr>
      </w:pPr>
    </w:p>
    <w:p w14:paraId="36DEDFC9" w14:textId="2B4F4F26" w:rsidR="00120514" w:rsidRPr="00310033" w:rsidRDefault="00120514" w:rsidP="00C0622E">
      <w:pPr>
        <w:pStyle w:val="Heading1"/>
        <w:keepNext w:val="0"/>
        <w:keepLines w:val="0"/>
        <w:suppressAutoHyphens/>
        <w:spacing w:before="0" w:line="480" w:lineRule="auto"/>
        <w:contextualSpacing/>
        <w:rPr>
          <w:rFonts w:ascii="Times New Roman" w:hAnsi="Times New Roman" w:cs="Times New Roman"/>
          <w:szCs w:val="24"/>
        </w:rPr>
      </w:pPr>
    </w:p>
    <w:p w14:paraId="0F34EA5F" w14:textId="352711B3" w:rsidR="00524132" w:rsidRPr="00310033" w:rsidRDefault="00853BA2" w:rsidP="00030F73">
      <w:pPr>
        <w:pStyle w:val="Heading1"/>
        <w:keepNext w:val="0"/>
        <w:keepLines w:val="0"/>
        <w:suppressAutoHyphens/>
        <w:spacing w:before="0" w:line="480" w:lineRule="auto"/>
        <w:contextualSpacing/>
        <w:jc w:val="center"/>
        <w:rPr>
          <w:rFonts w:ascii="Times New Roman" w:hAnsi="Times New Roman" w:cs="Times New Roman"/>
          <w:szCs w:val="24"/>
        </w:rPr>
      </w:pPr>
      <w:r w:rsidRPr="00310033">
        <w:rPr>
          <w:rFonts w:ascii="Times New Roman" w:hAnsi="Times New Roman" w:cs="Times New Roman"/>
          <w:szCs w:val="24"/>
        </w:rPr>
        <w:t xml:space="preserve">CS 305 Module Two </w:t>
      </w:r>
      <w:r w:rsidR="1E54E06A" w:rsidRPr="00310033">
        <w:rPr>
          <w:rFonts w:ascii="Times New Roman" w:hAnsi="Times New Roman" w:cs="Times New Roman"/>
          <w:szCs w:val="24"/>
        </w:rPr>
        <w:t>Written Assignment</w:t>
      </w:r>
      <w:r w:rsidR="56042137" w:rsidRPr="00310033">
        <w:rPr>
          <w:rFonts w:ascii="Times New Roman" w:hAnsi="Times New Roman" w:cs="Times New Roman"/>
          <w:szCs w:val="24"/>
        </w:rPr>
        <w:t xml:space="preserve"> Template</w:t>
      </w:r>
    </w:p>
    <w:p w14:paraId="67043B43" w14:textId="1150CB7B" w:rsidR="00A367B6" w:rsidRPr="00310033" w:rsidRDefault="00853BA2" w:rsidP="00030F73">
      <w:pPr>
        <w:pStyle w:val="Heading2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Cs w:val="24"/>
        </w:rPr>
      </w:pPr>
      <w:r w:rsidRPr="00310033">
        <w:rPr>
          <w:rFonts w:ascii="Times New Roman" w:eastAsiaTheme="minorHAnsi" w:hAnsi="Times New Roman" w:cs="Times New Roman"/>
          <w:szCs w:val="24"/>
        </w:rPr>
        <w:t>Areas of Securit</w:t>
      </w:r>
      <w:r w:rsidR="00E83406" w:rsidRPr="00310033">
        <w:rPr>
          <w:rFonts w:ascii="Times New Roman" w:eastAsiaTheme="minorHAnsi" w:hAnsi="Times New Roman" w:cs="Times New Roman"/>
          <w:szCs w:val="24"/>
        </w:rPr>
        <w:t>y</w:t>
      </w:r>
    </w:p>
    <w:p w14:paraId="679C18AC" w14:textId="7D9E2636" w:rsidR="008E3B01" w:rsidRPr="00310033" w:rsidRDefault="00FB24D3" w:rsidP="00030F73">
      <w:pPr>
        <w:suppressAutoHyphens/>
        <w:spacing w:after="0" w:line="480" w:lineRule="auto"/>
        <w:ind w:firstLine="360"/>
        <w:rPr>
          <w:rFonts w:ascii="Times New Roman" w:hAnsi="Times New Roman" w:cs="Times New Roman"/>
          <w:szCs w:val="24"/>
        </w:rPr>
      </w:pPr>
      <w:r w:rsidRPr="00310033">
        <w:rPr>
          <w:rFonts w:ascii="Times New Roman" w:hAnsi="Times New Roman" w:cs="Times New Roman"/>
          <w:szCs w:val="24"/>
        </w:rPr>
        <w:t xml:space="preserve">The application code-base </w:t>
      </w:r>
      <w:r w:rsidR="000A2652" w:rsidRPr="00310033">
        <w:rPr>
          <w:rFonts w:ascii="Times New Roman" w:hAnsi="Times New Roman" w:cs="Times New Roman"/>
          <w:szCs w:val="24"/>
        </w:rPr>
        <w:t xml:space="preserve">shows that </w:t>
      </w:r>
      <w:r w:rsidR="0065120B" w:rsidRPr="00310033">
        <w:rPr>
          <w:rFonts w:ascii="Times New Roman" w:hAnsi="Times New Roman" w:cs="Times New Roman"/>
          <w:szCs w:val="24"/>
        </w:rPr>
        <w:t>the application</w:t>
      </w:r>
      <w:r w:rsidR="000A2652" w:rsidRPr="00310033">
        <w:rPr>
          <w:rFonts w:ascii="Times New Roman" w:hAnsi="Times New Roman" w:cs="Times New Roman"/>
          <w:szCs w:val="24"/>
        </w:rPr>
        <w:t xml:space="preserve"> is utilizing </w:t>
      </w:r>
      <w:r w:rsidR="008D6A4D" w:rsidRPr="00310033">
        <w:rPr>
          <w:rFonts w:ascii="Times New Roman" w:hAnsi="Times New Roman" w:cs="Times New Roman"/>
          <w:szCs w:val="24"/>
        </w:rPr>
        <w:t xml:space="preserve">Spring </w:t>
      </w:r>
      <w:r w:rsidR="009A4919" w:rsidRPr="00310033">
        <w:rPr>
          <w:rFonts w:ascii="Times New Roman" w:hAnsi="Times New Roman" w:cs="Times New Roman"/>
          <w:szCs w:val="24"/>
        </w:rPr>
        <w:t xml:space="preserve">MVC </w:t>
      </w:r>
      <w:r w:rsidR="0065120B" w:rsidRPr="00310033">
        <w:rPr>
          <w:rFonts w:ascii="Times New Roman" w:hAnsi="Times New Roman" w:cs="Times New Roman"/>
          <w:szCs w:val="24"/>
        </w:rPr>
        <w:t xml:space="preserve">version 2.6.5 </w:t>
      </w:r>
      <w:r w:rsidR="009A4919" w:rsidRPr="00310033">
        <w:rPr>
          <w:rFonts w:ascii="Times New Roman" w:hAnsi="Times New Roman" w:cs="Times New Roman"/>
          <w:szCs w:val="24"/>
        </w:rPr>
        <w:t xml:space="preserve">in the Spring </w:t>
      </w:r>
      <w:r w:rsidR="008D6A4D" w:rsidRPr="00310033">
        <w:rPr>
          <w:rFonts w:ascii="Times New Roman" w:hAnsi="Times New Roman" w:cs="Times New Roman"/>
          <w:szCs w:val="24"/>
        </w:rPr>
        <w:t>framework</w:t>
      </w:r>
      <w:r w:rsidR="00B5418D" w:rsidRPr="00310033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="00B5418D" w:rsidRPr="00310033">
        <w:rPr>
          <w:rFonts w:ascii="Times New Roman" w:hAnsi="Times New Roman" w:cs="Times New Roman"/>
          <w:szCs w:val="24"/>
        </w:rPr>
        <w:t>SpE</w:t>
      </w:r>
      <w:r w:rsidR="000F6211" w:rsidRPr="00310033">
        <w:rPr>
          <w:rFonts w:ascii="Times New Roman" w:hAnsi="Times New Roman" w:cs="Times New Roman"/>
          <w:szCs w:val="24"/>
        </w:rPr>
        <w:t>L</w:t>
      </w:r>
      <w:proofErr w:type="spellEnd"/>
      <w:r w:rsidR="000F6211" w:rsidRPr="00310033">
        <w:rPr>
          <w:rFonts w:ascii="Times New Roman" w:hAnsi="Times New Roman" w:cs="Times New Roman"/>
          <w:szCs w:val="24"/>
        </w:rPr>
        <w:t xml:space="preserve"> (“Spring Expression Language”).</w:t>
      </w:r>
      <w:r w:rsidR="007660B5" w:rsidRPr="00310033">
        <w:rPr>
          <w:rFonts w:ascii="Times New Roman" w:hAnsi="Times New Roman" w:cs="Times New Roman"/>
          <w:szCs w:val="24"/>
        </w:rPr>
        <w:t xml:space="preserve"> </w:t>
      </w:r>
      <w:r w:rsidR="00F32B06" w:rsidRPr="00310033">
        <w:rPr>
          <w:rFonts w:ascii="Times New Roman" w:hAnsi="Times New Roman" w:cs="Times New Roman"/>
          <w:szCs w:val="24"/>
        </w:rPr>
        <w:t xml:space="preserve">The areas of security that </w:t>
      </w:r>
      <w:r w:rsidR="00F62714" w:rsidRPr="00310033">
        <w:rPr>
          <w:rFonts w:ascii="Times New Roman" w:hAnsi="Times New Roman" w:cs="Times New Roman"/>
          <w:szCs w:val="24"/>
        </w:rPr>
        <w:t xml:space="preserve">I feel </w:t>
      </w:r>
      <w:r w:rsidR="00F32B06" w:rsidRPr="00310033">
        <w:rPr>
          <w:rFonts w:ascii="Times New Roman" w:hAnsi="Times New Roman" w:cs="Times New Roman"/>
          <w:szCs w:val="24"/>
        </w:rPr>
        <w:t>are relevant to this application are Input Valid</w:t>
      </w:r>
      <w:r w:rsidR="00F02DF9" w:rsidRPr="00310033">
        <w:rPr>
          <w:rFonts w:ascii="Times New Roman" w:hAnsi="Times New Roman" w:cs="Times New Roman"/>
          <w:szCs w:val="24"/>
        </w:rPr>
        <w:t>ation, API</w:t>
      </w:r>
      <w:r w:rsidR="003D64AB" w:rsidRPr="00310033">
        <w:rPr>
          <w:rFonts w:ascii="Times New Roman" w:hAnsi="Times New Roman" w:cs="Times New Roman"/>
          <w:szCs w:val="24"/>
        </w:rPr>
        <w:t>s, and Code Error.</w:t>
      </w:r>
      <w:r w:rsidR="00D34986" w:rsidRPr="00310033">
        <w:rPr>
          <w:rFonts w:ascii="Times New Roman" w:hAnsi="Times New Roman" w:cs="Times New Roman"/>
          <w:szCs w:val="24"/>
        </w:rPr>
        <w:t xml:space="preserve"> </w:t>
      </w:r>
    </w:p>
    <w:p w14:paraId="03D8537A" w14:textId="1D59A0D4" w:rsidR="00E83406" w:rsidRPr="00310033" w:rsidRDefault="00DF333F" w:rsidP="00030F73">
      <w:pPr>
        <w:pStyle w:val="Heading2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Cs w:val="24"/>
        </w:rPr>
      </w:pPr>
      <w:r w:rsidRPr="00310033">
        <w:rPr>
          <w:rFonts w:ascii="Times New Roman" w:hAnsi="Times New Roman" w:cs="Times New Roman"/>
          <w:szCs w:val="24"/>
        </w:rPr>
        <w:t>Areas of Security Justification</w:t>
      </w:r>
    </w:p>
    <w:p w14:paraId="539B3745" w14:textId="6EF88BDC" w:rsidR="00377CA2" w:rsidRPr="00310033" w:rsidRDefault="007D75C3" w:rsidP="00030F73">
      <w:pPr>
        <w:suppressAutoHyphens/>
        <w:spacing w:after="0" w:line="480" w:lineRule="auto"/>
        <w:ind w:firstLine="360"/>
        <w:rPr>
          <w:rFonts w:ascii="Times New Roman" w:hAnsi="Times New Roman" w:cs="Times New Roman"/>
          <w:szCs w:val="24"/>
        </w:rPr>
      </w:pPr>
      <w:r w:rsidRPr="00310033">
        <w:rPr>
          <w:rFonts w:ascii="Times New Roman" w:hAnsi="Times New Roman" w:cs="Times New Roman"/>
          <w:szCs w:val="24"/>
        </w:rPr>
        <w:t xml:space="preserve">Input validation is crucial because you want to ensure that a client </w:t>
      </w:r>
      <w:r w:rsidR="00AC34EB" w:rsidRPr="00310033">
        <w:rPr>
          <w:rFonts w:ascii="Times New Roman" w:hAnsi="Times New Roman" w:cs="Times New Roman"/>
          <w:szCs w:val="24"/>
        </w:rPr>
        <w:t>cannot</w:t>
      </w:r>
      <w:r w:rsidRPr="00310033">
        <w:rPr>
          <w:rFonts w:ascii="Times New Roman" w:hAnsi="Times New Roman" w:cs="Times New Roman"/>
          <w:szCs w:val="24"/>
        </w:rPr>
        <w:t xml:space="preserve"> pass in nefarious code. Since the main goal of this project’s sprint is to implement an expressive command input function, having appropriate checks in place is a good way to protect your application from potentially devastating bugs. </w:t>
      </w:r>
      <w:r w:rsidR="009B22C3" w:rsidRPr="00310033">
        <w:rPr>
          <w:rFonts w:ascii="Times New Roman" w:hAnsi="Times New Roman" w:cs="Times New Roman"/>
          <w:szCs w:val="24"/>
        </w:rPr>
        <w:t xml:space="preserve">Such constraints can </w:t>
      </w:r>
      <w:r w:rsidR="008D6F61" w:rsidRPr="00310033">
        <w:rPr>
          <w:rFonts w:ascii="Times New Roman" w:hAnsi="Times New Roman" w:cs="Times New Roman"/>
          <w:szCs w:val="24"/>
        </w:rPr>
        <w:t xml:space="preserve">be used to check </w:t>
      </w:r>
      <w:r w:rsidR="00E625C8" w:rsidRPr="00310033">
        <w:rPr>
          <w:rFonts w:ascii="Times New Roman" w:hAnsi="Times New Roman" w:cs="Times New Roman"/>
          <w:szCs w:val="24"/>
        </w:rPr>
        <w:t xml:space="preserve">if </w:t>
      </w:r>
      <w:r w:rsidR="009C17CC" w:rsidRPr="00310033">
        <w:rPr>
          <w:rFonts w:ascii="Times New Roman" w:hAnsi="Times New Roman" w:cs="Times New Roman"/>
          <w:szCs w:val="24"/>
        </w:rPr>
        <w:t xml:space="preserve">the </w:t>
      </w:r>
      <w:r w:rsidR="00E625C8" w:rsidRPr="00310033">
        <w:rPr>
          <w:rFonts w:ascii="Times New Roman" w:hAnsi="Times New Roman" w:cs="Times New Roman"/>
          <w:szCs w:val="24"/>
        </w:rPr>
        <w:t xml:space="preserve">input </w:t>
      </w:r>
      <w:r w:rsidR="00351984" w:rsidRPr="00310033">
        <w:rPr>
          <w:rFonts w:ascii="Times New Roman" w:hAnsi="Times New Roman" w:cs="Times New Roman"/>
          <w:szCs w:val="24"/>
        </w:rPr>
        <w:t>allows</w:t>
      </w:r>
      <w:r w:rsidR="00E625C8" w:rsidRPr="00310033">
        <w:rPr>
          <w:rFonts w:ascii="Times New Roman" w:hAnsi="Times New Roman" w:cs="Times New Roman"/>
          <w:szCs w:val="24"/>
        </w:rPr>
        <w:t xml:space="preserve"> number</w:t>
      </w:r>
      <w:r w:rsidR="009C17CC" w:rsidRPr="00310033">
        <w:rPr>
          <w:rFonts w:ascii="Times New Roman" w:hAnsi="Times New Roman" w:cs="Times New Roman"/>
          <w:szCs w:val="24"/>
        </w:rPr>
        <w:t>s</w:t>
      </w:r>
      <w:r w:rsidR="00E625C8" w:rsidRPr="00310033">
        <w:rPr>
          <w:rFonts w:ascii="Times New Roman" w:hAnsi="Times New Roman" w:cs="Times New Roman"/>
          <w:szCs w:val="24"/>
        </w:rPr>
        <w:t xml:space="preserve"> or </w:t>
      </w:r>
      <w:r w:rsidR="009C17CC" w:rsidRPr="00310033">
        <w:rPr>
          <w:rFonts w:ascii="Times New Roman" w:hAnsi="Times New Roman" w:cs="Times New Roman"/>
          <w:szCs w:val="24"/>
        </w:rPr>
        <w:t xml:space="preserve">restrict </w:t>
      </w:r>
      <w:r w:rsidR="00330C33" w:rsidRPr="00310033">
        <w:rPr>
          <w:rFonts w:ascii="Times New Roman" w:hAnsi="Times New Roman" w:cs="Times New Roman"/>
          <w:szCs w:val="24"/>
        </w:rPr>
        <w:t>special</w:t>
      </w:r>
      <w:r w:rsidR="009C17CC" w:rsidRPr="00310033">
        <w:rPr>
          <w:rFonts w:ascii="Times New Roman" w:hAnsi="Times New Roman" w:cs="Times New Roman"/>
          <w:szCs w:val="24"/>
        </w:rPr>
        <w:t xml:space="preserve"> characters</w:t>
      </w:r>
      <w:r w:rsidR="008B65EA" w:rsidRPr="00310033">
        <w:rPr>
          <w:rFonts w:ascii="Times New Roman" w:hAnsi="Times New Roman" w:cs="Times New Roman"/>
          <w:szCs w:val="24"/>
        </w:rPr>
        <w:t>, words</w:t>
      </w:r>
      <w:r w:rsidR="00CF3087" w:rsidRPr="00310033">
        <w:rPr>
          <w:rFonts w:ascii="Times New Roman" w:hAnsi="Times New Roman" w:cs="Times New Roman"/>
          <w:szCs w:val="24"/>
        </w:rPr>
        <w:t>,</w:t>
      </w:r>
      <w:r w:rsidR="009C17CC" w:rsidRPr="00310033">
        <w:rPr>
          <w:rFonts w:ascii="Times New Roman" w:hAnsi="Times New Roman" w:cs="Times New Roman"/>
          <w:szCs w:val="24"/>
        </w:rPr>
        <w:t xml:space="preserve"> or </w:t>
      </w:r>
      <w:r w:rsidR="00CF3087" w:rsidRPr="00310033">
        <w:rPr>
          <w:rFonts w:ascii="Times New Roman" w:hAnsi="Times New Roman" w:cs="Times New Roman"/>
          <w:szCs w:val="24"/>
        </w:rPr>
        <w:t>perhaps remain</w:t>
      </w:r>
      <w:r w:rsidR="00381BA4" w:rsidRPr="00310033">
        <w:rPr>
          <w:rFonts w:ascii="Times New Roman" w:hAnsi="Times New Roman" w:cs="Times New Roman"/>
          <w:szCs w:val="24"/>
        </w:rPr>
        <w:t xml:space="preserve"> </w:t>
      </w:r>
      <w:r w:rsidR="00351984" w:rsidRPr="00310033">
        <w:rPr>
          <w:rFonts w:ascii="Times New Roman" w:hAnsi="Times New Roman" w:cs="Times New Roman"/>
          <w:szCs w:val="24"/>
        </w:rPr>
        <w:t xml:space="preserve">a certain </w:t>
      </w:r>
      <w:r w:rsidR="009C17CC" w:rsidRPr="00310033">
        <w:rPr>
          <w:rFonts w:ascii="Times New Roman" w:hAnsi="Times New Roman" w:cs="Times New Roman"/>
          <w:szCs w:val="24"/>
        </w:rPr>
        <w:t>length</w:t>
      </w:r>
      <w:r w:rsidR="00351984" w:rsidRPr="00310033">
        <w:rPr>
          <w:rFonts w:ascii="Times New Roman" w:hAnsi="Times New Roman" w:cs="Times New Roman"/>
          <w:szCs w:val="24"/>
        </w:rPr>
        <w:t xml:space="preserve">. </w:t>
      </w:r>
      <w:r w:rsidRPr="00310033">
        <w:rPr>
          <w:rFonts w:ascii="Times New Roman" w:hAnsi="Times New Roman" w:cs="Times New Roman"/>
          <w:szCs w:val="24"/>
        </w:rPr>
        <w:t xml:space="preserve">Securing APIs is important as with requesting data via HTTP </w:t>
      </w:r>
      <w:r w:rsidR="005F617E" w:rsidRPr="00310033">
        <w:rPr>
          <w:rFonts w:ascii="Times New Roman" w:hAnsi="Times New Roman" w:cs="Times New Roman"/>
          <w:szCs w:val="24"/>
        </w:rPr>
        <w:t>can be intercepted by a third-party.</w:t>
      </w:r>
      <w:r w:rsidR="006B2832" w:rsidRPr="00310033">
        <w:rPr>
          <w:rFonts w:ascii="Times New Roman" w:hAnsi="Times New Roman" w:cs="Times New Roman"/>
          <w:szCs w:val="24"/>
        </w:rPr>
        <w:t xml:space="preserve"> </w:t>
      </w:r>
      <w:r w:rsidR="007703FF" w:rsidRPr="00310033">
        <w:rPr>
          <w:rFonts w:ascii="Times New Roman" w:hAnsi="Times New Roman" w:cs="Times New Roman"/>
          <w:szCs w:val="24"/>
        </w:rPr>
        <w:t xml:space="preserve">Hackers can and will find a way to exploit the code structure through </w:t>
      </w:r>
      <w:r w:rsidR="00AD21A4" w:rsidRPr="00310033">
        <w:rPr>
          <w:rFonts w:ascii="Times New Roman" w:hAnsi="Times New Roman" w:cs="Times New Roman"/>
          <w:szCs w:val="24"/>
        </w:rPr>
        <w:t>an applications URL.</w:t>
      </w:r>
      <w:r w:rsidR="00D330FB" w:rsidRPr="00310033">
        <w:rPr>
          <w:rFonts w:ascii="Times New Roman" w:hAnsi="Times New Roman" w:cs="Times New Roman"/>
          <w:szCs w:val="24"/>
        </w:rPr>
        <w:t xml:space="preserve"> In addition, </w:t>
      </w:r>
      <w:r w:rsidR="00F21CF5" w:rsidRPr="00310033">
        <w:rPr>
          <w:rFonts w:ascii="Times New Roman" w:hAnsi="Times New Roman" w:cs="Times New Roman"/>
          <w:szCs w:val="24"/>
        </w:rPr>
        <w:t xml:space="preserve">the </w:t>
      </w:r>
      <w:r w:rsidR="00EF5332" w:rsidRPr="00310033">
        <w:rPr>
          <w:rFonts w:ascii="Times New Roman" w:hAnsi="Times New Roman" w:cs="Times New Roman"/>
          <w:szCs w:val="24"/>
        </w:rPr>
        <w:t>code base</w:t>
      </w:r>
      <w:r w:rsidR="00F21CF5" w:rsidRPr="00310033">
        <w:rPr>
          <w:rFonts w:ascii="Times New Roman" w:hAnsi="Times New Roman" w:cs="Times New Roman"/>
          <w:szCs w:val="24"/>
        </w:rPr>
        <w:t xml:space="preserve"> should also </w:t>
      </w:r>
      <w:r w:rsidR="0089221C" w:rsidRPr="00310033">
        <w:rPr>
          <w:rFonts w:ascii="Times New Roman" w:hAnsi="Times New Roman" w:cs="Times New Roman"/>
          <w:szCs w:val="24"/>
        </w:rPr>
        <w:t>have adequate error handling</w:t>
      </w:r>
      <w:r w:rsidR="00F66D36" w:rsidRPr="00310033">
        <w:rPr>
          <w:rFonts w:ascii="Times New Roman" w:hAnsi="Times New Roman" w:cs="Times New Roman"/>
          <w:szCs w:val="24"/>
        </w:rPr>
        <w:t xml:space="preserve"> and return </w:t>
      </w:r>
      <w:r w:rsidR="00C80C0D" w:rsidRPr="00310033">
        <w:rPr>
          <w:rFonts w:ascii="Times New Roman" w:hAnsi="Times New Roman" w:cs="Times New Roman"/>
          <w:szCs w:val="24"/>
        </w:rPr>
        <w:t>this to the</w:t>
      </w:r>
      <w:r w:rsidR="0089221C" w:rsidRPr="00310033">
        <w:rPr>
          <w:rFonts w:ascii="Times New Roman" w:hAnsi="Times New Roman" w:cs="Times New Roman"/>
          <w:szCs w:val="24"/>
        </w:rPr>
        <w:t xml:space="preserve"> user. </w:t>
      </w:r>
    </w:p>
    <w:p w14:paraId="65D5E5FE" w14:textId="561EB8AA" w:rsidR="00E83406" w:rsidRPr="00310033" w:rsidRDefault="00853BA2" w:rsidP="00030F73">
      <w:pPr>
        <w:pStyle w:val="Heading2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Cs w:val="24"/>
        </w:rPr>
      </w:pPr>
      <w:r w:rsidRPr="00310033">
        <w:rPr>
          <w:rFonts w:ascii="Times New Roman" w:hAnsi="Times New Roman" w:cs="Times New Roman"/>
          <w:szCs w:val="24"/>
        </w:rPr>
        <w:t>Code Review</w:t>
      </w:r>
      <w:r w:rsidR="00972D22" w:rsidRPr="00310033">
        <w:rPr>
          <w:rFonts w:ascii="Times New Roman" w:hAnsi="Times New Roman" w:cs="Times New Roman"/>
          <w:szCs w:val="24"/>
        </w:rPr>
        <w:t xml:space="preserve"> Summary</w:t>
      </w:r>
    </w:p>
    <w:p w14:paraId="739F24DA" w14:textId="673F70B7" w:rsidR="00375205" w:rsidRPr="00310033" w:rsidRDefault="001B73C7" w:rsidP="00030F73">
      <w:pPr>
        <w:spacing w:line="480" w:lineRule="auto"/>
        <w:ind w:firstLine="360"/>
        <w:rPr>
          <w:rFonts w:ascii="Times New Roman" w:hAnsi="Times New Roman" w:cs="Times New Roman"/>
        </w:rPr>
      </w:pPr>
      <w:r w:rsidRPr="00310033">
        <w:rPr>
          <w:rFonts w:ascii="Times New Roman" w:hAnsi="Times New Roman" w:cs="Times New Roman"/>
        </w:rPr>
        <w:t>In reviewing the provided code base, I can see that the Greetings</w:t>
      </w:r>
      <w:r w:rsidR="00207B01" w:rsidRPr="00310033">
        <w:rPr>
          <w:rFonts w:ascii="Times New Roman" w:hAnsi="Times New Roman" w:cs="Times New Roman"/>
        </w:rPr>
        <w:t xml:space="preserve">.java </w:t>
      </w:r>
      <w:r w:rsidR="003D4BB1" w:rsidRPr="00310033">
        <w:rPr>
          <w:rFonts w:ascii="Times New Roman" w:hAnsi="Times New Roman" w:cs="Times New Roman"/>
        </w:rPr>
        <w:t xml:space="preserve">file defines the class Greeting but I don’t see where the method is ever called. The Application.java file is the entry point </w:t>
      </w:r>
      <w:r w:rsidR="001132B2" w:rsidRPr="00310033">
        <w:rPr>
          <w:rFonts w:ascii="Times New Roman" w:hAnsi="Times New Roman" w:cs="Times New Roman"/>
        </w:rPr>
        <w:t>in</w:t>
      </w:r>
      <w:r w:rsidR="003D4BB1" w:rsidRPr="00310033">
        <w:rPr>
          <w:rFonts w:ascii="Times New Roman" w:hAnsi="Times New Roman" w:cs="Times New Roman"/>
        </w:rPr>
        <w:t xml:space="preserve">to the application and </w:t>
      </w:r>
      <w:r w:rsidR="00884441" w:rsidRPr="00310033">
        <w:rPr>
          <w:rFonts w:ascii="Times New Roman" w:hAnsi="Times New Roman" w:cs="Times New Roman"/>
        </w:rPr>
        <w:t xml:space="preserve">appears </w:t>
      </w:r>
      <w:r w:rsidR="003D4BB1" w:rsidRPr="00310033">
        <w:rPr>
          <w:rFonts w:ascii="Times New Roman" w:hAnsi="Times New Roman" w:cs="Times New Roman"/>
        </w:rPr>
        <w:t>to hard code the message</w:t>
      </w:r>
      <w:r w:rsidR="00884441" w:rsidRPr="00310033">
        <w:rPr>
          <w:rFonts w:ascii="Times New Roman" w:hAnsi="Times New Roman" w:cs="Times New Roman"/>
        </w:rPr>
        <w:t xml:space="preserve"> “Hello World”</w:t>
      </w:r>
      <w:r w:rsidR="003D4BB1" w:rsidRPr="00310033">
        <w:rPr>
          <w:rFonts w:ascii="Times New Roman" w:hAnsi="Times New Roman" w:cs="Times New Roman"/>
        </w:rPr>
        <w:t xml:space="preserve"> </w:t>
      </w:r>
      <w:r w:rsidR="00C7527B" w:rsidRPr="00310033">
        <w:rPr>
          <w:rFonts w:ascii="Times New Roman" w:hAnsi="Times New Roman" w:cs="Times New Roman"/>
        </w:rPr>
        <w:t>into the parser</w:t>
      </w:r>
      <w:r w:rsidR="00985976" w:rsidRPr="00310033">
        <w:rPr>
          <w:rFonts w:ascii="Times New Roman" w:hAnsi="Times New Roman" w:cs="Times New Roman"/>
        </w:rPr>
        <w:t>.</w:t>
      </w:r>
      <w:r w:rsidR="008D5684" w:rsidRPr="00310033">
        <w:rPr>
          <w:rFonts w:ascii="Times New Roman" w:hAnsi="Times New Roman" w:cs="Times New Roman"/>
        </w:rPr>
        <w:t xml:space="preserve"> </w:t>
      </w:r>
      <w:r w:rsidR="00E04207" w:rsidRPr="00310033">
        <w:rPr>
          <w:rFonts w:ascii="Times New Roman" w:hAnsi="Times New Roman" w:cs="Times New Roman"/>
        </w:rPr>
        <w:t>There is also no error validation</w:t>
      </w:r>
      <w:r w:rsidR="001E5ECA" w:rsidRPr="00310033">
        <w:rPr>
          <w:rFonts w:ascii="Times New Roman" w:hAnsi="Times New Roman" w:cs="Times New Roman"/>
        </w:rPr>
        <w:t xml:space="preserve"> being done in any of the files</w:t>
      </w:r>
      <w:r w:rsidR="001709E7" w:rsidRPr="00310033">
        <w:rPr>
          <w:rFonts w:ascii="Times New Roman" w:hAnsi="Times New Roman" w:cs="Times New Roman"/>
        </w:rPr>
        <w:t>.</w:t>
      </w:r>
      <w:r w:rsidR="001E5ECA" w:rsidRPr="00310033">
        <w:rPr>
          <w:rFonts w:ascii="Times New Roman" w:hAnsi="Times New Roman" w:cs="Times New Roman"/>
        </w:rPr>
        <w:t xml:space="preserve"> </w:t>
      </w:r>
      <w:r w:rsidR="001709E7" w:rsidRPr="00310033">
        <w:rPr>
          <w:rFonts w:ascii="Times New Roman" w:hAnsi="Times New Roman" w:cs="Times New Roman"/>
        </w:rPr>
        <w:t>A</w:t>
      </w:r>
      <w:r w:rsidR="00EA729D" w:rsidRPr="00310033">
        <w:rPr>
          <w:rFonts w:ascii="Times New Roman" w:hAnsi="Times New Roman" w:cs="Times New Roman"/>
        </w:rPr>
        <w:t>s you can</w:t>
      </w:r>
      <w:r w:rsidR="005D2C31" w:rsidRPr="00310033">
        <w:rPr>
          <w:rFonts w:ascii="Times New Roman" w:hAnsi="Times New Roman" w:cs="Times New Roman"/>
        </w:rPr>
        <w:t xml:space="preserve"> </w:t>
      </w:r>
      <w:r w:rsidR="00EA729D" w:rsidRPr="00310033">
        <w:rPr>
          <w:rFonts w:ascii="Times New Roman" w:hAnsi="Times New Roman" w:cs="Times New Roman"/>
        </w:rPr>
        <w:t>see</w:t>
      </w:r>
      <w:r w:rsidR="005D2C31" w:rsidRPr="00310033">
        <w:rPr>
          <w:rFonts w:ascii="Times New Roman" w:hAnsi="Times New Roman" w:cs="Times New Roman"/>
        </w:rPr>
        <w:t xml:space="preserve"> </w:t>
      </w:r>
      <w:r w:rsidR="00EA729D" w:rsidRPr="00310033">
        <w:rPr>
          <w:rFonts w:ascii="Times New Roman" w:hAnsi="Times New Roman" w:cs="Times New Roman"/>
        </w:rPr>
        <w:t xml:space="preserve">when hitting the </w:t>
      </w:r>
      <w:r w:rsidR="006749F2" w:rsidRPr="00310033">
        <w:rPr>
          <w:rFonts w:ascii="Times New Roman" w:hAnsi="Times New Roman" w:cs="Times New Roman"/>
        </w:rPr>
        <w:t>endpoint</w:t>
      </w:r>
      <w:r w:rsidR="00EA729D" w:rsidRPr="00310033">
        <w:rPr>
          <w:rFonts w:ascii="Times New Roman" w:hAnsi="Times New Roman" w:cs="Times New Roman"/>
        </w:rPr>
        <w:t xml:space="preserve"> “/greeting</w:t>
      </w:r>
      <w:r w:rsidR="005D2C31" w:rsidRPr="00310033">
        <w:rPr>
          <w:rFonts w:ascii="Times New Roman" w:hAnsi="Times New Roman" w:cs="Times New Roman"/>
        </w:rPr>
        <w:t xml:space="preserve">” </w:t>
      </w:r>
      <w:r w:rsidR="001709E7" w:rsidRPr="00310033">
        <w:rPr>
          <w:rFonts w:ascii="Times New Roman" w:hAnsi="Times New Roman" w:cs="Times New Roman"/>
        </w:rPr>
        <w:t>t</w:t>
      </w:r>
      <w:r w:rsidR="001E5ECA" w:rsidRPr="00310033">
        <w:rPr>
          <w:rFonts w:ascii="Times New Roman" w:hAnsi="Times New Roman" w:cs="Times New Roman"/>
        </w:rPr>
        <w:t xml:space="preserve">here </w:t>
      </w:r>
      <w:r w:rsidR="001709E7" w:rsidRPr="00310033">
        <w:rPr>
          <w:rFonts w:ascii="Times New Roman" w:hAnsi="Times New Roman" w:cs="Times New Roman"/>
        </w:rPr>
        <w:t>is a</w:t>
      </w:r>
      <w:r w:rsidR="001E5ECA" w:rsidRPr="00310033">
        <w:rPr>
          <w:rFonts w:ascii="Times New Roman" w:hAnsi="Times New Roman" w:cs="Times New Roman"/>
        </w:rPr>
        <w:t xml:space="preserve"> built</w:t>
      </w:r>
      <w:r w:rsidR="000A1F2A" w:rsidRPr="00310033">
        <w:rPr>
          <w:rFonts w:ascii="Times New Roman" w:hAnsi="Times New Roman" w:cs="Times New Roman"/>
        </w:rPr>
        <w:t>-</w:t>
      </w:r>
      <w:r w:rsidR="001E5ECA" w:rsidRPr="00310033">
        <w:rPr>
          <w:rFonts w:ascii="Times New Roman" w:hAnsi="Times New Roman" w:cs="Times New Roman"/>
        </w:rPr>
        <w:t xml:space="preserve">in fallback </w:t>
      </w:r>
      <w:r w:rsidR="00265A5F" w:rsidRPr="00310033">
        <w:rPr>
          <w:rFonts w:ascii="Times New Roman" w:hAnsi="Times New Roman" w:cs="Times New Roman"/>
        </w:rPr>
        <w:t xml:space="preserve">but nothing that is explicit to the </w:t>
      </w:r>
      <w:r w:rsidR="001709E7" w:rsidRPr="00310033">
        <w:rPr>
          <w:rFonts w:ascii="Times New Roman" w:hAnsi="Times New Roman" w:cs="Times New Roman"/>
        </w:rPr>
        <w:t xml:space="preserve">actual error. </w:t>
      </w:r>
      <w:r w:rsidR="00752C86" w:rsidRPr="00310033">
        <w:rPr>
          <w:rFonts w:ascii="Times New Roman" w:hAnsi="Times New Roman" w:cs="Times New Roman"/>
        </w:rPr>
        <w:t xml:space="preserve">I </w:t>
      </w:r>
      <w:r w:rsidR="006A4F14" w:rsidRPr="00310033">
        <w:rPr>
          <w:rFonts w:ascii="Times New Roman" w:hAnsi="Times New Roman" w:cs="Times New Roman"/>
        </w:rPr>
        <w:lastRenderedPageBreak/>
        <w:t xml:space="preserve">also </w:t>
      </w:r>
      <w:r w:rsidR="00752C86" w:rsidRPr="00310033">
        <w:rPr>
          <w:rFonts w:ascii="Times New Roman" w:hAnsi="Times New Roman" w:cs="Times New Roman"/>
        </w:rPr>
        <w:t xml:space="preserve">modified the default value in the GreetingsController.java file for </w:t>
      </w:r>
      <w:r w:rsidR="005029FD" w:rsidRPr="00310033">
        <w:rPr>
          <w:rFonts w:ascii="Times New Roman" w:hAnsi="Times New Roman" w:cs="Times New Roman"/>
        </w:rPr>
        <w:t xml:space="preserve">highlighting that </w:t>
      </w:r>
      <w:r w:rsidR="00DA702A" w:rsidRPr="00310033">
        <w:rPr>
          <w:rFonts w:ascii="Times New Roman" w:hAnsi="Times New Roman" w:cs="Times New Roman"/>
        </w:rPr>
        <w:t xml:space="preserve">the default </w:t>
      </w:r>
      <w:r w:rsidR="006A4F14" w:rsidRPr="00310033">
        <w:rPr>
          <w:rFonts w:ascii="Times New Roman" w:hAnsi="Times New Roman" w:cs="Times New Roman"/>
        </w:rPr>
        <w:t xml:space="preserve">value </w:t>
      </w:r>
      <w:r w:rsidR="00DA702A" w:rsidRPr="00310033">
        <w:rPr>
          <w:rFonts w:ascii="Times New Roman" w:hAnsi="Times New Roman" w:cs="Times New Roman"/>
        </w:rPr>
        <w:t>was provided to the client</w:t>
      </w:r>
      <w:r w:rsidR="006A4F14" w:rsidRPr="00310033">
        <w:rPr>
          <w:rFonts w:ascii="Times New Roman" w:hAnsi="Times New Roman" w:cs="Times New Roman"/>
        </w:rPr>
        <w:t xml:space="preserve"> just by going to the </w:t>
      </w:r>
      <w:r w:rsidR="00194A56" w:rsidRPr="00310033">
        <w:rPr>
          <w:rFonts w:ascii="Times New Roman" w:hAnsi="Times New Roman" w:cs="Times New Roman"/>
        </w:rPr>
        <w:t>endpoint</w:t>
      </w:r>
      <w:r w:rsidR="006A4F14" w:rsidRPr="00310033">
        <w:rPr>
          <w:rFonts w:ascii="Times New Roman" w:hAnsi="Times New Roman" w:cs="Times New Roman"/>
        </w:rPr>
        <w:t xml:space="preserve">. If this piece </w:t>
      </w:r>
      <w:r w:rsidR="0034790A" w:rsidRPr="00310033">
        <w:rPr>
          <w:rFonts w:ascii="Times New Roman" w:hAnsi="Times New Roman" w:cs="Times New Roman"/>
        </w:rPr>
        <w:t xml:space="preserve">of data </w:t>
      </w:r>
      <w:r w:rsidR="006A4F14" w:rsidRPr="00310033">
        <w:rPr>
          <w:rFonts w:ascii="Times New Roman" w:hAnsi="Times New Roman" w:cs="Times New Roman"/>
        </w:rPr>
        <w:t xml:space="preserve">proved </w:t>
      </w:r>
      <w:r w:rsidR="0034790A" w:rsidRPr="00310033">
        <w:rPr>
          <w:rFonts w:ascii="Times New Roman" w:hAnsi="Times New Roman" w:cs="Times New Roman"/>
        </w:rPr>
        <w:t xml:space="preserve">to be </w:t>
      </w:r>
      <w:r w:rsidR="006A4F14" w:rsidRPr="00310033">
        <w:rPr>
          <w:rFonts w:ascii="Times New Roman" w:hAnsi="Times New Roman" w:cs="Times New Roman"/>
        </w:rPr>
        <w:t>valuable to a</w:t>
      </w:r>
      <w:r w:rsidR="0034790A" w:rsidRPr="00310033">
        <w:rPr>
          <w:rFonts w:ascii="Times New Roman" w:hAnsi="Times New Roman" w:cs="Times New Roman"/>
        </w:rPr>
        <w:t xml:space="preserve"> hacker, he can exploit this. </w:t>
      </w:r>
    </w:p>
    <w:p w14:paraId="1773CC78" w14:textId="6B3FDCAF" w:rsidR="009D3713" w:rsidRPr="00310033" w:rsidRDefault="009D3713" w:rsidP="00030F73">
      <w:pPr>
        <w:spacing w:line="480" w:lineRule="auto"/>
        <w:rPr>
          <w:rFonts w:ascii="Times New Roman" w:hAnsi="Times New Roman" w:cs="Times New Roman"/>
        </w:rPr>
      </w:pPr>
      <w:r w:rsidRPr="00310033">
        <w:rPr>
          <w:rFonts w:ascii="Times New Roman" w:hAnsi="Times New Roman" w:cs="Times New Roman"/>
          <w:noProof/>
        </w:rPr>
        <w:drawing>
          <wp:inline distT="0" distB="0" distL="0" distR="0" wp14:anchorId="72E8AD44" wp14:editId="68442120">
            <wp:extent cx="5943600" cy="2486025"/>
            <wp:effectExtent l="114300" t="88900" r="114300" b="1174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020F87" w14:textId="485BC2E1" w:rsidR="00335332" w:rsidRPr="00310033" w:rsidRDefault="00335332" w:rsidP="00030F73">
      <w:pPr>
        <w:spacing w:line="480" w:lineRule="auto"/>
        <w:rPr>
          <w:rFonts w:ascii="Times New Roman" w:hAnsi="Times New Roman" w:cs="Times New Roman"/>
        </w:rPr>
      </w:pPr>
      <w:r w:rsidRPr="00310033">
        <w:rPr>
          <w:rFonts w:ascii="Times New Roman" w:hAnsi="Times New Roman" w:cs="Times New Roman"/>
        </w:rPr>
        <w:t xml:space="preserve">The “/number/{id}” </w:t>
      </w:r>
      <w:r w:rsidR="00194A56" w:rsidRPr="00310033">
        <w:rPr>
          <w:rFonts w:ascii="Times New Roman" w:hAnsi="Times New Roman" w:cs="Times New Roman"/>
        </w:rPr>
        <w:t>endpoint</w:t>
      </w:r>
      <w:r w:rsidRPr="00310033">
        <w:rPr>
          <w:rFonts w:ascii="Times New Roman" w:hAnsi="Times New Roman" w:cs="Times New Roman"/>
        </w:rPr>
        <w:t xml:space="preserve"> also reveal</w:t>
      </w:r>
      <w:r w:rsidR="0000778F" w:rsidRPr="00310033">
        <w:rPr>
          <w:rFonts w:ascii="Times New Roman" w:hAnsi="Times New Roman" w:cs="Times New Roman"/>
        </w:rPr>
        <w:t>s</w:t>
      </w:r>
      <w:r w:rsidRPr="00310033">
        <w:rPr>
          <w:rFonts w:ascii="Times New Roman" w:hAnsi="Times New Roman" w:cs="Times New Roman"/>
        </w:rPr>
        <w:t xml:space="preserve"> information about the </w:t>
      </w:r>
      <w:r w:rsidR="003D5C1E" w:rsidRPr="00310033">
        <w:rPr>
          <w:rFonts w:ascii="Times New Roman" w:hAnsi="Times New Roman" w:cs="Times New Roman"/>
        </w:rPr>
        <w:t xml:space="preserve">static array (See </w:t>
      </w:r>
      <w:r w:rsidR="001B5F65" w:rsidRPr="00310033">
        <w:rPr>
          <w:rFonts w:ascii="Times New Roman" w:hAnsi="Times New Roman" w:cs="Times New Roman"/>
        </w:rPr>
        <w:t>Below)</w:t>
      </w:r>
      <w:r w:rsidR="000D6473" w:rsidRPr="00310033">
        <w:rPr>
          <w:rFonts w:ascii="Times New Roman" w:hAnsi="Times New Roman" w:cs="Times New Roman"/>
        </w:rPr>
        <w:t>.</w:t>
      </w:r>
    </w:p>
    <w:p w14:paraId="5E730929" w14:textId="1684C36B" w:rsidR="000D6473" w:rsidRPr="00310033" w:rsidRDefault="000D6473" w:rsidP="00030F73">
      <w:pPr>
        <w:spacing w:line="480" w:lineRule="auto"/>
        <w:rPr>
          <w:rFonts w:ascii="Times New Roman" w:hAnsi="Times New Roman" w:cs="Times New Roman"/>
        </w:rPr>
      </w:pPr>
      <w:r w:rsidRPr="00310033">
        <w:rPr>
          <w:rFonts w:ascii="Times New Roman" w:hAnsi="Times New Roman" w:cs="Times New Roman"/>
          <w:noProof/>
        </w:rPr>
        <w:drawing>
          <wp:inline distT="0" distB="0" distL="0" distR="0" wp14:anchorId="177D760E" wp14:editId="62BE30AE">
            <wp:extent cx="5943600" cy="1253490"/>
            <wp:effectExtent l="114300" t="101600" r="114300" b="13081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95DB45" w14:textId="4267E131" w:rsidR="00A55E29" w:rsidRPr="00310033" w:rsidRDefault="007249D6" w:rsidP="00030F73">
      <w:pPr>
        <w:spacing w:line="480" w:lineRule="auto"/>
        <w:rPr>
          <w:rFonts w:ascii="Times New Roman" w:hAnsi="Times New Roman" w:cs="Times New Roman"/>
        </w:rPr>
      </w:pPr>
      <w:r w:rsidRPr="003100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43C685" wp14:editId="345B60B9">
            <wp:extent cx="5943600" cy="1400175"/>
            <wp:effectExtent l="114300" t="101600" r="114300" b="136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AF0A6" w14:textId="105848AC" w:rsidR="001B5F65" w:rsidRPr="00310033" w:rsidRDefault="00194A56" w:rsidP="00030F73">
      <w:pPr>
        <w:spacing w:line="480" w:lineRule="auto"/>
        <w:ind w:firstLine="720"/>
        <w:rPr>
          <w:rFonts w:ascii="Times New Roman" w:hAnsi="Times New Roman" w:cs="Times New Roman"/>
        </w:rPr>
      </w:pPr>
      <w:r w:rsidRPr="00310033">
        <w:rPr>
          <w:rFonts w:ascii="Times New Roman" w:hAnsi="Times New Roman" w:cs="Times New Roman"/>
        </w:rPr>
        <w:t>A</w:t>
      </w:r>
      <w:r w:rsidR="005E0301" w:rsidRPr="00310033">
        <w:rPr>
          <w:rFonts w:ascii="Times New Roman" w:hAnsi="Times New Roman" w:cs="Times New Roman"/>
        </w:rPr>
        <w:t>s you can see from the figure</w:t>
      </w:r>
      <w:r w:rsidR="00253F9B" w:rsidRPr="00310033">
        <w:rPr>
          <w:rFonts w:ascii="Times New Roman" w:hAnsi="Times New Roman" w:cs="Times New Roman"/>
        </w:rPr>
        <w:t>s</w:t>
      </w:r>
      <w:r w:rsidR="005E0301" w:rsidRPr="00310033">
        <w:rPr>
          <w:rFonts w:ascii="Times New Roman" w:hAnsi="Times New Roman" w:cs="Times New Roman"/>
        </w:rPr>
        <w:t xml:space="preserve"> above that </w:t>
      </w:r>
      <w:r w:rsidR="008117AA" w:rsidRPr="00310033">
        <w:rPr>
          <w:rFonts w:ascii="Times New Roman" w:hAnsi="Times New Roman" w:cs="Times New Roman"/>
        </w:rPr>
        <w:t xml:space="preserve">the “id” and </w:t>
      </w:r>
      <w:r w:rsidR="005E6B53" w:rsidRPr="00310033">
        <w:rPr>
          <w:rFonts w:ascii="Times New Roman" w:hAnsi="Times New Roman" w:cs="Times New Roman"/>
        </w:rPr>
        <w:t xml:space="preserve">the </w:t>
      </w:r>
      <w:r w:rsidR="00C524A4" w:rsidRPr="00310033">
        <w:rPr>
          <w:rFonts w:ascii="Times New Roman" w:hAnsi="Times New Roman" w:cs="Times New Roman"/>
        </w:rPr>
        <w:t>“element” of the array was exposed by going to the endpoint “</w:t>
      </w:r>
      <w:r w:rsidR="00253F9B" w:rsidRPr="00310033">
        <w:rPr>
          <w:rFonts w:ascii="Times New Roman" w:hAnsi="Times New Roman" w:cs="Times New Roman"/>
        </w:rPr>
        <w:t>/</w:t>
      </w:r>
      <w:r w:rsidR="00C524A4" w:rsidRPr="00310033">
        <w:rPr>
          <w:rFonts w:ascii="Times New Roman" w:hAnsi="Times New Roman" w:cs="Times New Roman"/>
        </w:rPr>
        <w:t xml:space="preserve">number” and entering in an arbitrary number </w:t>
      </w:r>
      <w:r w:rsidR="007249D6" w:rsidRPr="00310033">
        <w:rPr>
          <w:rFonts w:ascii="Times New Roman" w:hAnsi="Times New Roman" w:cs="Times New Roman"/>
        </w:rPr>
        <w:t xml:space="preserve">that represents the index of the array. </w:t>
      </w:r>
    </w:p>
    <w:p w14:paraId="0A7F5FDD" w14:textId="52C70AE8" w:rsidR="00A6155F" w:rsidRPr="00310033" w:rsidRDefault="00A6155F" w:rsidP="00030F73">
      <w:pPr>
        <w:spacing w:line="480" w:lineRule="auto"/>
        <w:ind w:firstLine="720"/>
        <w:rPr>
          <w:rFonts w:ascii="Times New Roman" w:hAnsi="Times New Roman" w:cs="Times New Roman"/>
        </w:rPr>
      </w:pPr>
      <w:r w:rsidRPr="00310033">
        <w:rPr>
          <w:rFonts w:ascii="Times New Roman" w:hAnsi="Times New Roman" w:cs="Times New Roman"/>
        </w:rPr>
        <w:t>The below figure</w:t>
      </w:r>
      <w:r w:rsidR="00264F78" w:rsidRPr="00310033">
        <w:rPr>
          <w:rFonts w:ascii="Times New Roman" w:hAnsi="Times New Roman" w:cs="Times New Roman"/>
        </w:rPr>
        <w:t xml:space="preserve"> is a fallback error when the </w:t>
      </w:r>
      <w:r w:rsidR="00FA00BE" w:rsidRPr="00310033">
        <w:rPr>
          <w:rFonts w:ascii="Times New Roman" w:hAnsi="Times New Roman" w:cs="Times New Roman"/>
        </w:rPr>
        <w:t xml:space="preserve">input is “7” because the array </w:t>
      </w:r>
      <w:r w:rsidR="006E100C" w:rsidRPr="00310033">
        <w:rPr>
          <w:rFonts w:ascii="Times New Roman" w:hAnsi="Times New Roman" w:cs="Times New Roman"/>
        </w:rPr>
        <w:t xml:space="preserve">is out </w:t>
      </w:r>
      <w:r w:rsidR="00D92D87" w:rsidRPr="00310033">
        <w:rPr>
          <w:rFonts w:ascii="Times New Roman" w:hAnsi="Times New Roman" w:cs="Times New Roman"/>
        </w:rPr>
        <w:t>of bounds. The index starts at 0 and ends at 6</w:t>
      </w:r>
      <w:r w:rsidR="00724B4E" w:rsidRPr="00310033">
        <w:rPr>
          <w:rFonts w:ascii="Times New Roman" w:hAnsi="Times New Roman" w:cs="Times New Roman"/>
        </w:rPr>
        <w:t>, therefore,</w:t>
      </w:r>
      <w:r w:rsidR="006E11B0" w:rsidRPr="00310033">
        <w:rPr>
          <w:rFonts w:ascii="Times New Roman" w:hAnsi="Times New Roman" w:cs="Times New Roman"/>
        </w:rPr>
        <w:t xml:space="preserve"> </w:t>
      </w:r>
      <w:r w:rsidR="006F0B76" w:rsidRPr="00310033">
        <w:rPr>
          <w:rFonts w:ascii="Times New Roman" w:hAnsi="Times New Roman" w:cs="Times New Roman"/>
        </w:rPr>
        <w:t>determining the array’s length</w:t>
      </w:r>
      <w:r w:rsidR="00724B4E" w:rsidRPr="00310033">
        <w:rPr>
          <w:rFonts w:ascii="Times New Roman" w:hAnsi="Times New Roman" w:cs="Times New Roman"/>
        </w:rPr>
        <w:t>.</w:t>
      </w:r>
    </w:p>
    <w:p w14:paraId="61DDD6C2" w14:textId="1654DC5D" w:rsidR="007249D6" w:rsidRPr="00310033" w:rsidRDefault="00A6155F" w:rsidP="00030F73">
      <w:pPr>
        <w:spacing w:line="480" w:lineRule="auto"/>
        <w:rPr>
          <w:rFonts w:ascii="Times New Roman" w:hAnsi="Times New Roman" w:cs="Times New Roman"/>
        </w:rPr>
      </w:pPr>
      <w:r w:rsidRPr="00310033">
        <w:rPr>
          <w:rFonts w:ascii="Times New Roman" w:hAnsi="Times New Roman" w:cs="Times New Roman"/>
          <w:noProof/>
        </w:rPr>
        <w:drawing>
          <wp:inline distT="0" distB="0" distL="0" distR="0" wp14:anchorId="5F14C1EA" wp14:editId="192A22FA">
            <wp:extent cx="5943600" cy="2369820"/>
            <wp:effectExtent l="76200" t="50800" r="76200" b="9398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4D8A83" w14:textId="77777777" w:rsidR="002400F2" w:rsidRPr="00310033" w:rsidRDefault="002400F2" w:rsidP="00030F73">
      <w:pPr>
        <w:spacing w:line="480" w:lineRule="auto"/>
        <w:ind w:firstLine="360"/>
        <w:rPr>
          <w:rFonts w:ascii="Times New Roman" w:hAnsi="Times New Roman" w:cs="Times New Roman"/>
        </w:rPr>
      </w:pPr>
    </w:p>
    <w:p w14:paraId="766177E8" w14:textId="77777777" w:rsidR="002400F2" w:rsidRPr="00310033" w:rsidRDefault="002400F2" w:rsidP="00030F73">
      <w:pPr>
        <w:spacing w:line="480" w:lineRule="auto"/>
        <w:rPr>
          <w:rFonts w:ascii="Times New Roman" w:hAnsi="Times New Roman" w:cs="Times New Roman"/>
        </w:rPr>
      </w:pPr>
      <w:r w:rsidRPr="00310033">
        <w:rPr>
          <w:rFonts w:ascii="Times New Roman" w:hAnsi="Times New Roman" w:cs="Times New Roman"/>
        </w:rPr>
        <w:br w:type="page"/>
      </w:r>
    </w:p>
    <w:p w14:paraId="50969122" w14:textId="2DE534B7" w:rsidR="008263EF" w:rsidRPr="00310033" w:rsidRDefault="008263EF" w:rsidP="00030F73">
      <w:pPr>
        <w:spacing w:line="480" w:lineRule="auto"/>
        <w:ind w:firstLine="360"/>
        <w:rPr>
          <w:rFonts w:ascii="Times New Roman" w:hAnsi="Times New Roman" w:cs="Times New Roman"/>
        </w:rPr>
      </w:pPr>
      <w:r w:rsidRPr="00310033">
        <w:rPr>
          <w:rFonts w:ascii="Times New Roman" w:hAnsi="Times New Roman" w:cs="Times New Roman"/>
        </w:rPr>
        <w:lastRenderedPageBreak/>
        <w:t xml:space="preserve">In the pom.xml file, I noticed the version of </w:t>
      </w:r>
      <w:r w:rsidR="004E0F04" w:rsidRPr="00310033">
        <w:rPr>
          <w:rFonts w:ascii="Times New Roman" w:hAnsi="Times New Roman" w:cs="Times New Roman"/>
        </w:rPr>
        <w:t>Spring being implemented is 2.6.5. There could be an issue with</w:t>
      </w:r>
      <w:r w:rsidR="000D5F7E" w:rsidRPr="00310033">
        <w:rPr>
          <w:rFonts w:ascii="Times New Roman" w:hAnsi="Times New Roman" w:cs="Times New Roman"/>
        </w:rPr>
        <w:t xml:space="preserve"> making this application RESTful as there was no support for REST prior to version 3.0</w:t>
      </w:r>
      <w:r w:rsidR="006E5DFF" w:rsidRPr="00310033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904536726"/>
          <w:citation/>
        </w:sdtPr>
        <w:sdtContent>
          <w:r w:rsidR="00BB1A23" w:rsidRPr="00310033">
            <w:rPr>
              <w:rFonts w:ascii="Times New Roman" w:hAnsi="Times New Roman" w:cs="Times New Roman"/>
            </w:rPr>
            <w:fldChar w:fldCharType="begin"/>
          </w:r>
          <w:r w:rsidR="00BB1A23" w:rsidRPr="00310033">
            <w:rPr>
              <w:rFonts w:ascii="Times New Roman" w:hAnsi="Times New Roman" w:cs="Times New Roman"/>
            </w:rPr>
            <w:instrText xml:space="preserve"> CITATION Man18 \l 1033 </w:instrText>
          </w:r>
          <w:r w:rsidR="00BB1A23" w:rsidRPr="00310033">
            <w:rPr>
              <w:rFonts w:ascii="Times New Roman" w:hAnsi="Times New Roman" w:cs="Times New Roman"/>
            </w:rPr>
            <w:fldChar w:fldCharType="separate"/>
          </w:r>
          <w:r w:rsidR="00310033" w:rsidRPr="00310033">
            <w:rPr>
              <w:rFonts w:ascii="Times New Roman" w:hAnsi="Times New Roman" w:cs="Times New Roman"/>
              <w:noProof/>
            </w:rPr>
            <w:t>(Debnath, 2018)</w:t>
          </w:r>
          <w:r w:rsidR="00BB1A23" w:rsidRPr="00310033">
            <w:rPr>
              <w:rFonts w:ascii="Times New Roman" w:hAnsi="Times New Roman" w:cs="Times New Roman"/>
            </w:rPr>
            <w:fldChar w:fldCharType="end"/>
          </w:r>
        </w:sdtContent>
      </w:sdt>
      <w:r w:rsidR="003D6D18" w:rsidRPr="00310033">
        <w:rPr>
          <w:rFonts w:ascii="Times New Roman" w:hAnsi="Times New Roman" w:cs="Times New Roman"/>
        </w:rPr>
        <w:t>.</w:t>
      </w:r>
    </w:p>
    <w:p w14:paraId="260E7C5F" w14:textId="09C5AF2B" w:rsidR="00E83406" w:rsidRPr="00310033" w:rsidRDefault="00853BA2" w:rsidP="00030F73">
      <w:pPr>
        <w:pStyle w:val="Heading2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Cs w:val="24"/>
        </w:rPr>
      </w:pPr>
      <w:r w:rsidRPr="00310033">
        <w:rPr>
          <w:rFonts w:ascii="Times New Roman" w:hAnsi="Times New Roman" w:cs="Times New Roman"/>
          <w:szCs w:val="24"/>
        </w:rPr>
        <w:t>Mitigation Plan</w:t>
      </w:r>
    </w:p>
    <w:p w14:paraId="7E513D33" w14:textId="7A76311D" w:rsidR="00DD23EE" w:rsidRPr="00310033" w:rsidRDefault="00BC1A72" w:rsidP="00030F73">
      <w:pPr>
        <w:suppressAutoHyphens/>
        <w:spacing w:after="0" w:line="480" w:lineRule="auto"/>
        <w:ind w:left="360"/>
        <w:rPr>
          <w:rFonts w:ascii="Times New Roman" w:hAnsi="Times New Roman" w:cs="Times New Roman"/>
          <w:szCs w:val="24"/>
        </w:rPr>
      </w:pPr>
      <w:r w:rsidRPr="00310033">
        <w:rPr>
          <w:rFonts w:ascii="Times New Roman" w:hAnsi="Times New Roman" w:cs="Times New Roman"/>
          <w:szCs w:val="24"/>
        </w:rPr>
        <w:tab/>
        <w:t>To</w:t>
      </w:r>
      <w:r w:rsidR="003D6D18" w:rsidRPr="00310033">
        <w:rPr>
          <w:rFonts w:ascii="Times New Roman" w:hAnsi="Times New Roman" w:cs="Times New Roman"/>
          <w:szCs w:val="24"/>
        </w:rPr>
        <w:t xml:space="preserve"> mitigate some of these vulnerabilities, </w:t>
      </w:r>
      <w:r w:rsidR="00B343CC" w:rsidRPr="00310033">
        <w:rPr>
          <w:rFonts w:ascii="Times New Roman" w:hAnsi="Times New Roman" w:cs="Times New Roman"/>
          <w:szCs w:val="24"/>
        </w:rPr>
        <w:t>I would focus on input validation</w:t>
      </w:r>
      <w:r w:rsidR="00F33B97" w:rsidRPr="00310033">
        <w:rPr>
          <w:rFonts w:ascii="Times New Roman" w:hAnsi="Times New Roman" w:cs="Times New Roman"/>
          <w:szCs w:val="24"/>
        </w:rPr>
        <w:t xml:space="preserve">. </w:t>
      </w:r>
      <w:r w:rsidR="00A11BC1" w:rsidRPr="00310033">
        <w:rPr>
          <w:rFonts w:ascii="Times New Roman" w:hAnsi="Times New Roman" w:cs="Times New Roman"/>
          <w:szCs w:val="24"/>
        </w:rPr>
        <w:t xml:space="preserve">Validating input ensures that no client can introduce potentially harmful </w:t>
      </w:r>
      <w:r w:rsidR="009E46F0" w:rsidRPr="00310033">
        <w:rPr>
          <w:rFonts w:ascii="Times New Roman" w:hAnsi="Times New Roman" w:cs="Times New Roman"/>
          <w:szCs w:val="24"/>
        </w:rPr>
        <w:t xml:space="preserve">code. </w:t>
      </w:r>
      <w:r w:rsidR="00FE7B28" w:rsidRPr="00310033">
        <w:rPr>
          <w:rFonts w:ascii="Times New Roman" w:hAnsi="Times New Roman" w:cs="Times New Roman"/>
          <w:szCs w:val="24"/>
        </w:rPr>
        <w:t xml:space="preserve">Depending on the complexity of the application, I would also revisit </w:t>
      </w:r>
      <w:r w:rsidR="008967DF" w:rsidRPr="00310033">
        <w:rPr>
          <w:rFonts w:ascii="Times New Roman" w:hAnsi="Times New Roman" w:cs="Times New Roman"/>
          <w:szCs w:val="24"/>
        </w:rPr>
        <w:t>access controls and whether they should be role-based or attribute-based</w:t>
      </w:r>
      <w:r w:rsidR="00DF4EAC" w:rsidRPr="00310033">
        <w:rPr>
          <w:rFonts w:ascii="Times New Roman" w:hAnsi="Times New Roman" w:cs="Times New Roman"/>
          <w:szCs w:val="24"/>
        </w:rPr>
        <w:t xml:space="preserve">. </w:t>
      </w:r>
      <w:r w:rsidR="003B0E16" w:rsidRPr="00310033">
        <w:rPr>
          <w:rFonts w:ascii="Times New Roman" w:hAnsi="Times New Roman" w:cs="Times New Roman"/>
          <w:szCs w:val="24"/>
        </w:rPr>
        <w:t xml:space="preserve">For smaller applications, it might make sense to implement a role-based access control so that only users with those assigned roles can access the </w:t>
      </w:r>
      <w:r w:rsidR="001F63E3" w:rsidRPr="00310033">
        <w:rPr>
          <w:rFonts w:ascii="Times New Roman" w:hAnsi="Times New Roman" w:cs="Times New Roman"/>
          <w:szCs w:val="24"/>
        </w:rPr>
        <w:t>requested page(s)</w:t>
      </w:r>
      <w:sdt>
        <w:sdtPr>
          <w:rPr>
            <w:rFonts w:ascii="Times New Roman" w:hAnsi="Times New Roman" w:cs="Times New Roman"/>
            <w:szCs w:val="24"/>
          </w:rPr>
          <w:id w:val="-1647889980"/>
          <w:citation/>
        </w:sdtPr>
        <w:sdtContent>
          <w:r w:rsidR="005703B7" w:rsidRPr="00310033">
            <w:rPr>
              <w:rFonts w:ascii="Times New Roman" w:hAnsi="Times New Roman" w:cs="Times New Roman"/>
              <w:szCs w:val="24"/>
            </w:rPr>
            <w:fldChar w:fldCharType="begin"/>
          </w:r>
          <w:r w:rsidR="005703B7" w:rsidRPr="00310033">
            <w:rPr>
              <w:rFonts w:ascii="Times New Roman" w:hAnsi="Times New Roman" w:cs="Times New Roman"/>
              <w:szCs w:val="24"/>
            </w:rPr>
            <w:instrText xml:space="preserve"> CITATION Jim14 \l 1033 </w:instrText>
          </w:r>
          <w:r w:rsidR="005703B7" w:rsidRPr="00310033">
            <w:rPr>
              <w:rFonts w:ascii="Times New Roman" w:hAnsi="Times New Roman" w:cs="Times New Roman"/>
              <w:szCs w:val="24"/>
            </w:rPr>
            <w:fldChar w:fldCharType="separate"/>
          </w:r>
          <w:r w:rsidR="00310033" w:rsidRPr="00310033">
            <w:rPr>
              <w:rFonts w:ascii="Times New Roman" w:hAnsi="Times New Roman" w:cs="Times New Roman"/>
              <w:noProof/>
              <w:szCs w:val="24"/>
            </w:rPr>
            <w:t xml:space="preserve"> (Jim Manico, 2014)</w:t>
          </w:r>
          <w:r w:rsidR="005703B7" w:rsidRPr="00310033">
            <w:rPr>
              <w:rFonts w:ascii="Times New Roman" w:hAnsi="Times New Roman" w:cs="Times New Roman"/>
              <w:szCs w:val="24"/>
            </w:rPr>
            <w:fldChar w:fldCharType="end"/>
          </w:r>
        </w:sdtContent>
      </w:sdt>
      <w:r w:rsidR="001F63E3" w:rsidRPr="00310033">
        <w:rPr>
          <w:rFonts w:ascii="Times New Roman" w:hAnsi="Times New Roman" w:cs="Times New Roman"/>
          <w:szCs w:val="24"/>
        </w:rPr>
        <w:t xml:space="preserve">. </w:t>
      </w:r>
      <w:r w:rsidR="007F3CD6" w:rsidRPr="00310033">
        <w:rPr>
          <w:rFonts w:ascii="Times New Roman" w:hAnsi="Times New Roman" w:cs="Times New Roman"/>
          <w:szCs w:val="24"/>
        </w:rPr>
        <w:t xml:space="preserve">Finally, I would run a dependency check and </w:t>
      </w:r>
      <w:r w:rsidR="005D71C7" w:rsidRPr="00310033">
        <w:rPr>
          <w:rFonts w:ascii="Times New Roman" w:hAnsi="Times New Roman" w:cs="Times New Roman"/>
          <w:szCs w:val="24"/>
        </w:rPr>
        <w:t>see if there might be any dependencies that are out</w:t>
      </w:r>
      <w:r w:rsidR="00182A0F" w:rsidRPr="00310033">
        <w:rPr>
          <w:rFonts w:ascii="Times New Roman" w:hAnsi="Times New Roman" w:cs="Times New Roman"/>
          <w:szCs w:val="24"/>
        </w:rPr>
        <w:t>-</w:t>
      </w:r>
      <w:r w:rsidR="005D71C7" w:rsidRPr="00310033">
        <w:rPr>
          <w:rFonts w:ascii="Times New Roman" w:hAnsi="Times New Roman" w:cs="Times New Roman"/>
          <w:szCs w:val="24"/>
        </w:rPr>
        <w:t>of</w:t>
      </w:r>
      <w:r w:rsidR="00182A0F" w:rsidRPr="00310033">
        <w:rPr>
          <w:rFonts w:ascii="Times New Roman" w:hAnsi="Times New Roman" w:cs="Times New Roman"/>
          <w:szCs w:val="24"/>
        </w:rPr>
        <w:t>-</w:t>
      </w:r>
      <w:r w:rsidR="005D71C7" w:rsidRPr="00310033">
        <w:rPr>
          <w:rFonts w:ascii="Times New Roman" w:hAnsi="Times New Roman" w:cs="Times New Roman"/>
          <w:szCs w:val="24"/>
        </w:rPr>
        <w:t>date</w:t>
      </w:r>
      <w:r w:rsidR="00E660D1">
        <w:rPr>
          <w:rFonts w:ascii="Times New Roman" w:hAnsi="Times New Roman" w:cs="Times New Roman"/>
          <w:szCs w:val="24"/>
        </w:rPr>
        <w:t xml:space="preserve"> </w:t>
      </w:r>
      <w:sdt>
        <w:sdtPr>
          <w:rPr>
            <w:rFonts w:ascii="Times New Roman" w:hAnsi="Times New Roman" w:cs="Times New Roman"/>
            <w:szCs w:val="24"/>
          </w:rPr>
          <w:id w:val="503251927"/>
          <w:citation/>
        </w:sdtPr>
        <w:sdtContent>
          <w:r w:rsidR="00E660D1">
            <w:rPr>
              <w:rFonts w:ascii="Times New Roman" w:hAnsi="Times New Roman" w:cs="Times New Roman"/>
              <w:szCs w:val="24"/>
            </w:rPr>
            <w:fldChar w:fldCharType="begin"/>
          </w:r>
          <w:r w:rsidR="00E660D1">
            <w:rPr>
              <w:rFonts w:ascii="Times New Roman" w:hAnsi="Times New Roman" w:cs="Times New Roman"/>
              <w:szCs w:val="24"/>
            </w:rPr>
            <w:instrText xml:space="preserve"> CITATION Spr23 \l 1033 </w:instrText>
          </w:r>
          <w:r w:rsidR="00E660D1">
            <w:rPr>
              <w:rFonts w:ascii="Times New Roman" w:hAnsi="Times New Roman" w:cs="Times New Roman"/>
              <w:szCs w:val="24"/>
            </w:rPr>
            <w:fldChar w:fldCharType="separate"/>
          </w:r>
          <w:r w:rsidR="00E660D1" w:rsidRPr="00E660D1">
            <w:rPr>
              <w:rFonts w:ascii="Times New Roman" w:hAnsi="Times New Roman" w:cs="Times New Roman"/>
              <w:noProof/>
              <w:szCs w:val="24"/>
            </w:rPr>
            <w:t>(Spring Boot Maven Plugin, 2023)</w:t>
          </w:r>
          <w:r w:rsidR="00E660D1">
            <w:rPr>
              <w:rFonts w:ascii="Times New Roman" w:hAnsi="Times New Roman" w:cs="Times New Roman"/>
              <w:szCs w:val="24"/>
            </w:rPr>
            <w:fldChar w:fldCharType="end"/>
          </w:r>
        </w:sdtContent>
      </w:sdt>
      <w:r w:rsidR="005D71C7" w:rsidRPr="00310033">
        <w:rPr>
          <w:rFonts w:ascii="Times New Roman" w:hAnsi="Times New Roman" w:cs="Times New Roman"/>
          <w:szCs w:val="24"/>
        </w:rPr>
        <w:t>. As mentioned earlier, upgrading Spring to 3.0 might provide some additional features and support such as REST</w:t>
      </w:r>
      <w:r w:rsidR="00FC77D7" w:rsidRPr="00310033">
        <w:rPr>
          <w:rFonts w:ascii="Times New Roman" w:hAnsi="Times New Roman" w:cs="Times New Roman"/>
          <w:szCs w:val="24"/>
        </w:rPr>
        <w:t xml:space="preserve"> architectural support. </w:t>
      </w:r>
      <w:r w:rsidR="00CE078F" w:rsidRPr="00310033">
        <w:rPr>
          <w:rFonts w:ascii="Times New Roman" w:hAnsi="Times New Roman" w:cs="Times New Roman"/>
          <w:szCs w:val="24"/>
        </w:rPr>
        <w:t xml:space="preserve"> </w:t>
      </w:r>
    </w:p>
    <w:p w14:paraId="424F313E" w14:textId="7320DD34" w:rsidR="002400F2" w:rsidRPr="00310033" w:rsidRDefault="002400F2" w:rsidP="00030F73">
      <w:pPr>
        <w:spacing w:line="480" w:lineRule="auto"/>
        <w:rPr>
          <w:rFonts w:ascii="Times New Roman" w:hAnsi="Times New Roman" w:cs="Times New Roman"/>
          <w:szCs w:val="24"/>
        </w:rPr>
      </w:pPr>
      <w:r w:rsidRPr="00310033">
        <w:rPr>
          <w:rFonts w:ascii="Times New Roman" w:hAnsi="Times New Roman" w:cs="Times New Roman"/>
          <w:szCs w:val="24"/>
        </w:rPr>
        <w:br w:type="page"/>
      </w:r>
    </w:p>
    <w:sdt>
      <w:sdtPr>
        <w:rPr>
          <w:rFonts w:ascii="Times New Roman" w:hAnsi="Times New Roman" w:cs="Times New Roman"/>
        </w:rPr>
        <w:id w:val="1451354988"/>
        <w:docPartObj>
          <w:docPartGallery w:val="Bibliographies"/>
          <w:docPartUnique/>
        </w:docPartObj>
      </w:sdtPr>
      <w:sdtEndPr>
        <w:rPr>
          <w:rFonts w:eastAsiaTheme="minorHAnsi"/>
          <w:bCs/>
          <w:szCs w:val="22"/>
        </w:rPr>
      </w:sdtEndPr>
      <w:sdtContent>
        <w:p w14:paraId="30FBCA09" w14:textId="0753056C" w:rsidR="002400F2" w:rsidRPr="00310033" w:rsidRDefault="00587D35" w:rsidP="00797B44">
          <w:pPr>
            <w:pStyle w:val="Heading1"/>
            <w:spacing w:line="48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References</w:t>
          </w:r>
        </w:p>
        <w:p w14:paraId="781B2920" w14:textId="77777777" w:rsidR="00310033" w:rsidRPr="00310033" w:rsidRDefault="002400F2" w:rsidP="00310033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Cs w:val="24"/>
            </w:rPr>
          </w:pPr>
          <w:r w:rsidRPr="00310033">
            <w:rPr>
              <w:rFonts w:ascii="Times New Roman" w:hAnsi="Times New Roman" w:cs="Times New Roman"/>
            </w:rPr>
            <w:fldChar w:fldCharType="begin"/>
          </w:r>
          <w:r w:rsidRPr="00310033">
            <w:rPr>
              <w:rFonts w:ascii="Times New Roman" w:hAnsi="Times New Roman" w:cs="Times New Roman"/>
            </w:rPr>
            <w:instrText xml:space="preserve"> BIBLIOGRAPHY </w:instrText>
          </w:r>
          <w:r w:rsidRPr="00310033">
            <w:rPr>
              <w:rFonts w:ascii="Times New Roman" w:hAnsi="Times New Roman" w:cs="Times New Roman"/>
            </w:rPr>
            <w:fldChar w:fldCharType="separate"/>
          </w:r>
          <w:r w:rsidR="00310033" w:rsidRPr="00310033">
            <w:rPr>
              <w:rFonts w:ascii="Times New Roman" w:hAnsi="Times New Roman" w:cs="Times New Roman"/>
              <w:i/>
              <w:iCs/>
              <w:noProof/>
            </w:rPr>
            <w:t>Boot Features Developing Web Applications</w:t>
          </w:r>
          <w:r w:rsidR="00310033" w:rsidRPr="00310033">
            <w:rPr>
              <w:rFonts w:ascii="Times New Roman" w:hAnsi="Times New Roman" w:cs="Times New Roman"/>
              <w:noProof/>
            </w:rPr>
            <w:t>. (2023, January 15). Retrieved from Spring: https://docs.spring.io/spring-boot/docs/2.2.4.RELEASE/reference/htmlsingle/#boot-features-developing-web-applications</w:t>
          </w:r>
        </w:p>
        <w:p w14:paraId="4505AF7B" w14:textId="77777777" w:rsidR="00310033" w:rsidRPr="00310033" w:rsidRDefault="00310033" w:rsidP="00310033">
          <w:pPr>
            <w:pStyle w:val="Bibliography"/>
            <w:ind w:left="720" w:hanging="720"/>
            <w:rPr>
              <w:rFonts w:ascii="Times New Roman" w:hAnsi="Times New Roman" w:cs="Times New Roman"/>
              <w:noProof/>
            </w:rPr>
          </w:pPr>
          <w:r w:rsidRPr="00310033">
            <w:rPr>
              <w:rFonts w:ascii="Times New Roman" w:hAnsi="Times New Roman" w:cs="Times New Roman"/>
              <w:noProof/>
            </w:rPr>
            <w:t>Debnath, M. (2018, February 26). Exploring REST APIs with Spring MVC.</w:t>
          </w:r>
        </w:p>
        <w:p w14:paraId="0629C918" w14:textId="77777777" w:rsidR="00310033" w:rsidRPr="00310033" w:rsidRDefault="00310033" w:rsidP="00310033">
          <w:pPr>
            <w:pStyle w:val="Bibliography"/>
            <w:ind w:left="720" w:hanging="720"/>
            <w:rPr>
              <w:rFonts w:ascii="Times New Roman" w:hAnsi="Times New Roman" w:cs="Times New Roman"/>
              <w:noProof/>
            </w:rPr>
          </w:pPr>
          <w:r w:rsidRPr="00310033">
            <w:rPr>
              <w:rFonts w:ascii="Times New Roman" w:hAnsi="Times New Roman" w:cs="Times New Roman"/>
              <w:noProof/>
            </w:rPr>
            <w:t>Jim Manico, A. D. (2014). Iron-Clad Java: Building Secure Web Applications.</w:t>
          </w:r>
        </w:p>
        <w:p w14:paraId="0C14552B" w14:textId="77777777" w:rsidR="00310033" w:rsidRPr="00310033" w:rsidRDefault="00310033" w:rsidP="00310033">
          <w:pPr>
            <w:pStyle w:val="Bibliography"/>
            <w:ind w:left="720" w:hanging="720"/>
            <w:rPr>
              <w:rFonts w:ascii="Times New Roman" w:hAnsi="Times New Roman" w:cs="Times New Roman"/>
              <w:noProof/>
            </w:rPr>
          </w:pPr>
          <w:r w:rsidRPr="00310033">
            <w:rPr>
              <w:rFonts w:ascii="Times New Roman" w:hAnsi="Times New Roman" w:cs="Times New Roman"/>
              <w:i/>
              <w:iCs/>
              <w:noProof/>
            </w:rPr>
            <w:t>Maven Documentation</w:t>
          </w:r>
          <w:r w:rsidRPr="00310033">
            <w:rPr>
              <w:rFonts w:ascii="Times New Roman" w:hAnsi="Times New Roman" w:cs="Times New Roman"/>
              <w:noProof/>
            </w:rPr>
            <w:t>. (2023, January 15). Retrieved from Apache Maven Project: https://maven.apache.org/guides/index.html</w:t>
          </w:r>
        </w:p>
        <w:p w14:paraId="031415FC" w14:textId="77777777" w:rsidR="00310033" w:rsidRPr="00310033" w:rsidRDefault="00310033" w:rsidP="00310033">
          <w:pPr>
            <w:pStyle w:val="Bibliography"/>
            <w:ind w:left="720" w:hanging="720"/>
            <w:rPr>
              <w:rFonts w:ascii="Times New Roman" w:hAnsi="Times New Roman" w:cs="Times New Roman"/>
              <w:noProof/>
            </w:rPr>
          </w:pPr>
          <w:r w:rsidRPr="00310033">
            <w:rPr>
              <w:rFonts w:ascii="Times New Roman" w:hAnsi="Times New Roman" w:cs="Times New Roman"/>
              <w:i/>
              <w:iCs/>
              <w:noProof/>
            </w:rPr>
            <w:t>Spring Boot Maven Plugin</w:t>
          </w:r>
          <w:r w:rsidRPr="00310033">
            <w:rPr>
              <w:rFonts w:ascii="Times New Roman" w:hAnsi="Times New Roman" w:cs="Times New Roman"/>
              <w:noProof/>
            </w:rPr>
            <w:t>. (2023, January 15). Retrieved from Spring: https://docs.spring.io/spring-boot/docs/2.2.4.RELEASE/maven-plugin/</w:t>
          </w:r>
        </w:p>
        <w:p w14:paraId="46828CF1" w14:textId="690F2E43" w:rsidR="002400F2" w:rsidRPr="00310033" w:rsidRDefault="002400F2" w:rsidP="00310033">
          <w:pPr>
            <w:spacing w:line="480" w:lineRule="auto"/>
            <w:rPr>
              <w:rFonts w:ascii="Times New Roman" w:hAnsi="Times New Roman" w:cs="Times New Roman"/>
            </w:rPr>
          </w:pPr>
          <w:r w:rsidRPr="0031003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ED3113F" w14:textId="366E955B" w:rsidR="002400F2" w:rsidRPr="00310033" w:rsidRDefault="002400F2" w:rsidP="00030F73">
      <w:pPr>
        <w:suppressAutoHyphens/>
        <w:spacing w:after="0" w:line="480" w:lineRule="auto"/>
        <w:ind w:left="360"/>
        <w:rPr>
          <w:rFonts w:ascii="Times New Roman" w:hAnsi="Times New Roman" w:cs="Times New Roman"/>
          <w:szCs w:val="24"/>
        </w:rPr>
      </w:pPr>
    </w:p>
    <w:sectPr w:rsidR="002400F2" w:rsidRPr="00310033" w:rsidSect="009B13B9">
      <w:headerReference w:type="even" r:id="rId15"/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73574" w14:textId="77777777" w:rsidR="006B0C9F" w:rsidRDefault="006B0C9F" w:rsidP="0035598A">
      <w:pPr>
        <w:spacing w:after="0" w:line="240" w:lineRule="auto"/>
      </w:pPr>
      <w:r>
        <w:separator/>
      </w:r>
    </w:p>
  </w:endnote>
  <w:endnote w:type="continuationSeparator" w:id="0">
    <w:p w14:paraId="425C5ABA" w14:textId="77777777" w:rsidR="006B0C9F" w:rsidRDefault="006B0C9F" w:rsidP="0035598A">
      <w:pPr>
        <w:spacing w:after="0" w:line="240" w:lineRule="auto"/>
      </w:pPr>
      <w:r>
        <w:continuationSeparator/>
      </w:r>
    </w:p>
  </w:endnote>
  <w:endnote w:type="continuationNotice" w:id="1">
    <w:p w14:paraId="72A314B4" w14:textId="77777777" w:rsidR="006B0C9F" w:rsidRDefault="006B0C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61B6E" w14:textId="77777777" w:rsidR="006B0C9F" w:rsidRDefault="006B0C9F" w:rsidP="0035598A">
      <w:pPr>
        <w:spacing w:after="0" w:line="240" w:lineRule="auto"/>
      </w:pPr>
      <w:r>
        <w:separator/>
      </w:r>
    </w:p>
  </w:footnote>
  <w:footnote w:type="continuationSeparator" w:id="0">
    <w:p w14:paraId="7F2E8E91" w14:textId="77777777" w:rsidR="006B0C9F" w:rsidRDefault="006B0C9F" w:rsidP="0035598A">
      <w:pPr>
        <w:spacing w:after="0" w:line="240" w:lineRule="auto"/>
      </w:pPr>
      <w:r>
        <w:continuationSeparator/>
      </w:r>
    </w:p>
  </w:footnote>
  <w:footnote w:type="continuationNotice" w:id="1">
    <w:p w14:paraId="48AC5201" w14:textId="77777777" w:rsidR="006B0C9F" w:rsidRDefault="006B0C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77005434"/>
      <w:docPartObj>
        <w:docPartGallery w:val="Page Numbers (Top of Page)"/>
        <w:docPartUnique/>
      </w:docPartObj>
    </w:sdtPr>
    <w:sdtContent>
      <w:p w14:paraId="034BEA8A" w14:textId="082CA879" w:rsidR="009B13B9" w:rsidRDefault="009B13B9" w:rsidP="0023195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4B7E993E" w14:textId="77777777" w:rsidR="00133FEA" w:rsidRDefault="00133FEA" w:rsidP="009B13B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93973284"/>
      <w:docPartObj>
        <w:docPartGallery w:val="Page Numbers (Top of Page)"/>
        <w:docPartUnique/>
      </w:docPartObj>
    </w:sdtPr>
    <w:sdtContent>
      <w:p w14:paraId="3447DFD5" w14:textId="0C04DD08" w:rsidR="009B13B9" w:rsidRDefault="009B13B9" w:rsidP="0023195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1DEEAD" w14:textId="53F465BB" w:rsidR="0035598A" w:rsidRDefault="00F47A0F" w:rsidP="009B13B9">
    <w:pPr>
      <w:pStyle w:val="Header"/>
      <w:spacing w:after="200"/>
      <w:ind w:right="360"/>
      <w:jc w:val="center"/>
    </w:pPr>
    <w:r>
      <w:rPr>
        <w:noProof/>
      </w:rPr>
      <w:drawing>
        <wp:inline distT="0" distB="0" distL="0" distR="0" wp14:anchorId="047090E4" wp14:editId="6D731F64">
          <wp:extent cx="784800" cy="436000"/>
          <wp:effectExtent l="0" t="0" r="0" b="2540"/>
          <wp:docPr id="6" name="Picture 6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74E363" w14:textId="74FDDA68" w:rsidR="00133FEA" w:rsidRPr="00962F71" w:rsidRDefault="00133FEA" w:rsidP="00133FEA">
    <w:pPr>
      <w:pStyle w:val="Heading1"/>
      <w:keepNext w:val="0"/>
      <w:keepLines w:val="0"/>
      <w:suppressAutoHyphens/>
      <w:spacing w:before="0" w:line="480" w:lineRule="auto"/>
      <w:contextualSpacing/>
      <w:rPr>
        <w:rFonts w:ascii="Times New Roman" w:hAnsi="Times New Roman" w:cs="Times New Roman"/>
        <w:szCs w:val="24"/>
      </w:rPr>
    </w:pPr>
    <w:r w:rsidRPr="00962F71">
      <w:rPr>
        <w:rFonts w:ascii="Times New Roman" w:hAnsi="Times New Roman" w:cs="Times New Roman"/>
        <w:szCs w:val="24"/>
      </w:rPr>
      <w:t>CS 305 MODULE TWO WRITTEN ASSIGNMENT</w:t>
    </w:r>
  </w:p>
  <w:p w14:paraId="61EF96B1" w14:textId="77777777" w:rsidR="00133FEA" w:rsidRDefault="00133FEA" w:rsidP="00377CA2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99564">
    <w:abstractNumId w:val="2"/>
  </w:num>
  <w:num w:numId="2" w16cid:durableId="866330379">
    <w:abstractNumId w:val="5"/>
  </w:num>
  <w:num w:numId="3" w16cid:durableId="700596489">
    <w:abstractNumId w:val="1"/>
  </w:num>
  <w:num w:numId="4" w16cid:durableId="1303274382">
    <w:abstractNumId w:val="6"/>
  </w:num>
  <w:num w:numId="5" w16cid:durableId="1092893191">
    <w:abstractNumId w:val="4"/>
  </w:num>
  <w:num w:numId="6" w16cid:durableId="1187982609">
    <w:abstractNumId w:val="3"/>
  </w:num>
  <w:num w:numId="7" w16cid:durableId="62208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0778F"/>
    <w:rsid w:val="00030F73"/>
    <w:rsid w:val="00037B80"/>
    <w:rsid w:val="0007098E"/>
    <w:rsid w:val="000965F7"/>
    <w:rsid w:val="000A1F2A"/>
    <w:rsid w:val="000A2652"/>
    <w:rsid w:val="000C1A78"/>
    <w:rsid w:val="000C3622"/>
    <w:rsid w:val="000D5F7E"/>
    <w:rsid w:val="000D6473"/>
    <w:rsid w:val="000F5A8F"/>
    <w:rsid w:val="000F6211"/>
    <w:rsid w:val="001132B2"/>
    <w:rsid w:val="001138B4"/>
    <w:rsid w:val="00120514"/>
    <w:rsid w:val="00133FEA"/>
    <w:rsid w:val="001620F2"/>
    <w:rsid w:val="001709E7"/>
    <w:rsid w:val="00181F0D"/>
    <w:rsid w:val="00182A0F"/>
    <w:rsid w:val="00182A4D"/>
    <w:rsid w:val="00194A56"/>
    <w:rsid w:val="001A28D8"/>
    <w:rsid w:val="001B5F65"/>
    <w:rsid w:val="001B73C7"/>
    <w:rsid w:val="001E5ECA"/>
    <w:rsid w:val="001F63E3"/>
    <w:rsid w:val="00202582"/>
    <w:rsid w:val="00207B01"/>
    <w:rsid w:val="00213589"/>
    <w:rsid w:val="00230741"/>
    <w:rsid w:val="002400F2"/>
    <w:rsid w:val="00253F9B"/>
    <w:rsid w:val="00264F78"/>
    <w:rsid w:val="00265A5F"/>
    <w:rsid w:val="00277B71"/>
    <w:rsid w:val="002B7654"/>
    <w:rsid w:val="002F3687"/>
    <w:rsid w:val="00310033"/>
    <w:rsid w:val="00324757"/>
    <w:rsid w:val="00330C33"/>
    <w:rsid w:val="00332B14"/>
    <w:rsid w:val="00334CB6"/>
    <w:rsid w:val="00335332"/>
    <w:rsid w:val="0034030F"/>
    <w:rsid w:val="0034790A"/>
    <w:rsid w:val="00351984"/>
    <w:rsid w:val="0035598A"/>
    <w:rsid w:val="00375205"/>
    <w:rsid w:val="00377CA2"/>
    <w:rsid w:val="00381BA4"/>
    <w:rsid w:val="003A769A"/>
    <w:rsid w:val="003B0E16"/>
    <w:rsid w:val="003D4BB1"/>
    <w:rsid w:val="003D5C1E"/>
    <w:rsid w:val="003D64AB"/>
    <w:rsid w:val="003D6D18"/>
    <w:rsid w:val="003E4240"/>
    <w:rsid w:val="00431C4E"/>
    <w:rsid w:val="00461BD9"/>
    <w:rsid w:val="0046474B"/>
    <w:rsid w:val="004747AE"/>
    <w:rsid w:val="004A34BD"/>
    <w:rsid w:val="004B49A4"/>
    <w:rsid w:val="004C726D"/>
    <w:rsid w:val="004E0F04"/>
    <w:rsid w:val="005029FD"/>
    <w:rsid w:val="00510C3F"/>
    <w:rsid w:val="00512FEF"/>
    <w:rsid w:val="00514365"/>
    <w:rsid w:val="00524132"/>
    <w:rsid w:val="00524203"/>
    <w:rsid w:val="005703B7"/>
    <w:rsid w:val="00585903"/>
    <w:rsid w:val="00587D35"/>
    <w:rsid w:val="005C0980"/>
    <w:rsid w:val="005C2C1E"/>
    <w:rsid w:val="005D2C31"/>
    <w:rsid w:val="005D71C7"/>
    <w:rsid w:val="005E0301"/>
    <w:rsid w:val="005E6B53"/>
    <w:rsid w:val="005F617E"/>
    <w:rsid w:val="00622753"/>
    <w:rsid w:val="00633EE1"/>
    <w:rsid w:val="0065120B"/>
    <w:rsid w:val="006749F2"/>
    <w:rsid w:val="00685DFC"/>
    <w:rsid w:val="0069166E"/>
    <w:rsid w:val="006A4F14"/>
    <w:rsid w:val="006A51DF"/>
    <w:rsid w:val="006B047A"/>
    <w:rsid w:val="006B0C9F"/>
    <w:rsid w:val="006B104B"/>
    <w:rsid w:val="006B2832"/>
    <w:rsid w:val="006E100C"/>
    <w:rsid w:val="006E11B0"/>
    <w:rsid w:val="006E5DFF"/>
    <w:rsid w:val="006F0B76"/>
    <w:rsid w:val="0070694A"/>
    <w:rsid w:val="00715F56"/>
    <w:rsid w:val="007249D6"/>
    <w:rsid w:val="00724B4E"/>
    <w:rsid w:val="00752C86"/>
    <w:rsid w:val="007660B5"/>
    <w:rsid w:val="007703FF"/>
    <w:rsid w:val="0078222B"/>
    <w:rsid w:val="00797B44"/>
    <w:rsid w:val="007C2493"/>
    <w:rsid w:val="007C70ED"/>
    <w:rsid w:val="007D3851"/>
    <w:rsid w:val="007D4526"/>
    <w:rsid w:val="007D75C3"/>
    <w:rsid w:val="007E33CB"/>
    <w:rsid w:val="007F3CD6"/>
    <w:rsid w:val="008117AA"/>
    <w:rsid w:val="00820801"/>
    <w:rsid w:val="008263EF"/>
    <w:rsid w:val="00826D3B"/>
    <w:rsid w:val="00853BA2"/>
    <w:rsid w:val="008579AB"/>
    <w:rsid w:val="00884441"/>
    <w:rsid w:val="0089221C"/>
    <w:rsid w:val="008967DF"/>
    <w:rsid w:val="008B2D56"/>
    <w:rsid w:val="008B65EA"/>
    <w:rsid w:val="008D5684"/>
    <w:rsid w:val="008D6A4D"/>
    <w:rsid w:val="008D6F61"/>
    <w:rsid w:val="008E3B01"/>
    <w:rsid w:val="0091740F"/>
    <w:rsid w:val="009566F2"/>
    <w:rsid w:val="00962F71"/>
    <w:rsid w:val="00972D22"/>
    <w:rsid w:val="00973CB0"/>
    <w:rsid w:val="00985976"/>
    <w:rsid w:val="00986653"/>
    <w:rsid w:val="009A01C2"/>
    <w:rsid w:val="009A2177"/>
    <w:rsid w:val="009A2FC9"/>
    <w:rsid w:val="009A4919"/>
    <w:rsid w:val="009B0DEB"/>
    <w:rsid w:val="009B13B9"/>
    <w:rsid w:val="009B22C3"/>
    <w:rsid w:val="009C17CC"/>
    <w:rsid w:val="009D3713"/>
    <w:rsid w:val="009D4BA4"/>
    <w:rsid w:val="009E46F0"/>
    <w:rsid w:val="00A1067A"/>
    <w:rsid w:val="00A11B04"/>
    <w:rsid w:val="00A11BC1"/>
    <w:rsid w:val="00A246EC"/>
    <w:rsid w:val="00A367B6"/>
    <w:rsid w:val="00A55E29"/>
    <w:rsid w:val="00A6155F"/>
    <w:rsid w:val="00AB2304"/>
    <w:rsid w:val="00AC34EB"/>
    <w:rsid w:val="00AD21A4"/>
    <w:rsid w:val="00B019B2"/>
    <w:rsid w:val="00B06656"/>
    <w:rsid w:val="00B25E68"/>
    <w:rsid w:val="00B343CC"/>
    <w:rsid w:val="00B5418D"/>
    <w:rsid w:val="00BB1A23"/>
    <w:rsid w:val="00BB3AD0"/>
    <w:rsid w:val="00BB4DF6"/>
    <w:rsid w:val="00BC1A72"/>
    <w:rsid w:val="00C0622E"/>
    <w:rsid w:val="00C10A79"/>
    <w:rsid w:val="00C524A4"/>
    <w:rsid w:val="00C7527B"/>
    <w:rsid w:val="00C77277"/>
    <w:rsid w:val="00C80C0D"/>
    <w:rsid w:val="00CC330D"/>
    <w:rsid w:val="00CE078F"/>
    <w:rsid w:val="00CE2EDE"/>
    <w:rsid w:val="00CF3087"/>
    <w:rsid w:val="00D13716"/>
    <w:rsid w:val="00D21729"/>
    <w:rsid w:val="00D330FB"/>
    <w:rsid w:val="00D34986"/>
    <w:rsid w:val="00D550B1"/>
    <w:rsid w:val="00D67D82"/>
    <w:rsid w:val="00D851A3"/>
    <w:rsid w:val="00D92D87"/>
    <w:rsid w:val="00DA702A"/>
    <w:rsid w:val="00DD23EE"/>
    <w:rsid w:val="00DE5D62"/>
    <w:rsid w:val="00DF333F"/>
    <w:rsid w:val="00DF4EAC"/>
    <w:rsid w:val="00E04207"/>
    <w:rsid w:val="00E328E1"/>
    <w:rsid w:val="00E40C7C"/>
    <w:rsid w:val="00E61DA4"/>
    <w:rsid w:val="00E625C8"/>
    <w:rsid w:val="00E660D1"/>
    <w:rsid w:val="00E83406"/>
    <w:rsid w:val="00EA729D"/>
    <w:rsid w:val="00EC0E79"/>
    <w:rsid w:val="00EE4275"/>
    <w:rsid w:val="00EF5332"/>
    <w:rsid w:val="00F02DF9"/>
    <w:rsid w:val="00F13BAF"/>
    <w:rsid w:val="00F21CF5"/>
    <w:rsid w:val="00F26D86"/>
    <w:rsid w:val="00F32B06"/>
    <w:rsid w:val="00F33B97"/>
    <w:rsid w:val="00F47A0F"/>
    <w:rsid w:val="00F51091"/>
    <w:rsid w:val="00F55207"/>
    <w:rsid w:val="00F5558C"/>
    <w:rsid w:val="00F62714"/>
    <w:rsid w:val="00F66D36"/>
    <w:rsid w:val="00FA00BE"/>
    <w:rsid w:val="00FB24D3"/>
    <w:rsid w:val="00FC77D7"/>
    <w:rsid w:val="00FE7539"/>
    <w:rsid w:val="00FE7B28"/>
    <w:rsid w:val="00FF4EC1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133FEA"/>
  </w:style>
  <w:style w:type="paragraph" w:styleId="Bibliography">
    <w:name w:val="Bibliography"/>
    <w:basedOn w:val="Normal"/>
    <w:next w:val="Normal"/>
    <w:uiPriority w:val="37"/>
    <w:unhideWhenUsed/>
    <w:rsid w:val="0003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Jim14</b:Tag>
    <b:SourceType>ElectronicSource</b:SourceType>
    <b:Guid>{3263BCBB-1974-2044-A078-CF9C9321FFBD}</b:Guid>
    <b:Title>Iron-Clad Java: Building Secure Web Applications</b:Title>
    <b:Year>2014</b:Year>
    <b:Author>
      <b:Author>
        <b:NameList>
          <b:Person>
            <b:Last>Jim Manico</b:Last>
            <b:First>August</b:First>
            <b:Middle>Detlefsen</b:Middle>
          </b:Person>
        </b:NameList>
      </b:Author>
    </b:Author>
    <b:RefOrder>2</b:RefOrder>
  </b:Source>
  <b:Source>
    <b:Tag>Man18</b:Tag>
    <b:SourceType>ElectronicSource</b:SourceType>
    <b:Guid>{800BCEA6-FD80-DF49-B2B1-0729BEEA6EC9}</b:Guid>
    <b:Author>
      <b:Author>
        <b:NameList>
          <b:Person>
            <b:Last>Debnath</b:Last>
            <b:First>Manoj</b:First>
          </b:Person>
        </b:NameList>
      </b:Author>
    </b:Author>
    <b:Title>Exploring REST APIs with Spring MVC</b:Title>
    <b:Year>2018</b:Year>
    <b:Month>February</b:Month>
    <b:Day>26</b:Day>
    <b:RefOrder>1</b:RefOrder>
  </b:Source>
  <b:Source>
    <b:Tag>http</b:Tag>
    <b:SourceType>InternetSite</b:SourceType>
    <b:Guid>{73D653F8-AD26-2943-AF26-AB55EDA5B77A}</b:Guid>
    <b:Title>Maven Documentation</b:Title>
    <b:Year>2023</b:Year>
    <b:Month>January</b:Month>
    <b:Day>15</b:Day>
    <b:InternetSiteTitle>Apache Maven Project</b:InternetSiteTitle>
    <b:URL>https://maven.apache.org/guides/index.html</b:URL>
    <b:RefOrder>4</b:RefOrder>
  </b:Source>
  <b:Source>
    <b:Tag>Spr23</b:Tag>
    <b:SourceType>InternetSite</b:SourceType>
    <b:Guid>{EDA8C676-FD31-1342-89FB-1D4D10C233BC}</b:Guid>
    <b:Title>Spring Boot Maven Plugin</b:Title>
    <b:InternetSiteTitle>Spring</b:InternetSiteTitle>
    <b:URL>https://docs.spring.io/spring-boot/docs/2.2.4.RELEASE/maven-plugin/</b:URL>
    <b:Year>2023</b:Year>
    <b:Month>January</b:Month>
    <b:Day>15</b:Day>
    <b:RefOrder>3</b:RefOrder>
  </b:Source>
  <b:Source>
    <b:Tag>Boo23</b:Tag>
    <b:SourceType>InternetSite</b:SourceType>
    <b:Guid>{E0D6C865-AA11-AA41-A55C-B31CA051EBB4}</b:Guid>
    <b:Title>Boot Features Developing Web Applications</b:Title>
    <b:InternetSiteTitle>Spring</b:InternetSiteTitle>
    <b:URL>https://docs.spring.io/spring-boot/docs/2.2.4.RELEASE/reference/htmlsingle/#boot-features-developing-web-applications</b:URL>
    <b:Year>2023</b:Year>
    <b:Month>January</b:Month>
    <b:Day>15</b:Day>
    <b:RefOrder>5</b:RefOrder>
  </b:Source>
</b:Sources>
</file>

<file path=customXml/itemProps1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E24BF3-0D9B-CD42-B076-7715275DD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C:\Users\t.brown9\Documents\Custom Office Templates\SNHU Created Materials Template.dotx</Template>
  <TotalTime>224</TotalTime>
  <Pages>6</Pages>
  <Words>629</Words>
  <Characters>3591</Characters>
  <Application>Microsoft Office Word</Application>
  <DocSecurity>0</DocSecurity>
  <Lines>29</Lines>
  <Paragraphs>8</Paragraphs>
  <ScaleCrop>false</ScaleCrop>
  <Company>SNHU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Vega, David</cp:lastModifiedBy>
  <cp:revision>181</cp:revision>
  <dcterms:created xsi:type="dcterms:W3CDTF">2022-05-05T12:40:00Z</dcterms:created>
  <dcterms:modified xsi:type="dcterms:W3CDTF">2023-01-15T23:40:00Z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