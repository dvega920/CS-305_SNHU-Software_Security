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F2043" w14:textId="390C2AC5" w:rsidR="00510C3F" w:rsidRPr="00377CA2" w:rsidRDefault="00853BA2" w:rsidP="00377CA2">
      <w:pPr>
        <w:pStyle w:val="Heading1"/>
        <w:keepNext w:val="0"/>
        <w:keepLines w:val="0"/>
        <w:suppressAutoHyphens/>
        <w:spacing w:before="0" w:line="240" w:lineRule="auto"/>
        <w:contextualSpacing/>
        <w:jc w:val="center"/>
        <w:rPr>
          <w:szCs w:val="24"/>
        </w:rPr>
      </w:pPr>
      <w:bookmarkStart w:id="0" w:name="_GoBack"/>
      <w:bookmarkEnd w:id="0"/>
      <w:r w:rsidRPr="00377CA2">
        <w:rPr>
          <w:szCs w:val="24"/>
        </w:rPr>
        <w:t>CS 305 Module Two Code Review and Mitigation Plan</w:t>
      </w:r>
      <w:r w:rsidR="007D4526">
        <w:rPr>
          <w:szCs w:val="24"/>
        </w:rPr>
        <w:t xml:space="preserve"> Assignment</w:t>
      </w:r>
    </w:p>
    <w:p w14:paraId="505A3862" w14:textId="77777777" w:rsidR="00377CA2" w:rsidRPr="00377CA2" w:rsidRDefault="00377CA2" w:rsidP="00377CA2">
      <w:pPr>
        <w:suppressAutoHyphens/>
        <w:spacing w:after="0" w:line="240" w:lineRule="auto"/>
        <w:contextualSpacing/>
        <w:rPr>
          <w:sz w:val="22"/>
        </w:rPr>
      </w:pPr>
    </w:p>
    <w:p w14:paraId="74358B49" w14:textId="77777777" w:rsidR="00377CA2" w:rsidRPr="00377CA2" w:rsidRDefault="00972D22" w:rsidP="00377CA2">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38F3343C" w:rsidR="00972D22" w:rsidRDefault="00972D22" w:rsidP="00377CA2">
      <w:pPr>
        <w:suppressAutoHyphens/>
        <w:spacing w:after="0" w:line="240" w:lineRule="auto"/>
        <w:contextualSpacing/>
        <w:rPr>
          <w:sz w:val="22"/>
        </w:rPr>
      </w:pPr>
      <w:r w:rsidRPr="00377CA2">
        <w:rPr>
          <w:sz w:val="22"/>
        </w:rPr>
        <w:t xml:space="preserve">Replace the bracketed text with your own words. If you choose to include images or supporting materials, be sure to insert them </w:t>
      </w:r>
      <w:proofErr w:type="gramStart"/>
      <w:r w:rsidRPr="00377CA2">
        <w:rPr>
          <w:sz w:val="22"/>
        </w:rPr>
        <w:t>throughout</w:t>
      </w:r>
      <w:proofErr w:type="gramEnd"/>
      <w:r w:rsidRPr="00377CA2">
        <w:rPr>
          <w:sz w:val="22"/>
        </w:rPr>
        <w:t>.</w:t>
      </w:r>
    </w:p>
    <w:p w14:paraId="354E3CB2" w14:textId="77777777" w:rsidR="00377CA2" w:rsidRPr="00377CA2" w:rsidRDefault="00377CA2" w:rsidP="00377CA2">
      <w:pPr>
        <w:suppressAutoHyphens/>
        <w:spacing w:after="0" w:line="240" w:lineRule="auto"/>
        <w:contextualSpacing/>
        <w:rPr>
          <w:b/>
          <w:sz w:val="22"/>
        </w:rPr>
      </w:pPr>
    </w:p>
    <w:p w14:paraId="671042B2" w14:textId="57614A65" w:rsidR="00853BA2" w:rsidRDefault="00853BA2" w:rsidP="00377CA2">
      <w:pPr>
        <w:pStyle w:val="Heading2"/>
        <w:keepNext w:val="0"/>
        <w:keepLines w:val="0"/>
        <w:suppressAutoHyphens/>
        <w:spacing w:before="0" w:line="240" w:lineRule="auto"/>
        <w:contextualSpacing/>
        <w:rPr>
          <w:sz w:val="22"/>
          <w:szCs w:val="22"/>
        </w:rPr>
      </w:pPr>
      <w:r w:rsidRPr="00377CA2">
        <w:rPr>
          <w:sz w:val="22"/>
          <w:szCs w:val="22"/>
        </w:rPr>
        <w:t>Areas of Security</w:t>
      </w:r>
    </w:p>
    <w:p w14:paraId="77EDC2F0" w14:textId="77777777" w:rsidR="00377CA2" w:rsidRPr="00377CA2" w:rsidRDefault="00377CA2" w:rsidP="00377CA2">
      <w:pPr>
        <w:suppressAutoHyphens/>
        <w:spacing w:after="0" w:line="240" w:lineRule="auto"/>
        <w:contextualSpacing/>
        <w:rPr>
          <w:sz w:val="22"/>
        </w:rPr>
      </w:pPr>
    </w:p>
    <w:p w14:paraId="75DB878B" w14:textId="1842EDF4" w:rsidR="00972D22" w:rsidRPr="00377CA2" w:rsidRDefault="00972D22" w:rsidP="00377CA2">
      <w:pPr>
        <w:pStyle w:val="ListParagraph"/>
        <w:numPr>
          <w:ilvl w:val="0"/>
          <w:numId w:val="1"/>
        </w:numPr>
        <w:suppressAutoHyphens/>
        <w:spacing w:after="0" w:line="240" w:lineRule="auto"/>
        <w:rPr>
          <w:sz w:val="22"/>
        </w:rPr>
      </w:pPr>
      <w:r w:rsidRPr="00377CA2">
        <w:rPr>
          <w:sz w:val="22"/>
        </w:rPr>
        <w:t xml:space="preserve">[Review the scenario and use what you know about the architecture of the web application to determine which of the seven areas of security are relevant to assess using the </w:t>
      </w:r>
      <w:r w:rsidR="00332B14">
        <w:rPr>
          <w:sz w:val="22"/>
        </w:rPr>
        <w:t xml:space="preserve">Vulnerability Assessment Process Flow </w:t>
      </w:r>
      <w:r w:rsidR="009B0DEB">
        <w:rPr>
          <w:sz w:val="22"/>
        </w:rPr>
        <w:t>d</w:t>
      </w:r>
      <w:r w:rsidR="00332B14">
        <w:rPr>
          <w:sz w:val="22"/>
        </w:rPr>
        <w:t>iagram (VAPFD)</w:t>
      </w:r>
      <w:r w:rsidRPr="00377CA2">
        <w:rPr>
          <w:sz w:val="22"/>
        </w:rPr>
        <w:t>.</w:t>
      </w:r>
      <w:r w:rsidR="00D21729">
        <w:rPr>
          <w:sz w:val="22"/>
        </w:rPr>
        <w:t xml:space="preserve"> Document your findings for the software development team.</w:t>
      </w:r>
      <w:r w:rsidRPr="00377CA2">
        <w:rPr>
          <w:sz w:val="22"/>
        </w:rPr>
        <w:t>]</w:t>
      </w:r>
    </w:p>
    <w:p w14:paraId="01EBDA62" w14:textId="299BA87B" w:rsidR="00972D22" w:rsidRPr="00377CA2" w:rsidRDefault="00972D22" w:rsidP="00377CA2">
      <w:pPr>
        <w:pStyle w:val="ListParagraph"/>
        <w:numPr>
          <w:ilvl w:val="0"/>
          <w:numId w:val="1"/>
        </w:numPr>
        <w:suppressAutoHyphens/>
        <w:spacing w:after="0" w:line="240" w:lineRule="auto"/>
        <w:rPr>
          <w:sz w:val="22"/>
        </w:rPr>
      </w:pPr>
      <w:r w:rsidRPr="00377CA2">
        <w:rPr>
          <w:sz w:val="22"/>
        </w:rPr>
        <w:t>[Be sure to justify your reasoning for why each area is relevant to the software application.]</w:t>
      </w:r>
    </w:p>
    <w:p w14:paraId="539B3745" w14:textId="77777777" w:rsidR="00377CA2" w:rsidRPr="00377CA2" w:rsidRDefault="00377CA2" w:rsidP="00377CA2">
      <w:pPr>
        <w:pStyle w:val="ListParagraph"/>
        <w:suppressAutoHyphens/>
        <w:spacing w:after="0" w:line="240" w:lineRule="auto"/>
        <w:rPr>
          <w:sz w:val="22"/>
        </w:rPr>
      </w:pPr>
    </w:p>
    <w:p w14:paraId="502590E1" w14:textId="775C6D44" w:rsidR="00510C3F"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Code Review</w:t>
      </w:r>
      <w:r w:rsidR="00972D22" w:rsidRPr="00377CA2">
        <w:rPr>
          <w:sz w:val="22"/>
          <w:szCs w:val="22"/>
        </w:rPr>
        <w:t xml:space="preserve"> Summary</w:t>
      </w:r>
    </w:p>
    <w:p w14:paraId="2FD8C21D" w14:textId="77777777" w:rsidR="00377CA2" w:rsidRPr="00377CA2" w:rsidRDefault="00377CA2" w:rsidP="00377CA2">
      <w:pPr>
        <w:suppressAutoHyphens/>
        <w:spacing w:after="0" w:line="240" w:lineRule="auto"/>
        <w:contextualSpacing/>
        <w:rPr>
          <w:sz w:val="22"/>
        </w:rPr>
      </w:pPr>
    </w:p>
    <w:p w14:paraId="4C33F92E" w14:textId="2B58170B" w:rsidR="00972D22" w:rsidRPr="00377CA2" w:rsidRDefault="00972D22" w:rsidP="00377CA2">
      <w:pPr>
        <w:pStyle w:val="ListParagraph"/>
        <w:numPr>
          <w:ilvl w:val="0"/>
          <w:numId w:val="2"/>
        </w:numPr>
        <w:suppressAutoHyphens/>
        <w:spacing w:after="0" w:line="240" w:lineRule="auto"/>
        <w:rPr>
          <w:sz w:val="22"/>
        </w:rPr>
      </w:pPr>
      <w:r w:rsidRPr="00377CA2">
        <w:rPr>
          <w:sz w:val="22"/>
        </w:rPr>
        <w:t>[Once you have identified the relevant areas of security to review from the first level of the VAPFD, work through the second level. At this stage, you should manually inspect the code base provided to identify which vulnerabilities exist.</w:t>
      </w:r>
      <w:r w:rsidR="00D21729">
        <w:rPr>
          <w:sz w:val="22"/>
        </w:rPr>
        <w:t xml:space="preserve"> Document your findings for the software development team.</w:t>
      </w:r>
      <w:r w:rsidRPr="00377CA2">
        <w:rPr>
          <w:sz w:val="22"/>
        </w:rPr>
        <w:t>]</w:t>
      </w:r>
    </w:p>
    <w:p w14:paraId="2C824EEF" w14:textId="77777777" w:rsidR="00377CA2" w:rsidRPr="00377CA2" w:rsidRDefault="00377CA2" w:rsidP="00377CA2">
      <w:pPr>
        <w:pStyle w:val="ListParagraph"/>
        <w:suppressAutoHyphens/>
        <w:spacing w:after="0" w:line="240" w:lineRule="auto"/>
        <w:rPr>
          <w:sz w:val="22"/>
        </w:rPr>
      </w:pPr>
    </w:p>
    <w:p w14:paraId="098B72C0" w14:textId="1EB7D148" w:rsidR="00377CA2" w:rsidRPr="00377CA2" w:rsidRDefault="00853BA2" w:rsidP="00377CA2">
      <w:pPr>
        <w:pStyle w:val="Heading2"/>
        <w:keepNext w:val="0"/>
        <w:keepLines w:val="0"/>
        <w:suppressAutoHyphens/>
        <w:spacing w:before="0" w:line="240" w:lineRule="auto"/>
        <w:contextualSpacing/>
        <w:rPr>
          <w:sz w:val="22"/>
          <w:szCs w:val="22"/>
        </w:rPr>
      </w:pPr>
      <w:r w:rsidRPr="00377CA2">
        <w:rPr>
          <w:sz w:val="22"/>
          <w:szCs w:val="22"/>
        </w:rPr>
        <w:t>Mitigation Plan</w:t>
      </w:r>
    </w:p>
    <w:p w14:paraId="0CE47F51" w14:textId="77777777" w:rsidR="00377CA2" w:rsidRPr="00377CA2" w:rsidRDefault="00377CA2" w:rsidP="00377CA2">
      <w:pPr>
        <w:suppressAutoHyphens/>
        <w:spacing w:after="0" w:line="240" w:lineRule="auto"/>
        <w:contextualSpacing/>
        <w:rPr>
          <w:sz w:val="22"/>
        </w:rPr>
      </w:pPr>
    </w:p>
    <w:p w14:paraId="1AE45295" w14:textId="130B66A2" w:rsidR="00D21729" w:rsidRPr="00D21729" w:rsidRDefault="00972D22" w:rsidP="00D21729">
      <w:pPr>
        <w:pStyle w:val="ListParagraph"/>
        <w:numPr>
          <w:ilvl w:val="0"/>
          <w:numId w:val="2"/>
        </w:numPr>
        <w:suppressAutoHyphens/>
        <w:spacing w:after="0" w:line="240" w:lineRule="auto"/>
        <w:rPr>
          <w:sz w:val="22"/>
        </w:rPr>
      </w:pPr>
      <w:r w:rsidRPr="00377CA2">
        <w:rPr>
          <w:sz w:val="22"/>
        </w:rPr>
        <w:t>[</w:t>
      </w:r>
      <w:r w:rsidR="0091740F" w:rsidRPr="00377CA2">
        <w:rPr>
          <w:sz w:val="22"/>
        </w:rPr>
        <w:t>Once you have manually inspected the code and identified the security vulnerabilities, describe potential mitigation techniques such as secure software designs that you could apply to address the software security vulnerabilities you identified</w:t>
      </w:r>
      <w:r w:rsidRPr="00377CA2">
        <w:rPr>
          <w:sz w:val="22"/>
        </w:rPr>
        <w:t>.</w:t>
      </w:r>
      <w:r w:rsidR="00D21729">
        <w:rPr>
          <w:sz w:val="22"/>
        </w:rPr>
        <w:t xml:space="preserve"> Document your findings for the software development team.</w:t>
      </w:r>
      <w:r w:rsidRPr="00377CA2">
        <w:rPr>
          <w:sz w:val="22"/>
        </w:rPr>
        <w:t>]</w:t>
      </w:r>
    </w:p>
    <w:sectPr w:rsidR="00D21729" w:rsidRPr="00D217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B3343" w14:textId="77777777" w:rsidR="00583A1D" w:rsidRDefault="00583A1D" w:rsidP="0035598A">
      <w:pPr>
        <w:spacing w:after="0" w:line="240" w:lineRule="auto"/>
      </w:pPr>
      <w:r>
        <w:separator/>
      </w:r>
    </w:p>
  </w:endnote>
  <w:endnote w:type="continuationSeparator" w:id="0">
    <w:p w14:paraId="027812CD" w14:textId="77777777" w:rsidR="00583A1D" w:rsidRDefault="00583A1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077462"/>
      <w:docPartObj>
        <w:docPartGallery w:val="Page Numbers (Bottom of Page)"/>
        <w:docPartUnique/>
      </w:docPartObj>
    </w:sdtPr>
    <w:sdtEndPr>
      <w:rPr>
        <w:noProof/>
        <w:sz w:val="22"/>
        <w:szCs w:val="20"/>
      </w:rPr>
    </w:sdtEndPr>
    <w:sdtContent>
      <w:p w14:paraId="09D7A400" w14:textId="5D2134DD"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003153BE">
          <w:rPr>
            <w:noProof/>
            <w:sz w:val="22"/>
            <w:szCs w:val="20"/>
          </w:rPr>
          <w:t>1</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7961C" w14:textId="77777777" w:rsidR="00583A1D" w:rsidRDefault="00583A1D" w:rsidP="0035598A">
      <w:pPr>
        <w:spacing w:after="0" w:line="240" w:lineRule="auto"/>
      </w:pPr>
      <w:r>
        <w:separator/>
      </w:r>
    </w:p>
  </w:footnote>
  <w:footnote w:type="continuationSeparator" w:id="0">
    <w:p w14:paraId="26E39C9F" w14:textId="77777777" w:rsidR="00583A1D" w:rsidRDefault="00583A1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DEEAD" w14:textId="543F13C8" w:rsidR="0035598A" w:rsidRDefault="00377CA2" w:rsidP="00377CA2">
    <w:pPr>
      <w:pStyle w:val="Header"/>
      <w:spacing w:after="200"/>
      <w:jc w:val="center"/>
    </w:pPr>
    <w:r>
      <w:rPr>
        <w:noProof/>
      </w:rPr>
      <w:drawing>
        <wp:inline distT="0" distB="0" distL="0" distR="0" wp14:anchorId="12E6CE7A" wp14:editId="3B8BEA9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A2"/>
    <w:rsid w:val="001138B4"/>
    <w:rsid w:val="003153BE"/>
    <w:rsid w:val="00332B14"/>
    <w:rsid w:val="0035598A"/>
    <w:rsid w:val="00377CA2"/>
    <w:rsid w:val="004B49A4"/>
    <w:rsid w:val="00510C3F"/>
    <w:rsid w:val="00583A1D"/>
    <w:rsid w:val="005C0980"/>
    <w:rsid w:val="0069166E"/>
    <w:rsid w:val="006A51DF"/>
    <w:rsid w:val="007D4526"/>
    <w:rsid w:val="00853BA2"/>
    <w:rsid w:val="0091740F"/>
    <w:rsid w:val="00972D22"/>
    <w:rsid w:val="00973CB0"/>
    <w:rsid w:val="009A01C2"/>
    <w:rsid w:val="009B0DEB"/>
    <w:rsid w:val="00A11B04"/>
    <w:rsid w:val="00B019B2"/>
    <w:rsid w:val="00B25E68"/>
    <w:rsid w:val="00BB3AD0"/>
    <w:rsid w:val="00D21729"/>
    <w:rsid w:val="00E61DA4"/>
    <w:rsid w:val="00EE4275"/>
    <w:rsid w:val="00F5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E0F7-7C33-4DBE-87B9-DEB04AF28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91C38F-341F-461D-BAA2-A5711CA5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Russo, Jordan</cp:lastModifiedBy>
  <cp:revision>2</cp:revision>
  <dcterms:created xsi:type="dcterms:W3CDTF">2020-03-09T15:00:00Z</dcterms:created>
  <dcterms:modified xsi:type="dcterms:W3CDTF">2020-03-09T15:00:00Z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